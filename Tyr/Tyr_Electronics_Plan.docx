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8927C" w14:textId="5A22EB7A" w:rsidR="00CF5A6C" w:rsidRDefault="007D6120" w:rsidP="00CF5A6C">
      <w:pPr>
        <w:pStyle w:val="Heading1"/>
      </w:pPr>
      <w:bookmarkStart w:id="0" w:name="_Toc193547023"/>
      <w:r>
        <w:t>Tyr Electronics Plan</w:t>
      </w:r>
      <w:bookmarkEnd w:id="0"/>
    </w:p>
    <w:sdt>
      <w:sdtPr>
        <w:rPr>
          <w:rFonts w:ascii="Verdana" w:eastAsia="Times New Roman" w:hAnsi="Verdana" w:cs="Times New Roman"/>
          <w:b w:val="0"/>
          <w:sz w:val="20"/>
          <w:szCs w:val="24"/>
        </w:rPr>
        <w:id w:val="-230923179"/>
        <w:docPartObj>
          <w:docPartGallery w:val="Table of Contents"/>
          <w:docPartUnique/>
        </w:docPartObj>
      </w:sdtPr>
      <w:sdtEndPr>
        <w:rPr>
          <w:bCs/>
          <w:noProof/>
        </w:rPr>
      </w:sdtEndPr>
      <w:sdtContent>
        <w:p w14:paraId="2719FB6C" w14:textId="088AA676" w:rsidR="00425F26" w:rsidRDefault="00425F26">
          <w:pPr>
            <w:pStyle w:val="TOCHeading"/>
          </w:pPr>
          <w:r>
            <w:t>Contents</w:t>
          </w:r>
        </w:p>
        <w:p w14:paraId="64FBF1E4" w14:textId="0520AA1C" w:rsidR="00902948" w:rsidRDefault="00425F26">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93547023" w:history="1">
            <w:r w:rsidR="00902948" w:rsidRPr="0002270A">
              <w:rPr>
                <w:rStyle w:val="Hyperlink"/>
                <w:noProof/>
              </w:rPr>
              <w:t>Tyr Electronics Plan</w:t>
            </w:r>
            <w:r w:rsidR="00902948">
              <w:rPr>
                <w:noProof/>
                <w:webHidden/>
              </w:rPr>
              <w:tab/>
            </w:r>
            <w:r w:rsidR="00902948">
              <w:rPr>
                <w:noProof/>
                <w:webHidden/>
              </w:rPr>
              <w:fldChar w:fldCharType="begin"/>
            </w:r>
            <w:r w:rsidR="00902948">
              <w:rPr>
                <w:noProof/>
                <w:webHidden/>
              </w:rPr>
              <w:instrText xml:space="preserve"> PAGEREF _Toc193547023 \h </w:instrText>
            </w:r>
            <w:r w:rsidR="00902948">
              <w:rPr>
                <w:noProof/>
                <w:webHidden/>
              </w:rPr>
            </w:r>
            <w:r w:rsidR="00902948">
              <w:rPr>
                <w:noProof/>
                <w:webHidden/>
              </w:rPr>
              <w:fldChar w:fldCharType="separate"/>
            </w:r>
            <w:r w:rsidR="00902948">
              <w:rPr>
                <w:noProof/>
                <w:webHidden/>
              </w:rPr>
              <w:t>1</w:t>
            </w:r>
            <w:r w:rsidR="00902948">
              <w:rPr>
                <w:noProof/>
                <w:webHidden/>
              </w:rPr>
              <w:fldChar w:fldCharType="end"/>
            </w:r>
          </w:hyperlink>
        </w:p>
        <w:p w14:paraId="307B9F3B" w14:textId="0445CB53"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24" w:history="1">
            <w:r w:rsidRPr="0002270A">
              <w:rPr>
                <w:rStyle w:val="Hyperlink"/>
                <w:noProof/>
              </w:rPr>
              <w:t>Problem Statement</w:t>
            </w:r>
            <w:r>
              <w:rPr>
                <w:noProof/>
                <w:webHidden/>
              </w:rPr>
              <w:tab/>
            </w:r>
            <w:r>
              <w:rPr>
                <w:noProof/>
                <w:webHidden/>
              </w:rPr>
              <w:fldChar w:fldCharType="begin"/>
            </w:r>
            <w:r>
              <w:rPr>
                <w:noProof/>
                <w:webHidden/>
              </w:rPr>
              <w:instrText xml:space="preserve"> PAGEREF _Toc193547024 \h </w:instrText>
            </w:r>
            <w:r>
              <w:rPr>
                <w:noProof/>
                <w:webHidden/>
              </w:rPr>
            </w:r>
            <w:r>
              <w:rPr>
                <w:noProof/>
                <w:webHidden/>
              </w:rPr>
              <w:fldChar w:fldCharType="separate"/>
            </w:r>
            <w:r>
              <w:rPr>
                <w:noProof/>
                <w:webHidden/>
              </w:rPr>
              <w:t>1</w:t>
            </w:r>
            <w:r>
              <w:rPr>
                <w:noProof/>
                <w:webHidden/>
              </w:rPr>
              <w:fldChar w:fldCharType="end"/>
            </w:r>
          </w:hyperlink>
        </w:p>
        <w:p w14:paraId="11986763" w14:textId="3EF588CA"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25" w:history="1">
            <w:r w:rsidRPr="0002270A">
              <w:rPr>
                <w:rStyle w:val="Hyperlink"/>
                <w:noProof/>
              </w:rPr>
              <w:t>Parts</w:t>
            </w:r>
            <w:r>
              <w:rPr>
                <w:noProof/>
                <w:webHidden/>
              </w:rPr>
              <w:tab/>
            </w:r>
            <w:r>
              <w:rPr>
                <w:noProof/>
                <w:webHidden/>
              </w:rPr>
              <w:fldChar w:fldCharType="begin"/>
            </w:r>
            <w:r>
              <w:rPr>
                <w:noProof/>
                <w:webHidden/>
              </w:rPr>
              <w:instrText xml:space="preserve"> PAGEREF _Toc193547025 \h </w:instrText>
            </w:r>
            <w:r>
              <w:rPr>
                <w:noProof/>
                <w:webHidden/>
              </w:rPr>
            </w:r>
            <w:r>
              <w:rPr>
                <w:noProof/>
                <w:webHidden/>
              </w:rPr>
              <w:fldChar w:fldCharType="separate"/>
            </w:r>
            <w:r>
              <w:rPr>
                <w:noProof/>
                <w:webHidden/>
              </w:rPr>
              <w:t>1</w:t>
            </w:r>
            <w:r>
              <w:rPr>
                <w:noProof/>
                <w:webHidden/>
              </w:rPr>
              <w:fldChar w:fldCharType="end"/>
            </w:r>
          </w:hyperlink>
        </w:p>
        <w:p w14:paraId="1EC30959" w14:textId="58E4D129"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26" w:history="1">
            <w:r w:rsidRPr="0002270A">
              <w:rPr>
                <w:rStyle w:val="Hyperlink"/>
                <w:noProof/>
              </w:rPr>
              <w:t>Motor 2040 CircuitPython</w:t>
            </w:r>
            <w:r>
              <w:rPr>
                <w:noProof/>
                <w:webHidden/>
              </w:rPr>
              <w:tab/>
            </w:r>
            <w:r>
              <w:rPr>
                <w:noProof/>
                <w:webHidden/>
              </w:rPr>
              <w:fldChar w:fldCharType="begin"/>
            </w:r>
            <w:r>
              <w:rPr>
                <w:noProof/>
                <w:webHidden/>
              </w:rPr>
              <w:instrText xml:space="preserve"> PAGEREF _Toc193547026 \h </w:instrText>
            </w:r>
            <w:r>
              <w:rPr>
                <w:noProof/>
                <w:webHidden/>
              </w:rPr>
            </w:r>
            <w:r>
              <w:rPr>
                <w:noProof/>
                <w:webHidden/>
              </w:rPr>
              <w:fldChar w:fldCharType="separate"/>
            </w:r>
            <w:r>
              <w:rPr>
                <w:noProof/>
                <w:webHidden/>
              </w:rPr>
              <w:t>2</w:t>
            </w:r>
            <w:r>
              <w:rPr>
                <w:noProof/>
                <w:webHidden/>
              </w:rPr>
              <w:fldChar w:fldCharType="end"/>
            </w:r>
          </w:hyperlink>
        </w:p>
        <w:p w14:paraId="3B4A60A4" w14:textId="4DDB1388"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27" w:history="1">
            <w:r w:rsidRPr="0002270A">
              <w:rPr>
                <w:rStyle w:val="Hyperlink"/>
                <w:noProof/>
              </w:rPr>
              <w:t>Motor Specification</w:t>
            </w:r>
            <w:r>
              <w:rPr>
                <w:noProof/>
                <w:webHidden/>
              </w:rPr>
              <w:tab/>
            </w:r>
            <w:r>
              <w:rPr>
                <w:noProof/>
                <w:webHidden/>
              </w:rPr>
              <w:fldChar w:fldCharType="begin"/>
            </w:r>
            <w:r>
              <w:rPr>
                <w:noProof/>
                <w:webHidden/>
              </w:rPr>
              <w:instrText xml:space="preserve"> PAGEREF _Toc193547027 \h </w:instrText>
            </w:r>
            <w:r>
              <w:rPr>
                <w:noProof/>
                <w:webHidden/>
              </w:rPr>
            </w:r>
            <w:r>
              <w:rPr>
                <w:noProof/>
                <w:webHidden/>
              </w:rPr>
              <w:fldChar w:fldCharType="separate"/>
            </w:r>
            <w:r>
              <w:rPr>
                <w:noProof/>
                <w:webHidden/>
              </w:rPr>
              <w:t>2</w:t>
            </w:r>
            <w:r>
              <w:rPr>
                <w:noProof/>
                <w:webHidden/>
              </w:rPr>
              <w:fldChar w:fldCharType="end"/>
            </w:r>
          </w:hyperlink>
        </w:p>
        <w:p w14:paraId="2F6A4E18" w14:textId="2A4E0A8A"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28" w:history="1">
            <w:r w:rsidRPr="0002270A">
              <w:rPr>
                <w:rStyle w:val="Hyperlink"/>
                <w:noProof/>
              </w:rPr>
              <w:t>Motor and Motor 2040 Wiring</w:t>
            </w:r>
            <w:r>
              <w:rPr>
                <w:noProof/>
                <w:webHidden/>
              </w:rPr>
              <w:tab/>
            </w:r>
            <w:r>
              <w:rPr>
                <w:noProof/>
                <w:webHidden/>
              </w:rPr>
              <w:fldChar w:fldCharType="begin"/>
            </w:r>
            <w:r>
              <w:rPr>
                <w:noProof/>
                <w:webHidden/>
              </w:rPr>
              <w:instrText xml:space="preserve"> PAGEREF _Toc193547028 \h </w:instrText>
            </w:r>
            <w:r>
              <w:rPr>
                <w:noProof/>
                <w:webHidden/>
              </w:rPr>
            </w:r>
            <w:r>
              <w:rPr>
                <w:noProof/>
                <w:webHidden/>
              </w:rPr>
              <w:fldChar w:fldCharType="separate"/>
            </w:r>
            <w:r>
              <w:rPr>
                <w:noProof/>
                <w:webHidden/>
              </w:rPr>
              <w:t>3</w:t>
            </w:r>
            <w:r>
              <w:rPr>
                <w:noProof/>
                <w:webHidden/>
              </w:rPr>
              <w:fldChar w:fldCharType="end"/>
            </w:r>
          </w:hyperlink>
        </w:p>
        <w:p w14:paraId="1C42B262" w14:textId="6565BF26"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29" w:history="1">
            <w:r w:rsidRPr="0002270A">
              <w:rPr>
                <w:rStyle w:val="Hyperlink"/>
                <w:noProof/>
              </w:rPr>
              <w:t>Motor to Motor 2040 Wiring Table</w:t>
            </w:r>
            <w:r>
              <w:rPr>
                <w:noProof/>
                <w:webHidden/>
              </w:rPr>
              <w:tab/>
            </w:r>
            <w:r>
              <w:rPr>
                <w:noProof/>
                <w:webHidden/>
              </w:rPr>
              <w:fldChar w:fldCharType="begin"/>
            </w:r>
            <w:r>
              <w:rPr>
                <w:noProof/>
                <w:webHidden/>
              </w:rPr>
              <w:instrText xml:space="preserve"> PAGEREF _Toc193547029 \h </w:instrText>
            </w:r>
            <w:r>
              <w:rPr>
                <w:noProof/>
                <w:webHidden/>
              </w:rPr>
            </w:r>
            <w:r>
              <w:rPr>
                <w:noProof/>
                <w:webHidden/>
              </w:rPr>
              <w:fldChar w:fldCharType="separate"/>
            </w:r>
            <w:r>
              <w:rPr>
                <w:noProof/>
                <w:webHidden/>
              </w:rPr>
              <w:t>3</w:t>
            </w:r>
            <w:r>
              <w:rPr>
                <w:noProof/>
                <w:webHidden/>
              </w:rPr>
              <w:fldChar w:fldCharType="end"/>
            </w:r>
          </w:hyperlink>
        </w:p>
        <w:p w14:paraId="45C20DE7" w14:textId="3F59044D"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30" w:history="1">
            <w:r w:rsidRPr="0002270A">
              <w:rPr>
                <w:rStyle w:val="Hyperlink"/>
                <w:noProof/>
              </w:rPr>
              <w:t>Power Distribution</w:t>
            </w:r>
            <w:r>
              <w:rPr>
                <w:noProof/>
                <w:webHidden/>
              </w:rPr>
              <w:tab/>
            </w:r>
            <w:r>
              <w:rPr>
                <w:noProof/>
                <w:webHidden/>
              </w:rPr>
              <w:fldChar w:fldCharType="begin"/>
            </w:r>
            <w:r>
              <w:rPr>
                <w:noProof/>
                <w:webHidden/>
              </w:rPr>
              <w:instrText xml:space="preserve"> PAGEREF _Toc193547030 \h </w:instrText>
            </w:r>
            <w:r>
              <w:rPr>
                <w:noProof/>
                <w:webHidden/>
              </w:rPr>
            </w:r>
            <w:r>
              <w:rPr>
                <w:noProof/>
                <w:webHidden/>
              </w:rPr>
              <w:fldChar w:fldCharType="separate"/>
            </w:r>
            <w:r>
              <w:rPr>
                <w:noProof/>
                <w:webHidden/>
              </w:rPr>
              <w:t>6</w:t>
            </w:r>
            <w:r>
              <w:rPr>
                <w:noProof/>
                <w:webHidden/>
              </w:rPr>
              <w:fldChar w:fldCharType="end"/>
            </w:r>
          </w:hyperlink>
        </w:p>
        <w:p w14:paraId="409C2884" w14:textId="0C84B470"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31" w:history="1">
            <w:r w:rsidRPr="0002270A">
              <w:rPr>
                <w:rStyle w:val="Hyperlink"/>
                <w:noProof/>
              </w:rPr>
              <w:t>Basic Project with PWM Motor Control</w:t>
            </w:r>
            <w:r>
              <w:rPr>
                <w:noProof/>
                <w:webHidden/>
              </w:rPr>
              <w:tab/>
            </w:r>
            <w:r>
              <w:rPr>
                <w:noProof/>
                <w:webHidden/>
              </w:rPr>
              <w:fldChar w:fldCharType="begin"/>
            </w:r>
            <w:r>
              <w:rPr>
                <w:noProof/>
                <w:webHidden/>
              </w:rPr>
              <w:instrText xml:space="preserve"> PAGEREF _Toc193547031 \h </w:instrText>
            </w:r>
            <w:r>
              <w:rPr>
                <w:noProof/>
                <w:webHidden/>
              </w:rPr>
            </w:r>
            <w:r>
              <w:rPr>
                <w:noProof/>
                <w:webHidden/>
              </w:rPr>
              <w:fldChar w:fldCharType="separate"/>
            </w:r>
            <w:r>
              <w:rPr>
                <w:noProof/>
                <w:webHidden/>
              </w:rPr>
              <w:t>7</w:t>
            </w:r>
            <w:r>
              <w:rPr>
                <w:noProof/>
                <w:webHidden/>
              </w:rPr>
              <w:fldChar w:fldCharType="end"/>
            </w:r>
          </w:hyperlink>
        </w:p>
        <w:p w14:paraId="41CB2260" w14:textId="0AD41159"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32" w:history="1">
            <w:r w:rsidRPr="0002270A">
              <w:rPr>
                <w:rStyle w:val="Hyperlink"/>
                <w:noProof/>
              </w:rPr>
              <w:t>Understanding PID Control</w:t>
            </w:r>
            <w:r>
              <w:rPr>
                <w:noProof/>
                <w:webHidden/>
              </w:rPr>
              <w:tab/>
            </w:r>
            <w:r>
              <w:rPr>
                <w:noProof/>
                <w:webHidden/>
              </w:rPr>
              <w:fldChar w:fldCharType="begin"/>
            </w:r>
            <w:r>
              <w:rPr>
                <w:noProof/>
                <w:webHidden/>
              </w:rPr>
              <w:instrText xml:space="preserve"> PAGEREF _Toc193547032 \h </w:instrText>
            </w:r>
            <w:r>
              <w:rPr>
                <w:noProof/>
                <w:webHidden/>
              </w:rPr>
            </w:r>
            <w:r>
              <w:rPr>
                <w:noProof/>
                <w:webHidden/>
              </w:rPr>
              <w:fldChar w:fldCharType="separate"/>
            </w:r>
            <w:r>
              <w:rPr>
                <w:noProof/>
                <w:webHidden/>
              </w:rPr>
              <w:t>8</w:t>
            </w:r>
            <w:r>
              <w:rPr>
                <w:noProof/>
                <w:webHidden/>
              </w:rPr>
              <w:fldChar w:fldCharType="end"/>
            </w:r>
          </w:hyperlink>
        </w:p>
        <w:p w14:paraId="28F28F39" w14:textId="626CDF1D"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33" w:history="1">
            <w:r w:rsidRPr="0002270A">
              <w:rPr>
                <w:rStyle w:val="Hyperlink"/>
                <w:noProof/>
              </w:rPr>
              <w:t>Steps to Implement PID Control in Your Project</w:t>
            </w:r>
            <w:r>
              <w:rPr>
                <w:noProof/>
                <w:webHidden/>
              </w:rPr>
              <w:tab/>
            </w:r>
            <w:r>
              <w:rPr>
                <w:noProof/>
                <w:webHidden/>
              </w:rPr>
              <w:fldChar w:fldCharType="begin"/>
            </w:r>
            <w:r>
              <w:rPr>
                <w:noProof/>
                <w:webHidden/>
              </w:rPr>
              <w:instrText xml:space="preserve"> PAGEREF _Toc193547033 \h </w:instrText>
            </w:r>
            <w:r>
              <w:rPr>
                <w:noProof/>
                <w:webHidden/>
              </w:rPr>
            </w:r>
            <w:r>
              <w:rPr>
                <w:noProof/>
                <w:webHidden/>
              </w:rPr>
              <w:fldChar w:fldCharType="separate"/>
            </w:r>
            <w:r>
              <w:rPr>
                <w:noProof/>
                <w:webHidden/>
              </w:rPr>
              <w:t>11</w:t>
            </w:r>
            <w:r>
              <w:rPr>
                <w:noProof/>
                <w:webHidden/>
              </w:rPr>
              <w:fldChar w:fldCharType="end"/>
            </w:r>
          </w:hyperlink>
        </w:p>
        <w:p w14:paraId="7C6D4915" w14:textId="47BD19CF"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34" w:history="1">
            <w:r w:rsidRPr="0002270A">
              <w:rPr>
                <w:rStyle w:val="Hyperlink"/>
                <w:noProof/>
              </w:rPr>
              <w:t>Two Motor Controllers 3 Motors</w:t>
            </w:r>
            <w:r>
              <w:rPr>
                <w:noProof/>
                <w:webHidden/>
              </w:rPr>
              <w:tab/>
            </w:r>
            <w:r>
              <w:rPr>
                <w:noProof/>
                <w:webHidden/>
              </w:rPr>
              <w:fldChar w:fldCharType="begin"/>
            </w:r>
            <w:r>
              <w:rPr>
                <w:noProof/>
                <w:webHidden/>
              </w:rPr>
              <w:instrText xml:space="preserve"> PAGEREF _Toc193547034 \h </w:instrText>
            </w:r>
            <w:r>
              <w:rPr>
                <w:noProof/>
                <w:webHidden/>
              </w:rPr>
            </w:r>
            <w:r>
              <w:rPr>
                <w:noProof/>
                <w:webHidden/>
              </w:rPr>
              <w:fldChar w:fldCharType="separate"/>
            </w:r>
            <w:r>
              <w:rPr>
                <w:noProof/>
                <w:webHidden/>
              </w:rPr>
              <w:t>13</w:t>
            </w:r>
            <w:r>
              <w:rPr>
                <w:noProof/>
                <w:webHidden/>
              </w:rPr>
              <w:fldChar w:fldCharType="end"/>
            </w:r>
          </w:hyperlink>
        </w:p>
        <w:p w14:paraId="0799A07F" w14:textId="46BCEC6C"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35" w:history="1">
            <w:r w:rsidRPr="0002270A">
              <w:rPr>
                <w:rStyle w:val="Hyperlink"/>
                <w:noProof/>
              </w:rPr>
              <w:t>Connect two Motor 2040 Controllers to Raspberry Pi</w:t>
            </w:r>
            <w:r>
              <w:rPr>
                <w:noProof/>
                <w:webHidden/>
              </w:rPr>
              <w:tab/>
            </w:r>
            <w:r>
              <w:rPr>
                <w:noProof/>
                <w:webHidden/>
              </w:rPr>
              <w:fldChar w:fldCharType="begin"/>
            </w:r>
            <w:r>
              <w:rPr>
                <w:noProof/>
                <w:webHidden/>
              </w:rPr>
              <w:instrText xml:space="preserve"> PAGEREF _Toc193547035 \h </w:instrText>
            </w:r>
            <w:r>
              <w:rPr>
                <w:noProof/>
                <w:webHidden/>
              </w:rPr>
            </w:r>
            <w:r>
              <w:rPr>
                <w:noProof/>
                <w:webHidden/>
              </w:rPr>
              <w:fldChar w:fldCharType="separate"/>
            </w:r>
            <w:r>
              <w:rPr>
                <w:noProof/>
                <w:webHidden/>
              </w:rPr>
              <w:t>15</w:t>
            </w:r>
            <w:r>
              <w:rPr>
                <w:noProof/>
                <w:webHidden/>
              </w:rPr>
              <w:fldChar w:fldCharType="end"/>
            </w:r>
          </w:hyperlink>
        </w:p>
        <w:p w14:paraId="2BAED0F9" w14:textId="33D58B2D"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36" w:history="1">
            <w:r w:rsidRPr="0002270A">
              <w:rPr>
                <w:rStyle w:val="Hyperlink"/>
                <w:noProof/>
              </w:rPr>
              <w:t>Implement a PID Feedback Loop with Two Motor Controllers</w:t>
            </w:r>
            <w:r>
              <w:rPr>
                <w:noProof/>
                <w:webHidden/>
              </w:rPr>
              <w:tab/>
            </w:r>
            <w:r>
              <w:rPr>
                <w:noProof/>
                <w:webHidden/>
              </w:rPr>
              <w:fldChar w:fldCharType="begin"/>
            </w:r>
            <w:r>
              <w:rPr>
                <w:noProof/>
                <w:webHidden/>
              </w:rPr>
              <w:instrText xml:space="preserve"> PAGEREF _Toc193547036 \h </w:instrText>
            </w:r>
            <w:r>
              <w:rPr>
                <w:noProof/>
                <w:webHidden/>
              </w:rPr>
            </w:r>
            <w:r>
              <w:rPr>
                <w:noProof/>
                <w:webHidden/>
              </w:rPr>
              <w:fldChar w:fldCharType="separate"/>
            </w:r>
            <w:r>
              <w:rPr>
                <w:noProof/>
                <w:webHidden/>
              </w:rPr>
              <w:t>18</w:t>
            </w:r>
            <w:r>
              <w:rPr>
                <w:noProof/>
                <w:webHidden/>
              </w:rPr>
              <w:fldChar w:fldCharType="end"/>
            </w:r>
          </w:hyperlink>
        </w:p>
        <w:p w14:paraId="6C93BA12" w14:textId="5480CD78" w:rsidR="00902948" w:rsidRDefault="00902948">
          <w:pPr>
            <w:pStyle w:val="TOC1"/>
            <w:tabs>
              <w:tab w:val="right" w:leader="dot" w:pos="9350"/>
            </w:tabs>
            <w:rPr>
              <w:rFonts w:asciiTheme="minorHAnsi" w:eastAsiaTheme="minorEastAsia" w:hAnsiTheme="minorHAnsi" w:cstheme="minorBidi"/>
              <w:noProof/>
              <w:kern w:val="2"/>
              <w:sz w:val="24"/>
              <w14:ligatures w14:val="standardContextual"/>
            </w:rPr>
          </w:pPr>
          <w:hyperlink w:anchor="_Toc193547037" w:history="1">
            <w:r w:rsidRPr="0002270A">
              <w:rPr>
                <w:rStyle w:val="Hyperlink"/>
                <w:noProof/>
              </w:rPr>
              <w:t>Motor 2040 MicroPython</w:t>
            </w:r>
            <w:r>
              <w:rPr>
                <w:noProof/>
                <w:webHidden/>
              </w:rPr>
              <w:tab/>
            </w:r>
            <w:r>
              <w:rPr>
                <w:noProof/>
                <w:webHidden/>
              </w:rPr>
              <w:fldChar w:fldCharType="begin"/>
            </w:r>
            <w:r>
              <w:rPr>
                <w:noProof/>
                <w:webHidden/>
              </w:rPr>
              <w:instrText xml:space="preserve"> PAGEREF _Toc193547037 \h </w:instrText>
            </w:r>
            <w:r>
              <w:rPr>
                <w:noProof/>
                <w:webHidden/>
              </w:rPr>
            </w:r>
            <w:r>
              <w:rPr>
                <w:noProof/>
                <w:webHidden/>
              </w:rPr>
              <w:fldChar w:fldCharType="separate"/>
            </w:r>
            <w:r>
              <w:rPr>
                <w:noProof/>
                <w:webHidden/>
              </w:rPr>
              <w:t>20</w:t>
            </w:r>
            <w:r>
              <w:rPr>
                <w:noProof/>
                <w:webHidden/>
              </w:rPr>
              <w:fldChar w:fldCharType="end"/>
            </w:r>
          </w:hyperlink>
        </w:p>
        <w:p w14:paraId="2ACF3215" w14:textId="7A5627AA" w:rsidR="00425F26" w:rsidRDefault="00425F26">
          <w:r>
            <w:rPr>
              <w:b/>
              <w:bCs/>
              <w:noProof/>
            </w:rPr>
            <w:fldChar w:fldCharType="end"/>
          </w:r>
        </w:p>
      </w:sdtContent>
    </w:sdt>
    <w:p w14:paraId="4AADDF27" w14:textId="012A22B2" w:rsidR="009B1BF9" w:rsidRDefault="009B1BF9" w:rsidP="002A6252">
      <w:pPr>
        <w:pStyle w:val="Heading1"/>
      </w:pPr>
      <w:bookmarkStart w:id="1" w:name="_Toc193547024"/>
      <w:r>
        <w:t>Problem Statement</w:t>
      </w:r>
      <w:bookmarkEnd w:id="1"/>
    </w:p>
    <w:p w14:paraId="325359D3" w14:textId="74CD8B28" w:rsidR="009B1BF9" w:rsidRPr="009B1BF9" w:rsidRDefault="009B1BF9" w:rsidP="009B1BF9">
      <w:r>
        <w:t xml:space="preserve">The current BOM for electronics </w:t>
      </w:r>
      <w:r w:rsidR="00B741FD">
        <w:t>is</w:t>
      </w:r>
      <w:r>
        <w:t xml:space="preserve"> bulky</w:t>
      </w:r>
      <w:r w:rsidR="00B741FD">
        <w:t xml:space="preserve"> and looks like it almost doesn’t fit in the body</w:t>
      </w:r>
      <w:r>
        <w:t>. After reading comments on the YouTube video</w:t>
      </w:r>
      <w:r w:rsidR="00B741FD">
        <w:t xml:space="preserve"> and some research</w:t>
      </w:r>
      <w:r w:rsidR="002831F3">
        <w:t xml:space="preserve"> on the web and with Copilot</w:t>
      </w:r>
      <w:r>
        <w:t>, I came up with an alternative plan that requires less parts and should more easily fit in the rover body.</w:t>
      </w:r>
    </w:p>
    <w:p w14:paraId="0D300AE4" w14:textId="2E0C3D41" w:rsidR="00341C6A" w:rsidRDefault="002A6252" w:rsidP="002A6252">
      <w:pPr>
        <w:pStyle w:val="Heading1"/>
      </w:pPr>
      <w:bookmarkStart w:id="2" w:name="_Toc193547025"/>
      <w:r>
        <w:t>Parts</w:t>
      </w:r>
      <w:bookmarkEnd w:id="2"/>
    </w:p>
    <w:p w14:paraId="004AF4DA" w14:textId="6E52FE5E" w:rsidR="00323406" w:rsidRDefault="00323406" w:rsidP="00323406">
      <w:r>
        <w:t>6</w:t>
      </w:r>
      <w:r w:rsidR="005B7C22">
        <w:t xml:space="preserve"> </w:t>
      </w:r>
      <w:r>
        <w:t xml:space="preserve">- </w:t>
      </w:r>
      <w:hyperlink r:id="rId8" w:history="1">
        <w:r w:rsidRPr="00323406">
          <w:rPr>
            <w:rStyle w:val="Hyperlink"/>
          </w:rPr>
          <w:t>JGA25-370 motors 6v 130rpm</w:t>
        </w:r>
      </w:hyperlink>
    </w:p>
    <w:p w14:paraId="7DAB4215" w14:textId="5CF67C45" w:rsidR="005B7C22" w:rsidRDefault="005B7C22" w:rsidP="00323406">
      <w:r>
        <w:t xml:space="preserve">6 - </w:t>
      </w:r>
      <w:hyperlink r:id="rId9" w:history="1">
        <w:r w:rsidRPr="005B7C22">
          <w:rPr>
            <w:rStyle w:val="Hyperlink"/>
          </w:rPr>
          <w:t>DS041MG 5KG 180 Servos</w:t>
        </w:r>
      </w:hyperlink>
    </w:p>
    <w:p w14:paraId="299C4B33" w14:textId="610B73AE" w:rsidR="00AD5F4A" w:rsidRDefault="00E21E13" w:rsidP="00CF5A6C">
      <w:r>
        <w:t xml:space="preserve">1 - </w:t>
      </w:r>
      <w:hyperlink r:id="rId10" w:history="1">
        <w:r w:rsidR="00AD5F4A" w:rsidRPr="00AD5F4A">
          <w:rPr>
            <w:rStyle w:val="Hyperlink"/>
          </w:rPr>
          <w:t>XT60 to bare wire</w:t>
        </w:r>
      </w:hyperlink>
    </w:p>
    <w:p w14:paraId="4B5B83F7" w14:textId="349B0D7F" w:rsidR="00AA1633" w:rsidRPr="00323406" w:rsidRDefault="00AA1633" w:rsidP="00AA1633">
      <w:r>
        <w:t xml:space="preserve">1 – </w:t>
      </w:r>
      <w:hyperlink r:id="rId11" w:history="1">
        <w:r w:rsidRPr="008B7708">
          <w:rPr>
            <w:rStyle w:val="Hyperlink"/>
          </w:rPr>
          <w:t>LiPo Charger</w:t>
        </w:r>
      </w:hyperlink>
    </w:p>
    <w:p w14:paraId="5C6858FE" w14:textId="36653356" w:rsidR="00FF6BAC" w:rsidRDefault="00FF6BAC" w:rsidP="00CF5A6C">
      <w:r>
        <w:lastRenderedPageBreak/>
        <w:t xml:space="preserve">1 – use </w:t>
      </w:r>
      <w:hyperlink r:id="rId12" w:history="1">
        <w:r w:rsidRPr="00967AD6">
          <w:rPr>
            <w:rStyle w:val="Hyperlink"/>
          </w:rPr>
          <w:t>3s battery 11.4v</w:t>
        </w:r>
      </w:hyperlink>
      <w:r>
        <w:t xml:space="preserve"> with</w:t>
      </w:r>
      <w:r w:rsidR="007F3D1E">
        <w:t xml:space="preserve"> </w:t>
      </w:r>
      <w:hyperlink r:id="rId13" w:history="1">
        <w:r w:rsidR="00BB66FE" w:rsidRPr="00BB66FE">
          <w:rPr>
            <w:rStyle w:val="Hyperlink"/>
          </w:rPr>
          <w:t>BEC</w:t>
        </w:r>
      </w:hyperlink>
      <w:r w:rsidR="00BB66FE">
        <w:t xml:space="preserve"> </w:t>
      </w:r>
    </w:p>
    <w:p w14:paraId="4C3A4956" w14:textId="0189C164" w:rsidR="00A57DA3" w:rsidRDefault="00F0276C" w:rsidP="00A57DA3">
      <w:r>
        <w:t>1</w:t>
      </w:r>
      <w:r w:rsidR="00A57DA3">
        <w:t xml:space="preserve"> – </w:t>
      </w:r>
      <w:hyperlink r:id="rId14" w:history="1">
        <w:r w:rsidR="00A57DA3" w:rsidRPr="00FC4B69">
          <w:rPr>
            <w:rStyle w:val="Hyperlink"/>
          </w:rPr>
          <w:t>Power Distribution Board with Spade Connectors</w:t>
        </w:r>
      </w:hyperlink>
      <w:r w:rsidR="00A57DA3">
        <w:t>.</w:t>
      </w:r>
    </w:p>
    <w:p w14:paraId="206E51D7" w14:textId="3C0D9563" w:rsidR="00D64BD2" w:rsidRDefault="00D64BD2" w:rsidP="00CF5A6C">
      <w:r>
        <w:t xml:space="preserve">3 – </w:t>
      </w:r>
      <w:hyperlink r:id="rId15" w:history="1">
        <w:r w:rsidRPr="00D64BD2">
          <w:rPr>
            <w:rStyle w:val="Hyperlink"/>
          </w:rPr>
          <w:t>USB-C Power breakout cables</w:t>
        </w:r>
      </w:hyperlink>
      <w:r w:rsidR="007C21D1">
        <w:t xml:space="preserve"> for</w:t>
      </w:r>
      <w:r>
        <w:t xml:space="preserve"> Pi</w:t>
      </w:r>
      <w:r w:rsidR="008506B3">
        <w:t xml:space="preserve"> </w:t>
      </w:r>
      <w:r>
        <w:t>two motor controllers</w:t>
      </w:r>
    </w:p>
    <w:p w14:paraId="46F814FB" w14:textId="1A861FD4" w:rsidR="0061572D" w:rsidRDefault="0061572D" w:rsidP="0061572D">
      <w:r>
        <w:t xml:space="preserve">1 - </w:t>
      </w:r>
      <w:hyperlink r:id="rId16" w:history="1">
        <w:r w:rsidRPr="00374E94">
          <w:rPr>
            <w:rStyle w:val="Hyperlink"/>
          </w:rPr>
          <w:t>PCA9685</w:t>
        </w:r>
      </w:hyperlink>
      <w:r>
        <w:t xml:space="preserve"> servo control board Servos require 600 ma stall. Control with a </w:t>
      </w:r>
      <w:r w:rsidRPr="00197A9E">
        <w:t>PCA9685</w:t>
      </w:r>
      <w:r>
        <w:t xml:space="preserve"> board from Pi with I2C. Each pin can handle 2A.</w:t>
      </w:r>
      <w:r w:rsidR="00B01A5B">
        <w:t xml:space="preserve"> Takes 5-10V</w:t>
      </w:r>
    </w:p>
    <w:p w14:paraId="316641B5" w14:textId="3DEF6F7F" w:rsidR="000C1726" w:rsidRDefault="00401AB1" w:rsidP="00CF5A6C">
      <w:r>
        <w:t xml:space="preserve">1 - </w:t>
      </w:r>
      <w:r w:rsidR="00F57BC9">
        <w:t xml:space="preserve">Use Raspberry Pi </w:t>
      </w:r>
      <w:r w:rsidR="00CA4419">
        <w:t xml:space="preserve">5 </w:t>
      </w:r>
      <w:r w:rsidR="000C1726">
        <w:t>for control of robot and PID.</w:t>
      </w:r>
      <w:r w:rsidR="005C4D71">
        <w:t xml:space="preserve"> Will PID</w:t>
      </w:r>
      <w:r w:rsidR="00D059D5">
        <w:t xml:space="preserve"> calculations</w:t>
      </w:r>
      <w:r w:rsidR="005C4D71">
        <w:t xml:space="preserve"> be too much work? Do the Motor Controllers take some of the computation</w:t>
      </w:r>
      <w:r w:rsidR="00D059D5">
        <w:t xml:space="preserve"> from the Pi?</w:t>
      </w:r>
      <w:r w:rsidR="00BD26AA">
        <w:t xml:space="preserve"> Needs 5V</w:t>
      </w:r>
    </w:p>
    <w:p w14:paraId="3B546FC0" w14:textId="700285B9" w:rsidR="00C91D82" w:rsidRDefault="00C91D82" w:rsidP="00662D5F">
      <w:r>
        <w:t>Grove shield for Ic2 and other sensors</w:t>
      </w:r>
    </w:p>
    <w:p w14:paraId="75EB94AC" w14:textId="0D34835B" w:rsidR="00AF6A18" w:rsidRDefault="00AF6A18" w:rsidP="00AF6A18">
      <w:r>
        <w:t xml:space="preserve">2 - </w:t>
      </w:r>
      <w:hyperlink r:id="rId17" w:history="1">
        <w:r w:rsidRPr="00D80200">
          <w:rPr>
            <w:rStyle w:val="Hyperlink"/>
          </w:rPr>
          <w:t>Motor 2040 - Quad Motor Controllers</w:t>
        </w:r>
      </w:hyperlink>
      <w:r>
        <w:t xml:space="preserve"> - $25. Takes 5v input. It only has .5 amp output. Motors take 1.8A stall. Power motors directly from battery. Will need some sort of power distribution from battery to motors. </w:t>
      </w:r>
      <w:r w:rsidR="00114124">
        <w:t>2.7</w:t>
      </w:r>
      <w:r w:rsidR="006302EF">
        <w:t>-</w:t>
      </w:r>
      <w:r w:rsidR="00114124">
        <w:t>10V</w:t>
      </w:r>
    </w:p>
    <w:p w14:paraId="1B84A78A" w14:textId="77777777" w:rsidR="00861765" w:rsidRDefault="00861765" w:rsidP="00861765">
      <w:r w:rsidRPr="00D36E2A">
        <w:t xml:space="preserve">Use longer </w:t>
      </w:r>
      <w:r w:rsidRPr="00662D5F">
        <w:t>6 Pin JST-SH Cable</w:t>
      </w:r>
      <w:r w:rsidRPr="00D36E2A">
        <w:t xml:space="preserve"> from motor to controller</w:t>
      </w:r>
      <w:r>
        <w:t>s and power. 520 mm or 20.5”</w:t>
      </w:r>
    </w:p>
    <w:p w14:paraId="167BB90F" w14:textId="77777777" w:rsidR="008506B3" w:rsidRDefault="008506B3" w:rsidP="008506B3">
      <w:pPr>
        <w:pStyle w:val="Heading1"/>
      </w:pPr>
      <w:bookmarkStart w:id="3" w:name="_Toc193547026"/>
      <w:r>
        <w:t>Motor 2040 CircuitPython</w:t>
      </w:r>
      <w:bookmarkEnd w:id="3"/>
    </w:p>
    <w:p w14:paraId="2F37AA45" w14:textId="3AEA23A4" w:rsidR="008506B3" w:rsidRDefault="008506B3" w:rsidP="008506B3">
      <w:pPr>
        <w:pStyle w:val="ListParagraph"/>
        <w:numPr>
          <w:ilvl w:val="0"/>
          <w:numId w:val="23"/>
        </w:numPr>
      </w:pPr>
      <w:hyperlink r:id="rId18" w:history="1">
        <w:r w:rsidRPr="00F76EB4">
          <w:rPr>
            <w:rStyle w:val="Hyperlink"/>
          </w:rPr>
          <w:t>https://learn.adafruit.com/welcome-to-circuitpython</w:t>
        </w:r>
      </w:hyperlink>
      <w:r>
        <w:t xml:space="preserve"> </w:t>
      </w:r>
    </w:p>
    <w:p w14:paraId="058BD7EF" w14:textId="42253C4F" w:rsidR="008506B3" w:rsidRDefault="008506B3" w:rsidP="008506B3">
      <w:pPr>
        <w:pStyle w:val="ListParagraph"/>
        <w:numPr>
          <w:ilvl w:val="0"/>
          <w:numId w:val="23"/>
        </w:numPr>
      </w:pPr>
      <w:hyperlink r:id="rId19" w:history="1">
        <w:r>
          <w:rPr>
            <w:rStyle w:val="Hyperlink"/>
          </w:rPr>
          <w:t>Download and I</w:t>
        </w:r>
        <w:r w:rsidRPr="00534000">
          <w:rPr>
            <w:rStyle w:val="Hyperlink"/>
          </w:rPr>
          <w:t>nstall CircuitPython</w:t>
        </w:r>
      </w:hyperlink>
    </w:p>
    <w:p w14:paraId="60E7AE82" w14:textId="4CD8B648" w:rsidR="008506B3" w:rsidRDefault="008506B3" w:rsidP="008506B3">
      <w:pPr>
        <w:pStyle w:val="ListParagraph"/>
        <w:numPr>
          <w:ilvl w:val="0"/>
          <w:numId w:val="23"/>
        </w:numPr>
      </w:pPr>
      <w:hyperlink r:id="rId20" w:history="1">
        <w:r w:rsidRPr="00C10CDB">
          <w:rPr>
            <w:rStyle w:val="Hyperlink"/>
          </w:rPr>
          <w:t>Download and Install CircuitPython Libraries</w:t>
        </w:r>
      </w:hyperlink>
    </w:p>
    <w:p w14:paraId="331EA464" w14:textId="77777777" w:rsidR="008506B3" w:rsidRDefault="008506B3" w:rsidP="008506B3">
      <w:pPr>
        <w:pStyle w:val="ListParagraph"/>
        <w:numPr>
          <w:ilvl w:val="1"/>
          <w:numId w:val="23"/>
        </w:numPr>
      </w:pPr>
      <w:r>
        <w:t>Copy adafruit_motor folder to lib folder on Motor 2040</w:t>
      </w:r>
    </w:p>
    <w:p w14:paraId="7A1AAAC5" w14:textId="0814753F" w:rsidR="00474B84" w:rsidRDefault="00474B84" w:rsidP="002A6252">
      <w:pPr>
        <w:pStyle w:val="Heading1"/>
      </w:pPr>
      <w:bookmarkStart w:id="4" w:name="_Toc193547027"/>
      <w:r>
        <w:t>Motor Specification</w:t>
      </w:r>
      <w:bookmarkEnd w:id="4"/>
    </w:p>
    <w:p w14:paraId="59E5F6A5" w14:textId="77777777" w:rsidR="00474B84" w:rsidRPr="00474B84" w:rsidRDefault="00474B84" w:rsidP="00474B84">
      <w:r w:rsidRPr="00474B84">
        <w:t>DC12V 25GA370 Large Torque Speed Reduction Gear Motor with Tachometer Encoder</w:t>
      </w:r>
      <w:r w:rsidRPr="00474B84">
        <w:br/>
        <w:t>Specification:</w:t>
      </w:r>
    </w:p>
    <w:p w14:paraId="663403D6" w14:textId="77777777" w:rsidR="00474B84" w:rsidRPr="00474B84" w:rsidRDefault="00474B84" w:rsidP="00474B84">
      <w:pPr>
        <w:numPr>
          <w:ilvl w:val="0"/>
          <w:numId w:val="21"/>
        </w:numPr>
      </w:pPr>
      <w:r w:rsidRPr="00474B84">
        <w:t>Voltage: DC6V 12V 24V</w:t>
      </w:r>
    </w:p>
    <w:p w14:paraId="74841828" w14:textId="77777777" w:rsidR="00474B84" w:rsidRPr="00474B84" w:rsidRDefault="00474B84" w:rsidP="00474B84">
      <w:pPr>
        <w:numPr>
          <w:ilvl w:val="0"/>
          <w:numId w:val="21"/>
        </w:numPr>
      </w:pPr>
      <w:r w:rsidRPr="00474B84">
        <w:t>NO-Load Speed: 12RPM, 16RPM, 35RPM, 60RPM, 77RPM, 130RPM, 170RPM, 280RPM, 620RPM, 1360RPM</w:t>
      </w:r>
    </w:p>
    <w:p w14:paraId="0A9FBA8F" w14:textId="77777777" w:rsidR="00474B84" w:rsidRPr="00474B84" w:rsidRDefault="00474B84" w:rsidP="00474B84">
      <w:pPr>
        <w:numPr>
          <w:ilvl w:val="0"/>
          <w:numId w:val="21"/>
        </w:numPr>
      </w:pPr>
      <w:r w:rsidRPr="00474B84">
        <w:t>Error: ±5%</w:t>
      </w:r>
    </w:p>
    <w:p w14:paraId="2CC4B586" w14:textId="77777777" w:rsidR="00474B84" w:rsidRPr="00474B84" w:rsidRDefault="00474B84" w:rsidP="00474B84">
      <w:pPr>
        <w:numPr>
          <w:ilvl w:val="0"/>
          <w:numId w:val="21"/>
        </w:numPr>
      </w:pPr>
      <w:r w:rsidRPr="00474B84">
        <w:t>Motor Diameter: 24.5mm</w:t>
      </w:r>
    </w:p>
    <w:p w14:paraId="1174AAA7" w14:textId="77777777" w:rsidR="00474B84" w:rsidRPr="00474B84" w:rsidRDefault="00474B84" w:rsidP="00474B84">
      <w:pPr>
        <w:numPr>
          <w:ilvl w:val="0"/>
          <w:numId w:val="21"/>
        </w:numPr>
      </w:pPr>
      <w:r w:rsidRPr="00474B84">
        <w:t>Motor Body Length: 40mm(ref)</w:t>
      </w:r>
    </w:p>
    <w:p w14:paraId="43C37B65" w14:textId="77777777" w:rsidR="00474B84" w:rsidRPr="00474B84" w:rsidRDefault="00474B84" w:rsidP="00474B84">
      <w:pPr>
        <w:numPr>
          <w:ilvl w:val="0"/>
          <w:numId w:val="21"/>
        </w:numPr>
      </w:pPr>
      <w:r w:rsidRPr="00474B84">
        <w:t>Output Shaft Diameter: 4mm(D-type)</w:t>
      </w:r>
    </w:p>
    <w:p w14:paraId="3D61AA68" w14:textId="77777777" w:rsidR="00474B84" w:rsidRPr="00474B84" w:rsidRDefault="00474B84" w:rsidP="00474B84">
      <w:pPr>
        <w:numPr>
          <w:ilvl w:val="0"/>
          <w:numId w:val="21"/>
        </w:numPr>
      </w:pPr>
      <w:r w:rsidRPr="00474B84">
        <w:lastRenderedPageBreak/>
        <w:t>Output Shaft Length: about 9.5mm</w:t>
      </w:r>
    </w:p>
    <w:p w14:paraId="66D33404" w14:textId="77777777" w:rsidR="00474B84" w:rsidRPr="00474B84" w:rsidRDefault="00474B84" w:rsidP="00474B84">
      <w:pPr>
        <w:numPr>
          <w:ilvl w:val="0"/>
          <w:numId w:val="21"/>
        </w:numPr>
      </w:pPr>
      <w:r w:rsidRPr="00474B84">
        <w:t>Gearbox Diameter: 25mm</w:t>
      </w:r>
    </w:p>
    <w:p w14:paraId="2597113B" w14:textId="2440C3DC" w:rsidR="001E26C0" w:rsidRDefault="00474B84" w:rsidP="00752B94">
      <w:pPr>
        <w:numPr>
          <w:ilvl w:val="0"/>
          <w:numId w:val="21"/>
        </w:numPr>
      </w:pPr>
      <w:r w:rsidRPr="00474B84">
        <w:t xml:space="preserve">Gearbox Size </w:t>
      </w:r>
      <w:r w:rsidR="00B56120" w:rsidRPr="00474B84">
        <w:t>Detail</w:t>
      </w:r>
      <w:r w:rsidRPr="00474B84">
        <w:t>, please see the table</w:t>
      </w:r>
    </w:p>
    <w:p w14:paraId="66B72236" w14:textId="212A2EC9" w:rsidR="00474B84" w:rsidRDefault="00393097" w:rsidP="00393097">
      <w:pPr>
        <w:pStyle w:val="Heading1"/>
      </w:pPr>
      <w:bookmarkStart w:id="5" w:name="_Toc193547028"/>
      <w:r>
        <w:t>Motor and Motor 2040 Wiring</w:t>
      </w:r>
      <w:bookmarkEnd w:id="5"/>
    </w:p>
    <w:p w14:paraId="635647C3" w14:textId="11B719E0" w:rsidR="00EA4F0A" w:rsidRPr="00EA4F0A" w:rsidRDefault="00EA4F0A" w:rsidP="00EA4F0A">
      <w:r>
        <w:t xml:space="preserve">The Motor wiring is from </w:t>
      </w:r>
      <w:hyperlink r:id="rId21" w:history="1">
        <w:r w:rsidR="00836666" w:rsidRPr="00323406">
          <w:rPr>
            <w:rStyle w:val="Hyperlink"/>
          </w:rPr>
          <w:t>JGA25-370 motors 6v 130rpm</w:t>
        </w:r>
      </w:hyperlink>
    </w:p>
    <w:p w14:paraId="1AA87232" w14:textId="77777777" w:rsidR="00474B84" w:rsidRPr="00474B84" w:rsidRDefault="00474B84" w:rsidP="00474B84">
      <w:pPr>
        <w:numPr>
          <w:ilvl w:val="0"/>
          <w:numId w:val="22"/>
        </w:numPr>
      </w:pPr>
      <w:r w:rsidRPr="00474B84">
        <w:t>Red Wire - positive power supply of motor(+)(change positive and negative of motor the rotation will change)</w:t>
      </w:r>
    </w:p>
    <w:p w14:paraId="4B31B650" w14:textId="77777777" w:rsidR="00474B84" w:rsidRPr="00474B84" w:rsidRDefault="00474B84" w:rsidP="00474B84">
      <w:pPr>
        <w:numPr>
          <w:ilvl w:val="0"/>
          <w:numId w:val="22"/>
        </w:numPr>
      </w:pPr>
      <w:r w:rsidRPr="00474B84">
        <w:t>White Wire - negative power supply of motor(-)(change positive and negative of motor the rotation will change))</w:t>
      </w:r>
    </w:p>
    <w:p w14:paraId="4D2C0636" w14:textId="77777777" w:rsidR="00474B84" w:rsidRPr="00474B84" w:rsidRDefault="00474B84" w:rsidP="00474B84">
      <w:pPr>
        <w:numPr>
          <w:ilvl w:val="0"/>
          <w:numId w:val="22"/>
        </w:numPr>
      </w:pPr>
      <w:r w:rsidRPr="00474B84">
        <w:t>Yellow Wire - signal feedback (motor one turn has 11 signals)</w:t>
      </w:r>
    </w:p>
    <w:p w14:paraId="2CF715B8" w14:textId="77777777" w:rsidR="00474B84" w:rsidRPr="00474B84" w:rsidRDefault="00474B84" w:rsidP="00474B84">
      <w:pPr>
        <w:numPr>
          <w:ilvl w:val="0"/>
          <w:numId w:val="22"/>
        </w:numPr>
      </w:pPr>
      <w:r w:rsidRPr="00474B84">
        <w:t>Green Wire - signal feedback (motor one turn has 11 signals)</w:t>
      </w:r>
    </w:p>
    <w:p w14:paraId="1E08EDFE" w14:textId="77777777" w:rsidR="00474B84" w:rsidRPr="00474B84" w:rsidRDefault="00474B84" w:rsidP="00474B84">
      <w:pPr>
        <w:numPr>
          <w:ilvl w:val="0"/>
          <w:numId w:val="22"/>
        </w:numPr>
      </w:pPr>
      <w:r w:rsidRPr="00474B84">
        <w:t>Blue Wire - positive of encoder power supply(+)(3.3-5V),cannot be wrong</w:t>
      </w:r>
    </w:p>
    <w:p w14:paraId="579EDAF3" w14:textId="03DAF6B9" w:rsidR="00474B84" w:rsidRDefault="00474B84" w:rsidP="00474B84">
      <w:pPr>
        <w:numPr>
          <w:ilvl w:val="0"/>
          <w:numId w:val="22"/>
        </w:numPr>
      </w:pPr>
      <w:r w:rsidRPr="00474B84">
        <w:t>Black Wire - negative of encoder power supply(-)(3.3-5V),cannot be wrong</w:t>
      </w:r>
    </w:p>
    <w:p w14:paraId="397A9856" w14:textId="77777777" w:rsidR="00183BC0" w:rsidRDefault="00183BC0" w:rsidP="007E4126">
      <w:pPr>
        <w:ind w:left="-1080"/>
        <w:rPr>
          <w:noProof/>
        </w:rPr>
      </w:pPr>
    </w:p>
    <w:p w14:paraId="781C74B6" w14:textId="6A5AD3C2" w:rsidR="00474B84" w:rsidRDefault="00552F3B" w:rsidP="007E4126">
      <w:pPr>
        <w:ind w:left="-1080"/>
      </w:pPr>
      <w:r>
        <w:rPr>
          <w:noProof/>
        </w:rPr>
        <w:drawing>
          <wp:inline distT="0" distB="0" distL="0" distR="0" wp14:anchorId="4967F675" wp14:editId="035C398D">
            <wp:extent cx="7359650" cy="1987550"/>
            <wp:effectExtent l="0" t="0" r="0" b="0"/>
            <wp:docPr id="543834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a:extLst>
                        <a:ext uri="{28A0092B-C50C-407E-A947-70E740481C1C}">
                          <a14:useLocalDpi xmlns:a14="http://schemas.microsoft.com/office/drawing/2010/main" val="0"/>
                        </a:ext>
                      </a:extLst>
                    </a:blip>
                    <a:srcRect t="1" r="3417" b="-321"/>
                    <a:stretch/>
                  </pic:blipFill>
                  <pic:spPr bwMode="auto">
                    <a:xfrm>
                      <a:off x="0" y="0"/>
                      <a:ext cx="7359650" cy="1987550"/>
                    </a:xfrm>
                    <a:prstGeom prst="rect">
                      <a:avLst/>
                    </a:prstGeom>
                    <a:noFill/>
                    <a:ln>
                      <a:noFill/>
                    </a:ln>
                    <a:extLst>
                      <a:ext uri="{53640926-AAD7-44D8-BBD7-CCE9431645EC}">
                        <a14:shadowObscured xmlns:a14="http://schemas.microsoft.com/office/drawing/2010/main"/>
                      </a:ext>
                    </a:extLst>
                  </pic:spPr>
                </pic:pic>
              </a:graphicData>
            </a:graphic>
          </wp:inline>
        </w:drawing>
      </w:r>
    </w:p>
    <w:p w14:paraId="769AED24" w14:textId="3D2AF605" w:rsidR="00EA4F0A" w:rsidRDefault="00F752C1" w:rsidP="003C1BD5">
      <w:pPr>
        <w:pStyle w:val="Heading1"/>
      </w:pPr>
      <w:bookmarkStart w:id="6" w:name="_Toc193547029"/>
      <w:r>
        <w:t xml:space="preserve">Motor to </w:t>
      </w:r>
      <w:r w:rsidR="00836666" w:rsidRPr="00836666">
        <w:t>Motor 2040</w:t>
      </w:r>
      <w:r>
        <w:t xml:space="preserve"> Wiring</w:t>
      </w:r>
      <w:r w:rsidR="0042667F">
        <w:t xml:space="preserve"> Table</w:t>
      </w:r>
      <w:bookmarkEnd w:id="6"/>
    </w:p>
    <w:tbl>
      <w:tblPr>
        <w:tblStyle w:val="TableGridLight"/>
        <w:tblW w:w="0" w:type="auto"/>
        <w:tblCellMar>
          <w:top w:w="43" w:type="dxa"/>
          <w:bottom w:w="43" w:type="dxa"/>
        </w:tblCellMar>
        <w:tblLook w:val="04A0" w:firstRow="1" w:lastRow="0" w:firstColumn="1" w:lastColumn="0" w:noHBand="0" w:noVBand="1"/>
      </w:tblPr>
      <w:tblGrid>
        <w:gridCol w:w="563"/>
        <w:gridCol w:w="2266"/>
        <w:gridCol w:w="1846"/>
        <w:gridCol w:w="2160"/>
      </w:tblGrid>
      <w:tr w:rsidR="00023F2A" w:rsidRPr="00120216" w14:paraId="6CA0DB8C" w14:textId="15E73EF0" w:rsidTr="003E6CD6">
        <w:tc>
          <w:tcPr>
            <w:tcW w:w="0" w:type="auto"/>
            <w:hideMark/>
          </w:tcPr>
          <w:p w14:paraId="30887451" w14:textId="77777777" w:rsidR="00023F2A" w:rsidRPr="00120216" w:rsidRDefault="00023F2A" w:rsidP="00023F2A">
            <w:pPr>
              <w:spacing w:before="0" w:after="0" w:line="240" w:lineRule="auto"/>
              <w:jc w:val="center"/>
              <w:rPr>
                <w:rFonts w:ascii="Times New Roman" w:hAnsi="Times New Roman"/>
                <w:b/>
                <w:bCs/>
                <w:sz w:val="24"/>
              </w:rPr>
            </w:pPr>
            <w:r w:rsidRPr="00120216">
              <w:rPr>
                <w:rFonts w:ascii="Times New Roman" w:hAnsi="Times New Roman"/>
                <w:b/>
                <w:bCs/>
                <w:sz w:val="24"/>
              </w:rPr>
              <w:t xml:space="preserve">Pin </w:t>
            </w:r>
          </w:p>
        </w:tc>
        <w:tc>
          <w:tcPr>
            <w:tcW w:w="0" w:type="auto"/>
            <w:hideMark/>
          </w:tcPr>
          <w:p w14:paraId="7DE3132D" w14:textId="77777777" w:rsidR="00023F2A" w:rsidRPr="00120216" w:rsidRDefault="00023F2A" w:rsidP="00023F2A">
            <w:pPr>
              <w:spacing w:before="0" w:after="0" w:line="240" w:lineRule="auto"/>
              <w:jc w:val="center"/>
              <w:rPr>
                <w:rFonts w:ascii="Times New Roman" w:hAnsi="Times New Roman"/>
                <w:b/>
                <w:bCs/>
                <w:sz w:val="24"/>
              </w:rPr>
            </w:pPr>
            <w:r w:rsidRPr="00120216">
              <w:rPr>
                <w:rFonts w:ascii="Times New Roman" w:hAnsi="Times New Roman"/>
                <w:b/>
                <w:bCs/>
                <w:sz w:val="24"/>
              </w:rPr>
              <w:t xml:space="preserve">Description </w:t>
            </w:r>
          </w:p>
        </w:tc>
        <w:tc>
          <w:tcPr>
            <w:tcW w:w="1846" w:type="dxa"/>
          </w:tcPr>
          <w:p w14:paraId="06BF1BF9" w14:textId="2DF9A352" w:rsidR="00023F2A" w:rsidRPr="00120216" w:rsidRDefault="00023F2A" w:rsidP="00023F2A">
            <w:pPr>
              <w:spacing w:before="0" w:after="0" w:line="240" w:lineRule="auto"/>
              <w:jc w:val="center"/>
              <w:rPr>
                <w:rFonts w:ascii="Times New Roman" w:hAnsi="Times New Roman"/>
                <w:b/>
                <w:bCs/>
                <w:sz w:val="24"/>
              </w:rPr>
            </w:pPr>
            <w:r>
              <w:rPr>
                <w:rFonts w:ascii="Times New Roman" w:hAnsi="Times New Roman"/>
                <w:b/>
                <w:bCs/>
                <w:sz w:val="24"/>
              </w:rPr>
              <w:t>Motor</w:t>
            </w:r>
          </w:p>
        </w:tc>
        <w:tc>
          <w:tcPr>
            <w:tcW w:w="2160" w:type="dxa"/>
          </w:tcPr>
          <w:p w14:paraId="355B19F1" w14:textId="77777777" w:rsidR="00023F2A" w:rsidRDefault="00023F2A" w:rsidP="00023F2A">
            <w:pPr>
              <w:spacing w:before="0" w:after="0" w:line="240" w:lineRule="auto"/>
              <w:jc w:val="center"/>
              <w:rPr>
                <w:rFonts w:ascii="Times New Roman" w:hAnsi="Times New Roman"/>
                <w:b/>
                <w:bCs/>
                <w:sz w:val="24"/>
              </w:rPr>
            </w:pPr>
            <w:r>
              <w:rPr>
                <w:rFonts w:ascii="Times New Roman" w:hAnsi="Times New Roman"/>
                <w:b/>
                <w:bCs/>
                <w:sz w:val="24"/>
              </w:rPr>
              <w:t>Motor 2040</w:t>
            </w:r>
            <w:r w:rsidRPr="00120216">
              <w:rPr>
                <w:rFonts w:ascii="Times New Roman" w:hAnsi="Times New Roman"/>
                <w:b/>
                <w:bCs/>
                <w:sz w:val="24"/>
              </w:rPr>
              <w:t xml:space="preserve"> </w:t>
            </w:r>
          </w:p>
          <w:p w14:paraId="6358049A" w14:textId="02FEF9A9" w:rsidR="00023F2A" w:rsidRDefault="00023F2A" w:rsidP="00023F2A">
            <w:pPr>
              <w:spacing w:before="0" w:after="0" w:line="240" w:lineRule="auto"/>
              <w:jc w:val="center"/>
              <w:rPr>
                <w:rFonts w:ascii="Times New Roman" w:hAnsi="Times New Roman"/>
                <w:b/>
                <w:bCs/>
                <w:sz w:val="24"/>
              </w:rPr>
            </w:pPr>
            <w:r>
              <w:rPr>
                <w:rFonts w:ascii="Times New Roman" w:hAnsi="Times New Roman"/>
                <w:b/>
                <w:bCs/>
                <w:sz w:val="24"/>
              </w:rPr>
              <w:t>JST-SH</w:t>
            </w:r>
          </w:p>
        </w:tc>
      </w:tr>
      <w:tr w:rsidR="00023F2A" w:rsidRPr="00120216" w14:paraId="0E1E6879" w14:textId="6584D77A" w:rsidTr="003E6CD6">
        <w:tc>
          <w:tcPr>
            <w:tcW w:w="0" w:type="auto"/>
            <w:hideMark/>
          </w:tcPr>
          <w:p w14:paraId="72137D9F" w14:textId="77777777" w:rsidR="00023F2A" w:rsidRPr="00F46D9F" w:rsidRDefault="00023F2A" w:rsidP="00023F2A">
            <w:pPr>
              <w:spacing w:before="0" w:after="0" w:line="240" w:lineRule="auto"/>
            </w:pPr>
            <w:r w:rsidRPr="00F46D9F">
              <w:t xml:space="preserve">1 </w:t>
            </w:r>
          </w:p>
        </w:tc>
        <w:tc>
          <w:tcPr>
            <w:tcW w:w="0" w:type="auto"/>
            <w:hideMark/>
          </w:tcPr>
          <w:p w14:paraId="70C72F06" w14:textId="77777777" w:rsidR="00023F2A" w:rsidRPr="00F46D9F" w:rsidRDefault="00023F2A" w:rsidP="00023F2A">
            <w:pPr>
              <w:spacing w:before="0" w:after="0" w:line="240" w:lineRule="auto"/>
            </w:pPr>
            <w:r w:rsidRPr="00F46D9F">
              <w:t xml:space="preserve">Motor Positive (M+) </w:t>
            </w:r>
          </w:p>
        </w:tc>
        <w:tc>
          <w:tcPr>
            <w:tcW w:w="1846" w:type="dxa"/>
          </w:tcPr>
          <w:p w14:paraId="2A68B617" w14:textId="5B5D9462" w:rsidR="00023F2A" w:rsidRPr="00F46D9F" w:rsidRDefault="00577F3F" w:rsidP="00023F2A">
            <w:pPr>
              <w:spacing w:before="0" w:after="0" w:line="240" w:lineRule="auto"/>
            </w:pPr>
            <w:r>
              <w:t>Red</w:t>
            </w:r>
            <w:r w:rsidR="003E6CD6">
              <w:t xml:space="preserve"> pwr+</w:t>
            </w:r>
          </w:p>
        </w:tc>
        <w:tc>
          <w:tcPr>
            <w:tcW w:w="2160" w:type="dxa"/>
          </w:tcPr>
          <w:p w14:paraId="46A588F6" w14:textId="443E4A66" w:rsidR="00023F2A" w:rsidRPr="00F46D9F" w:rsidRDefault="009560D6" w:rsidP="00023F2A">
            <w:pPr>
              <w:spacing w:before="0" w:after="0" w:line="240" w:lineRule="auto"/>
            </w:pPr>
            <w:r>
              <w:t>Blue</w:t>
            </w:r>
            <w:r w:rsidR="00023F2A" w:rsidRPr="00F46D9F">
              <w:t xml:space="preserve"> </w:t>
            </w:r>
            <w:r w:rsidR="003E6CD6">
              <w:t>out_mot-</w:t>
            </w:r>
          </w:p>
        </w:tc>
      </w:tr>
      <w:tr w:rsidR="00023F2A" w:rsidRPr="00120216" w14:paraId="244CFA73" w14:textId="462E174A" w:rsidTr="003E6CD6">
        <w:tc>
          <w:tcPr>
            <w:tcW w:w="0" w:type="auto"/>
            <w:hideMark/>
          </w:tcPr>
          <w:p w14:paraId="3F9AB4D0" w14:textId="77777777" w:rsidR="00023F2A" w:rsidRPr="00120216" w:rsidRDefault="00023F2A" w:rsidP="00023F2A">
            <w:pPr>
              <w:spacing w:before="0" w:after="0" w:line="240" w:lineRule="auto"/>
            </w:pPr>
            <w:r w:rsidRPr="00120216">
              <w:t xml:space="preserve">2 </w:t>
            </w:r>
          </w:p>
        </w:tc>
        <w:tc>
          <w:tcPr>
            <w:tcW w:w="0" w:type="auto"/>
            <w:hideMark/>
          </w:tcPr>
          <w:p w14:paraId="2D1754A6" w14:textId="77777777" w:rsidR="00023F2A" w:rsidRPr="00120216" w:rsidRDefault="00023F2A" w:rsidP="00023F2A">
            <w:pPr>
              <w:spacing w:before="0" w:after="0" w:line="240" w:lineRule="auto"/>
            </w:pPr>
            <w:r w:rsidRPr="00120216">
              <w:t xml:space="preserve">Motor Negative (M-) </w:t>
            </w:r>
          </w:p>
        </w:tc>
        <w:tc>
          <w:tcPr>
            <w:tcW w:w="1846" w:type="dxa"/>
          </w:tcPr>
          <w:p w14:paraId="5AAFC608" w14:textId="5D99D4B5" w:rsidR="00023F2A" w:rsidRPr="00841077" w:rsidRDefault="00023F2A" w:rsidP="00023F2A">
            <w:pPr>
              <w:spacing w:before="0" w:after="0" w:line="240" w:lineRule="auto"/>
            </w:pPr>
            <w:r w:rsidRPr="00841077">
              <w:t>White</w:t>
            </w:r>
            <w:r w:rsidR="003E6CD6">
              <w:t xml:space="preserve"> pwr-</w:t>
            </w:r>
          </w:p>
        </w:tc>
        <w:tc>
          <w:tcPr>
            <w:tcW w:w="2160" w:type="dxa"/>
          </w:tcPr>
          <w:p w14:paraId="0571261E" w14:textId="6453E262" w:rsidR="00023F2A" w:rsidRPr="00841077" w:rsidRDefault="009560D6" w:rsidP="00023F2A">
            <w:pPr>
              <w:spacing w:before="0" w:after="0" w:line="240" w:lineRule="auto"/>
            </w:pPr>
            <w:r>
              <w:t>White</w:t>
            </w:r>
            <w:r w:rsidR="003E6CD6">
              <w:t xml:space="preserve"> out_mot+</w:t>
            </w:r>
          </w:p>
        </w:tc>
      </w:tr>
      <w:tr w:rsidR="00023F2A" w:rsidRPr="00120216" w14:paraId="4BFD5034" w14:textId="4B4C8261" w:rsidTr="003E6CD6">
        <w:tc>
          <w:tcPr>
            <w:tcW w:w="0" w:type="auto"/>
            <w:hideMark/>
          </w:tcPr>
          <w:p w14:paraId="3830C394" w14:textId="77777777" w:rsidR="00023F2A" w:rsidRPr="00120216" w:rsidRDefault="00023F2A" w:rsidP="00023F2A">
            <w:pPr>
              <w:spacing w:before="0" w:after="0" w:line="240" w:lineRule="auto"/>
            </w:pPr>
            <w:r w:rsidRPr="00120216">
              <w:t xml:space="preserve">3 </w:t>
            </w:r>
          </w:p>
        </w:tc>
        <w:tc>
          <w:tcPr>
            <w:tcW w:w="0" w:type="auto"/>
            <w:hideMark/>
          </w:tcPr>
          <w:p w14:paraId="41CBC847" w14:textId="77777777" w:rsidR="00023F2A" w:rsidRPr="00120216" w:rsidRDefault="00023F2A" w:rsidP="00023F2A">
            <w:pPr>
              <w:spacing w:before="0" w:after="0" w:line="240" w:lineRule="auto"/>
            </w:pPr>
            <w:r w:rsidRPr="00120216">
              <w:t xml:space="preserve">3.3V </w:t>
            </w:r>
          </w:p>
        </w:tc>
        <w:tc>
          <w:tcPr>
            <w:tcW w:w="1846" w:type="dxa"/>
          </w:tcPr>
          <w:p w14:paraId="40EC8028" w14:textId="1162BDE1" w:rsidR="00023F2A" w:rsidRPr="00841077" w:rsidRDefault="009560D6" w:rsidP="00023F2A">
            <w:pPr>
              <w:spacing w:before="0" w:after="0" w:line="240" w:lineRule="auto"/>
            </w:pPr>
            <w:r>
              <w:t>Yellow</w:t>
            </w:r>
            <w:r w:rsidR="003E6CD6">
              <w:t xml:space="preserve"> sig_fb</w:t>
            </w:r>
          </w:p>
        </w:tc>
        <w:tc>
          <w:tcPr>
            <w:tcW w:w="2160" w:type="dxa"/>
          </w:tcPr>
          <w:p w14:paraId="24275185" w14:textId="4C2F8606" w:rsidR="00023F2A" w:rsidRDefault="00023F2A" w:rsidP="00023F2A">
            <w:pPr>
              <w:spacing w:before="0" w:after="0" w:line="240" w:lineRule="auto"/>
            </w:pPr>
            <w:r>
              <w:t>Yellow</w:t>
            </w:r>
            <w:r w:rsidRPr="00120216">
              <w:t xml:space="preserve"> </w:t>
            </w:r>
            <w:r w:rsidR="003E6CD6">
              <w:t>encA</w:t>
            </w:r>
          </w:p>
        </w:tc>
      </w:tr>
      <w:tr w:rsidR="00023F2A" w:rsidRPr="00120216" w14:paraId="1FD40C27" w14:textId="1C5C69FA" w:rsidTr="003E6CD6">
        <w:tc>
          <w:tcPr>
            <w:tcW w:w="0" w:type="auto"/>
            <w:hideMark/>
          </w:tcPr>
          <w:p w14:paraId="4FFAB448" w14:textId="77777777" w:rsidR="00023F2A" w:rsidRPr="00120216" w:rsidRDefault="00023F2A" w:rsidP="00023F2A">
            <w:pPr>
              <w:spacing w:before="0" w:after="0" w:line="240" w:lineRule="auto"/>
            </w:pPr>
            <w:r w:rsidRPr="00120216">
              <w:lastRenderedPageBreak/>
              <w:t xml:space="preserve">4 </w:t>
            </w:r>
          </w:p>
        </w:tc>
        <w:tc>
          <w:tcPr>
            <w:tcW w:w="0" w:type="auto"/>
            <w:hideMark/>
          </w:tcPr>
          <w:p w14:paraId="5FE2FC61" w14:textId="77777777" w:rsidR="00023F2A" w:rsidRPr="00120216" w:rsidRDefault="00023F2A" w:rsidP="00023F2A">
            <w:pPr>
              <w:spacing w:before="0" w:after="0" w:line="240" w:lineRule="auto"/>
            </w:pPr>
            <w:r w:rsidRPr="00120216">
              <w:t xml:space="preserve">Motor A (Encoder A) </w:t>
            </w:r>
          </w:p>
        </w:tc>
        <w:tc>
          <w:tcPr>
            <w:tcW w:w="1846" w:type="dxa"/>
          </w:tcPr>
          <w:p w14:paraId="699BFA09" w14:textId="087AF558" w:rsidR="00023F2A" w:rsidRPr="00841077" w:rsidRDefault="009560D6" w:rsidP="00023F2A">
            <w:pPr>
              <w:spacing w:before="0" w:after="0" w:line="240" w:lineRule="auto"/>
            </w:pPr>
            <w:r>
              <w:t>Green</w:t>
            </w:r>
            <w:r w:rsidR="003E6CD6">
              <w:t xml:space="preserve"> sig_fb</w:t>
            </w:r>
          </w:p>
        </w:tc>
        <w:tc>
          <w:tcPr>
            <w:tcW w:w="2160" w:type="dxa"/>
          </w:tcPr>
          <w:p w14:paraId="26E2100F" w14:textId="30B4ADA1" w:rsidR="00023F2A" w:rsidRDefault="009560D6" w:rsidP="00023F2A">
            <w:pPr>
              <w:spacing w:before="0" w:after="0" w:line="240" w:lineRule="auto"/>
            </w:pPr>
            <w:r>
              <w:t>Black</w:t>
            </w:r>
            <w:r w:rsidR="003E6CD6">
              <w:t xml:space="preserve"> encB</w:t>
            </w:r>
          </w:p>
        </w:tc>
      </w:tr>
      <w:tr w:rsidR="00023F2A" w:rsidRPr="00120216" w14:paraId="32F9D122" w14:textId="456713D9" w:rsidTr="003E6CD6">
        <w:tc>
          <w:tcPr>
            <w:tcW w:w="0" w:type="auto"/>
            <w:hideMark/>
          </w:tcPr>
          <w:p w14:paraId="24E308B0" w14:textId="77777777" w:rsidR="00023F2A" w:rsidRPr="00120216" w:rsidRDefault="00023F2A" w:rsidP="00023F2A">
            <w:pPr>
              <w:spacing w:before="0" w:after="0" w:line="240" w:lineRule="auto"/>
            </w:pPr>
            <w:r w:rsidRPr="00120216">
              <w:t xml:space="preserve">5 </w:t>
            </w:r>
          </w:p>
        </w:tc>
        <w:tc>
          <w:tcPr>
            <w:tcW w:w="0" w:type="auto"/>
            <w:hideMark/>
          </w:tcPr>
          <w:p w14:paraId="34D11D95" w14:textId="77777777" w:rsidR="00023F2A" w:rsidRPr="00120216" w:rsidRDefault="00023F2A" w:rsidP="00023F2A">
            <w:pPr>
              <w:spacing w:before="0" w:after="0" w:line="240" w:lineRule="auto"/>
            </w:pPr>
            <w:r w:rsidRPr="00120216">
              <w:t xml:space="preserve">Motor B (Encoder B) </w:t>
            </w:r>
          </w:p>
        </w:tc>
        <w:tc>
          <w:tcPr>
            <w:tcW w:w="1846" w:type="dxa"/>
          </w:tcPr>
          <w:p w14:paraId="2B09D33F" w14:textId="2CA73546" w:rsidR="00023F2A" w:rsidRPr="00841077" w:rsidRDefault="009560D6" w:rsidP="00023F2A">
            <w:pPr>
              <w:spacing w:before="0" w:after="0" w:line="240" w:lineRule="auto"/>
            </w:pPr>
            <w:r>
              <w:t>Blue</w:t>
            </w:r>
            <w:r w:rsidR="003E6CD6">
              <w:t xml:space="preserve"> enc+</w:t>
            </w:r>
          </w:p>
        </w:tc>
        <w:tc>
          <w:tcPr>
            <w:tcW w:w="2160" w:type="dxa"/>
          </w:tcPr>
          <w:p w14:paraId="05F842D7" w14:textId="3D1BB267" w:rsidR="00023F2A" w:rsidRDefault="009560D6" w:rsidP="00023F2A">
            <w:pPr>
              <w:spacing w:before="0" w:after="0" w:line="240" w:lineRule="auto"/>
            </w:pPr>
            <w:r>
              <w:t>Green</w:t>
            </w:r>
            <w:r w:rsidR="003E6CD6">
              <w:t xml:space="preserve"> +3.3V</w:t>
            </w:r>
          </w:p>
        </w:tc>
      </w:tr>
      <w:tr w:rsidR="00023F2A" w:rsidRPr="00120216" w14:paraId="1CF085D9" w14:textId="7AA1A81E" w:rsidTr="003E6CD6">
        <w:tc>
          <w:tcPr>
            <w:tcW w:w="0" w:type="auto"/>
            <w:hideMark/>
          </w:tcPr>
          <w:p w14:paraId="34D8D680" w14:textId="77777777" w:rsidR="00023F2A" w:rsidRPr="00120216" w:rsidRDefault="00023F2A" w:rsidP="00023F2A">
            <w:pPr>
              <w:spacing w:before="0" w:after="0" w:line="240" w:lineRule="auto"/>
            </w:pPr>
            <w:r w:rsidRPr="00120216">
              <w:t xml:space="preserve">6 </w:t>
            </w:r>
          </w:p>
        </w:tc>
        <w:tc>
          <w:tcPr>
            <w:tcW w:w="0" w:type="auto"/>
            <w:hideMark/>
          </w:tcPr>
          <w:p w14:paraId="7DA9BB79" w14:textId="77777777" w:rsidR="00023F2A" w:rsidRPr="00120216" w:rsidRDefault="00023F2A" w:rsidP="00023F2A">
            <w:pPr>
              <w:spacing w:before="0" w:after="0" w:line="240" w:lineRule="auto"/>
            </w:pPr>
            <w:r w:rsidRPr="00120216">
              <w:t xml:space="preserve">Ground (GND) </w:t>
            </w:r>
          </w:p>
        </w:tc>
        <w:tc>
          <w:tcPr>
            <w:tcW w:w="1846" w:type="dxa"/>
          </w:tcPr>
          <w:p w14:paraId="0F96881D" w14:textId="3D37BA5F" w:rsidR="00023F2A" w:rsidRPr="00841077" w:rsidRDefault="009560D6" w:rsidP="00023F2A">
            <w:pPr>
              <w:spacing w:before="0" w:after="0" w:line="240" w:lineRule="auto"/>
            </w:pPr>
            <w:r>
              <w:t>Black</w:t>
            </w:r>
            <w:r w:rsidR="003E6CD6">
              <w:t xml:space="preserve"> enc-</w:t>
            </w:r>
          </w:p>
        </w:tc>
        <w:tc>
          <w:tcPr>
            <w:tcW w:w="2160" w:type="dxa"/>
          </w:tcPr>
          <w:p w14:paraId="5D668681" w14:textId="172AE50F" w:rsidR="00023F2A" w:rsidRDefault="009560D6" w:rsidP="00023F2A">
            <w:pPr>
              <w:spacing w:before="0" w:after="0" w:line="240" w:lineRule="auto"/>
            </w:pPr>
            <w:r>
              <w:t>Red</w:t>
            </w:r>
            <w:r w:rsidR="003E6CD6">
              <w:t xml:space="preserve"> ground</w:t>
            </w:r>
          </w:p>
        </w:tc>
      </w:tr>
    </w:tbl>
    <w:p w14:paraId="5B5853B0" w14:textId="77777777" w:rsidR="00E6062B" w:rsidRPr="00E6062B" w:rsidRDefault="00E6062B" w:rsidP="00E6062B">
      <w:pPr>
        <w:numPr>
          <w:ilvl w:val="0"/>
          <w:numId w:val="24"/>
        </w:numPr>
        <w:rPr>
          <w:noProof/>
        </w:rPr>
      </w:pPr>
      <w:r w:rsidRPr="00E6062B">
        <w:rPr>
          <w:noProof/>
        </w:rPr>
        <w:t>The first pair: power from 2040 to spin the motor, can be swapped (</w:t>
      </w:r>
      <w:r w:rsidRPr="00E6062B">
        <w:rPr>
          <w:i/>
          <w:iCs/>
          <w:noProof/>
        </w:rPr>
        <w:t>it is in our configuration</w:t>
      </w:r>
      <w:r w:rsidRPr="00E6062B">
        <w:rPr>
          <w:noProof/>
        </w:rPr>
        <w:t>)</w:t>
      </w:r>
    </w:p>
    <w:p w14:paraId="668F6C17" w14:textId="77777777" w:rsidR="00E6062B" w:rsidRPr="00E6062B" w:rsidRDefault="00E6062B" w:rsidP="00E6062B">
      <w:pPr>
        <w:numPr>
          <w:ilvl w:val="0"/>
          <w:numId w:val="24"/>
        </w:numPr>
        <w:rPr>
          <w:noProof/>
        </w:rPr>
      </w:pPr>
      <w:r w:rsidRPr="00E6062B">
        <w:rPr>
          <w:noProof/>
        </w:rPr>
        <w:t>The second pair: the feedback from the motor to 2040's encoder</w:t>
      </w:r>
    </w:p>
    <w:p w14:paraId="3BA356C6" w14:textId="2EA2A241" w:rsidR="00E6062B" w:rsidRDefault="00E6062B" w:rsidP="00474B84">
      <w:pPr>
        <w:numPr>
          <w:ilvl w:val="0"/>
          <w:numId w:val="24"/>
        </w:numPr>
        <w:rPr>
          <w:noProof/>
        </w:rPr>
      </w:pPr>
      <w:r w:rsidRPr="00E6062B">
        <w:rPr>
          <w:noProof/>
        </w:rPr>
        <w:t>The third pair: power from 2040 to the motor's encoder</w:t>
      </w:r>
    </w:p>
    <w:p w14:paraId="56CE4D5D" w14:textId="43374D75" w:rsidR="00ED71BF" w:rsidRDefault="00091FCF" w:rsidP="00474B84">
      <w:pPr>
        <w:rPr>
          <w:noProof/>
        </w:rPr>
      </w:pPr>
      <w:r>
        <w:rPr>
          <w:noProof/>
        </w:rPr>
        <w:t>Motor specifications</w:t>
      </w:r>
    </w:p>
    <w:p w14:paraId="32EE5BA9" w14:textId="71C96901" w:rsidR="00ED71BF" w:rsidRPr="00474B84" w:rsidRDefault="00ED71BF" w:rsidP="00474B84">
      <w:r>
        <w:rPr>
          <w:noProof/>
        </w:rPr>
        <w:lastRenderedPageBreak/>
        <w:drawing>
          <wp:inline distT="0" distB="0" distL="0" distR="0" wp14:anchorId="13C873A0" wp14:editId="54A24F4F">
            <wp:extent cx="7080250" cy="6181725"/>
            <wp:effectExtent l="0" t="0" r="6350" b="9525"/>
            <wp:docPr id="14073801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l="7927"/>
                    <a:stretch/>
                  </pic:blipFill>
                  <pic:spPr bwMode="auto">
                    <a:xfrm>
                      <a:off x="0" y="0"/>
                      <a:ext cx="7080250" cy="6181725"/>
                    </a:xfrm>
                    <a:prstGeom prst="rect">
                      <a:avLst/>
                    </a:prstGeom>
                    <a:noFill/>
                    <a:ln>
                      <a:noFill/>
                    </a:ln>
                    <a:extLst>
                      <a:ext uri="{53640926-AAD7-44D8-BBD7-CCE9431645EC}">
                        <a14:shadowObscured xmlns:a14="http://schemas.microsoft.com/office/drawing/2010/main"/>
                      </a:ext>
                    </a:extLst>
                  </pic:spPr>
                </pic:pic>
              </a:graphicData>
            </a:graphic>
          </wp:inline>
        </w:drawing>
      </w:r>
    </w:p>
    <w:p w14:paraId="3B98C6D6" w14:textId="77777777" w:rsidR="00AE7C2D" w:rsidRDefault="00AE7C2D" w:rsidP="00AE7C2D">
      <w:pPr>
        <w:pStyle w:val="Heading1"/>
      </w:pPr>
      <w:bookmarkStart w:id="7" w:name="_Toc193547030"/>
      <w:r>
        <w:lastRenderedPageBreak/>
        <w:t>Power Distribution</w:t>
      </w:r>
      <w:bookmarkEnd w:id="7"/>
    </w:p>
    <w:p w14:paraId="601380C7" w14:textId="4EFC6B6E" w:rsidR="009D4254" w:rsidRPr="009D4254" w:rsidRDefault="009D4254" w:rsidP="009D4254">
      <w:r>
        <w:rPr>
          <w:noProof/>
          <w14:ligatures w14:val="standardContextual"/>
        </w:rPr>
        <w:drawing>
          <wp:inline distT="0" distB="0" distL="0" distR="0" wp14:anchorId="44B2383F" wp14:editId="4C247BE5">
            <wp:extent cx="4165600" cy="2790418"/>
            <wp:effectExtent l="0" t="0" r="6350" b="0"/>
            <wp:docPr id="1154812199" name="Picture 1" descr="A diagram of a computer compon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12199" name="Picture 1" descr="A diagram of a computer component&#10;&#10;AI-generated content may be incorrect."/>
                    <pic:cNvPicPr/>
                  </pic:nvPicPr>
                  <pic:blipFill>
                    <a:blip r:embed="rId24"/>
                    <a:stretch>
                      <a:fillRect/>
                    </a:stretch>
                  </pic:blipFill>
                  <pic:spPr>
                    <a:xfrm>
                      <a:off x="0" y="0"/>
                      <a:ext cx="4176469" cy="2797699"/>
                    </a:xfrm>
                    <a:prstGeom prst="rect">
                      <a:avLst/>
                    </a:prstGeom>
                  </pic:spPr>
                </pic:pic>
              </a:graphicData>
            </a:graphic>
          </wp:inline>
        </w:drawing>
      </w:r>
    </w:p>
    <w:p w14:paraId="7E295EF4" w14:textId="308643F5" w:rsidR="0052169D" w:rsidRDefault="0052169D" w:rsidP="0052169D">
      <w:r>
        <w:t xml:space="preserve">1 – use </w:t>
      </w:r>
      <w:hyperlink r:id="rId25" w:history="1">
        <w:r w:rsidRPr="00967AD6">
          <w:rPr>
            <w:rStyle w:val="Hyperlink"/>
          </w:rPr>
          <w:t>3s battery 11.4v</w:t>
        </w:r>
      </w:hyperlink>
      <w:r>
        <w:t xml:space="preserve"> with </w:t>
      </w:r>
      <w:r w:rsidR="00CB2EFC">
        <w:t>1</w:t>
      </w:r>
      <w:r w:rsidR="00512485">
        <w:t xml:space="preserve"> </w:t>
      </w:r>
      <w:r w:rsidR="00CB2EFC">
        <w:t xml:space="preserve">- </w:t>
      </w:r>
      <w:hyperlink r:id="rId26" w:history="1">
        <w:r w:rsidR="00CB2EFC" w:rsidRPr="00CB2EFC">
          <w:rPr>
            <w:rStyle w:val="Hyperlink"/>
          </w:rPr>
          <w:t>BEC voltage converter</w:t>
        </w:r>
      </w:hyperlink>
      <w:r w:rsidR="00CB2EFC">
        <w:t xml:space="preserve"> </w:t>
      </w:r>
    </w:p>
    <w:p w14:paraId="77B67D95" w14:textId="0A1A618E" w:rsidR="00AA1633" w:rsidRDefault="00AA1633" w:rsidP="00AA1633">
      <w:r>
        <w:t xml:space="preserve">1 - </w:t>
      </w:r>
      <w:hyperlink r:id="rId27" w:history="1">
        <w:r w:rsidRPr="00AD5F4A">
          <w:rPr>
            <w:rStyle w:val="Hyperlink"/>
          </w:rPr>
          <w:t>XT60 to bare wire</w:t>
        </w:r>
      </w:hyperlink>
    </w:p>
    <w:p w14:paraId="2EFCAA60" w14:textId="485E7699" w:rsidR="00AA1633" w:rsidRPr="00323406" w:rsidRDefault="00AA1633" w:rsidP="00AA1633">
      <w:r>
        <w:t xml:space="preserve">1 – </w:t>
      </w:r>
      <w:hyperlink r:id="rId28" w:history="1">
        <w:r w:rsidRPr="008B7708">
          <w:rPr>
            <w:rStyle w:val="Hyperlink"/>
          </w:rPr>
          <w:t>LiPo Charger</w:t>
        </w:r>
      </w:hyperlink>
    </w:p>
    <w:p w14:paraId="41E70F04" w14:textId="5F5698C2" w:rsidR="00AA1633" w:rsidRDefault="00AA1633" w:rsidP="00AA1633">
      <w:r>
        <w:t xml:space="preserve">2 – </w:t>
      </w:r>
      <w:hyperlink r:id="rId29" w:history="1">
        <w:r w:rsidRPr="00FC4B69">
          <w:rPr>
            <w:rStyle w:val="Hyperlink"/>
          </w:rPr>
          <w:t>Power Distribution Board with Spade Connectors</w:t>
        </w:r>
      </w:hyperlink>
    </w:p>
    <w:p w14:paraId="142CA829" w14:textId="677F1BD5" w:rsidR="0052169D" w:rsidRDefault="0052169D" w:rsidP="0052169D">
      <w:r>
        <w:t xml:space="preserve">3 – </w:t>
      </w:r>
      <w:hyperlink r:id="rId30" w:history="1">
        <w:r w:rsidRPr="00D64BD2">
          <w:rPr>
            <w:rStyle w:val="Hyperlink"/>
          </w:rPr>
          <w:t>USB-C Power breakout cables</w:t>
        </w:r>
      </w:hyperlink>
      <w:r>
        <w:t xml:space="preserve"> for Pi and two motor controllers</w:t>
      </w:r>
      <w:r w:rsidR="004D0242">
        <w:t xml:space="preserve"> to power distribution</w:t>
      </w:r>
    </w:p>
    <w:p w14:paraId="103BE791" w14:textId="6090E026" w:rsidR="0052169D" w:rsidRDefault="0052169D" w:rsidP="0052169D">
      <w:r>
        <w:t xml:space="preserve">1 - </w:t>
      </w:r>
      <w:hyperlink r:id="rId31" w:history="1">
        <w:r w:rsidRPr="00374E94">
          <w:rPr>
            <w:rStyle w:val="Hyperlink"/>
          </w:rPr>
          <w:t>PCA9685</w:t>
        </w:r>
      </w:hyperlink>
      <w:r>
        <w:t xml:space="preserve"> servo control board Servos require 600 ma stall. Control with a </w:t>
      </w:r>
      <w:r w:rsidRPr="00197A9E">
        <w:t>PCA9685</w:t>
      </w:r>
      <w:r>
        <w:t xml:space="preserve"> board from Pi with I2C. Each pin can handle 2A. Takes 5-10V</w:t>
      </w:r>
    </w:p>
    <w:p w14:paraId="652F61C4" w14:textId="4B9E79CC" w:rsidR="0052169D" w:rsidRDefault="0052169D" w:rsidP="0052169D">
      <w:r>
        <w:t>1 - Use Raspberry Pi 5 Needs 5V</w:t>
      </w:r>
    </w:p>
    <w:p w14:paraId="0D8DE8ED" w14:textId="1B898940" w:rsidR="0052169D" w:rsidRDefault="0052169D" w:rsidP="0052169D">
      <w:r>
        <w:t xml:space="preserve">2 - </w:t>
      </w:r>
      <w:hyperlink r:id="rId32" w:history="1">
        <w:r w:rsidRPr="00D80200">
          <w:rPr>
            <w:rStyle w:val="Hyperlink"/>
          </w:rPr>
          <w:t>Motor 2040 - Quad Motor Controllers</w:t>
        </w:r>
      </w:hyperlink>
      <w:r>
        <w:t xml:space="preserve"> - $25. Takes 5v input. It has .5 amp output</w:t>
      </w:r>
      <w:r w:rsidR="005A490E">
        <w:t xml:space="preserve"> per motor</w:t>
      </w:r>
      <w:r>
        <w:t>. Motors take 1.8A stall.</w:t>
      </w:r>
    </w:p>
    <w:p w14:paraId="78FF88A0" w14:textId="77777777" w:rsidR="0052169D" w:rsidRPr="00AE7C2D" w:rsidRDefault="0052169D" w:rsidP="00AE7C2D"/>
    <w:p w14:paraId="59A21F54" w14:textId="5775BE1D" w:rsidR="00AE7C2D" w:rsidRDefault="00AE7C2D">
      <w:pPr>
        <w:spacing w:before="0" w:after="160" w:line="259" w:lineRule="auto"/>
        <w:rPr>
          <w:rFonts w:ascii="Arial" w:eastAsia="Arial Unicode MS" w:hAnsi="Arial"/>
          <w:b/>
          <w:kern w:val="28"/>
          <w:sz w:val="28"/>
          <w:szCs w:val="20"/>
        </w:rPr>
      </w:pPr>
      <w:r>
        <w:br w:type="page"/>
      </w:r>
    </w:p>
    <w:p w14:paraId="5B0B5166" w14:textId="77777777" w:rsidR="00AE7C2D" w:rsidRDefault="00AE7C2D" w:rsidP="002A6252">
      <w:pPr>
        <w:pStyle w:val="Heading1"/>
      </w:pPr>
    </w:p>
    <w:p w14:paraId="35F16E0D" w14:textId="0B29B219" w:rsidR="002A6252" w:rsidRDefault="002A6252" w:rsidP="002A6252">
      <w:pPr>
        <w:pStyle w:val="Heading1"/>
      </w:pPr>
      <w:bookmarkStart w:id="8" w:name="_Toc193547031"/>
      <w:r>
        <w:t>Basic Project</w:t>
      </w:r>
      <w:r w:rsidR="008908C0">
        <w:t xml:space="preserve"> with PWM Motor Control</w:t>
      </w:r>
      <w:bookmarkEnd w:id="8"/>
    </w:p>
    <w:p w14:paraId="5F7F51CB" w14:textId="77777777" w:rsidR="00CE3C74" w:rsidRPr="00CE3C74" w:rsidRDefault="00CE3C74" w:rsidP="00CE3C74">
      <w:r w:rsidRPr="00CE3C74">
        <w:t>Creating a project with the Motor 2040 - Quad Motor Controller and JGA25-370 motors can be a fun and rewarding experience! Here's a step-by-step guide to help you get started:</w:t>
      </w:r>
    </w:p>
    <w:p w14:paraId="3271D281" w14:textId="77777777" w:rsidR="00CE3C74" w:rsidRPr="00CE3C74" w:rsidRDefault="00CE3C74" w:rsidP="00CE3C74">
      <w:pPr>
        <w:rPr>
          <w:b/>
          <w:bCs/>
        </w:rPr>
      </w:pPr>
      <w:r w:rsidRPr="00CE3C74">
        <w:rPr>
          <w:b/>
          <w:bCs/>
        </w:rPr>
        <w:t>Materials Needed:</w:t>
      </w:r>
    </w:p>
    <w:p w14:paraId="53A57F12" w14:textId="22F19223" w:rsidR="00CE3C74" w:rsidRPr="00CE3C74" w:rsidRDefault="00CE3C74" w:rsidP="007E0686">
      <w:pPr>
        <w:numPr>
          <w:ilvl w:val="0"/>
          <w:numId w:val="3"/>
        </w:numPr>
      </w:pPr>
      <w:r w:rsidRPr="00CE3C74">
        <w:rPr>
          <w:b/>
          <w:bCs/>
        </w:rPr>
        <w:t>Motor 2040 - Quad Motor Controller</w:t>
      </w:r>
      <w:r w:rsidRPr="00CE3C74">
        <w:t>: This controller is powered by the RP2040 chip and supports four motors with encoders</w:t>
      </w:r>
      <w:hyperlink r:id="rId33" w:history="1">
        <w:r w:rsidRPr="00CE3C74">
          <w:rPr>
            <w:rStyle w:val="Hyperlink"/>
          </w:rPr>
          <w:t>[1]</w:t>
        </w:r>
      </w:hyperlink>
      <w:r w:rsidRPr="00CE3C74">
        <w:t>.</w:t>
      </w:r>
    </w:p>
    <w:p w14:paraId="0F08B813" w14:textId="77777777" w:rsidR="00CE3C74" w:rsidRPr="00CE3C74" w:rsidRDefault="00CE3C74" w:rsidP="007E0686">
      <w:pPr>
        <w:numPr>
          <w:ilvl w:val="0"/>
          <w:numId w:val="3"/>
        </w:numPr>
      </w:pPr>
      <w:r w:rsidRPr="00CE3C74">
        <w:rPr>
          <w:b/>
          <w:bCs/>
        </w:rPr>
        <w:t>JGA25-370 Motors</w:t>
      </w:r>
      <w:r w:rsidRPr="00CE3C74">
        <w:t>: These are DC motors that can be used with the Motor 2040.</w:t>
      </w:r>
    </w:p>
    <w:p w14:paraId="5C8A5EE8" w14:textId="77777777" w:rsidR="00CE3C74" w:rsidRPr="00CE3C74" w:rsidRDefault="00CE3C74" w:rsidP="007E0686">
      <w:pPr>
        <w:numPr>
          <w:ilvl w:val="0"/>
          <w:numId w:val="3"/>
        </w:numPr>
      </w:pPr>
      <w:r w:rsidRPr="00CE3C74">
        <w:rPr>
          <w:b/>
          <w:bCs/>
        </w:rPr>
        <w:t>Power Supply</w:t>
      </w:r>
      <w:r w:rsidRPr="00CE3C74">
        <w:t>: Ensure you have a suitable power supply for your motors and controller.</w:t>
      </w:r>
    </w:p>
    <w:p w14:paraId="4367D85A" w14:textId="77777777" w:rsidR="00CE3C74" w:rsidRPr="00CE3C74" w:rsidRDefault="00CE3C74" w:rsidP="007E0686">
      <w:pPr>
        <w:numPr>
          <w:ilvl w:val="0"/>
          <w:numId w:val="3"/>
        </w:numPr>
      </w:pPr>
      <w:r w:rsidRPr="00CE3C74">
        <w:rPr>
          <w:b/>
          <w:bCs/>
        </w:rPr>
        <w:t>JST-SH Cables</w:t>
      </w:r>
      <w:r w:rsidRPr="00CE3C74">
        <w:t>: These are used to connect the motors to the controller.</w:t>
      </w:r>
    </w:p>
    <w:p w14:paraId="01E3C805" w14:textId="566FB69F" w:rsidR="00CE3C74" w:rsidRPr="00CE3C74" w:rsidRDefault="00CE3C74" w:rsidP="007E0686">
      <w:pPr>
        <w:numPr>
          <w:ilvl w:val="0"/>
          <w:numId w:val="3"/>
        </w:numPr>
      </w:pPr>
      <w:r w:rsidRPr="00CE3C74">
        <w:rPr>
          <w:b/>
          <w:bCs/>
        </w:rPr>
        <w:t>Microcontroller Programming Environment</w:t>
      </w:r>
      <w:r w:rsidRPr="00CE3C74">
        <w:t>: You can use C++, MicroPython, or CircuitPython</w:t>
      </w:r>
      <w:hyperlink r:id="rId34" w:history="1">
        <w:r w:rsidRPr="00CE3C74">
          <w:rPr>
            <w:rStyle w:val="Hyperlink"/>
          </w:rPr>
          <w:t>[2]</w:t>
        </w:r>
      </w:hyperlink>
      <w:r w:rsidRPr="00CE3C74">
        <w:t>.</w:t>
      </w:r>
    </w:p>
    <w:p w14:paraId="1A7D1AB2" w14:textId="77777777" w:rsidR="00CE3C74" w:rsidRPr="00CE3C74" w:rsidRDefault="00CE3C74" w:rsidP="00CE3C74">
      <w:pPr>
        <w:rPr>
          <w:b/>
          <w:bCs/>
        </w:rPr>
      </w:pPr>
      <w:r w:rsidRPr="00CE3C74">
        <w:rPr>
          <w:b/>
          <w:bCs/>
        </w:rPr>
        <w:t>Steps to Create Your Project:</w:t>
      </w:r>
    </w:p>
    <w:p w14:paraId="4C75DEF4" w14:textId="77777777" w:rsidR="00CE3C74" w:rsidRPr="00CE3C74" w:rsidRDefault="00CE3C74" w:rsidP="007E0686">
      <w:pPr>
        <w:numPr>
          <w:ilvl w:val="0"/>
          <w:numId w:val="4"/>
        </w:numPr>
      </w:pPr>
      <w:r w:rsidRPr="00CE3C74">
        <w:rPr>
          <w:b/>
          <w:bCs/>
        </w:rPr>
        <w:t>Connect the Motors</w:t>
      </w:r>
      <w:r w:rsidRPr="00CE3C74">
        <w:t>:</w:t>
      </w:r>
    </w:p>
    <w:p w14:paraId="60F721A3" w14:textId="77777777" w:rsidR="00CE3C74" w:rsidRPr="00CE3C74" w:rsidRDefault="00CE3C74" w:rsidP="007E0686">
      <w:pPr>
        <w:numPr>
          <w:ilvl w:val="1"/>
          <w:numId w:val="4"/>
        </w:numPr>
      </w:pPr>
      <w:r w:rsidRPr="00CE3C74">
        <w:t>Attach the JGA25-370 motors to the Motor 2040 using the JST-SH cables. Make sure each motor is connected to one of the four motor channels on the controller.</w:t>
      </w:r>
    </w:p>
    <w:p w14:paraId="03D252BE" w14:textId="77777777" w:rsidR="00CE3C74" w:rsidRPr="00CE3C74" w:rsidRDefault="00CE3C74" w:rsidP="007E0686">
      <w:pPr>
        <w:numPr>
          <w:ilvl w:val="0"/>
          <w:numId w:val="4"/>
        </w:numPr>
      </w:pPr>
      <w:r w:rsidRPr="00CE3C74">
        <w:rPr>
          <w:b/>
          <w:bCs/>
        </w:rPr>
        <w:t>Power the Controller</w:t>
      </w:r>
      <w:r w:rsidRPr="00CE3C74">
        <w:t>:</w:t>
      </w:r>
    </w:p>
    <w:p w14:paraId="36BD0569" w14:textId="08F6B31B" w:rsidR="00CE3C74" w:rsidRPr="00CE3C74" w:rsidRDefault="00CE3C74" w:rsidP="007E0686">
      <w:pPr>
        <w:numPr>
          <w:ilvl w:val="1"/>
          <w:numId w:val="4"/>
        </w:numPr>
      </w:pPr>
      <w:r w:rsidRPr="00CE3C74">
        <w:t>Connect your power supply to the Motor 2040. The controller supports a wide voltage range (2.7V to 10V) for motors and logic</w:t>
      </w:r>
      <w:hyperlink r:id="rId35" w:history="1">
        <w:r w:rsidRPr="00CE3C74">
          <w:rPr>
            <w:rStyle w:val="Hyperlink"/>
          </w:rPr>
          <w:t>[2]</w:t>
        </w:r>
      </w:hyperlink>
      <w:r w:rsidRPr="00CE3C74">
        <w:t>.</w:t>
      </w:r>
    </w:p>
    <w:p w14:paraId="0C856471" w14:textId="77777777" w:rsidR="00CE3C74" w:rsidRPr="00CE3C74" w:rsidRDefault="00CE3C74" w:rsidP="007E0686">
      <w:pPr>
        <w:numPr>
          <w:ilvl w:val="0"/>
          <w:numId w:val="4"/>
        </w:numPr>
      </w:pPr>
      <w:r w:rsidRPr="00CE3C74">
        <w:rPr>
          <w:b/>
          <w:bCs/>
        </w:rPr>
        <w:t>Set Up the Programming Environment</w:t>
      </w:r>
      <w:r w:rsidRPr="00CE3C74">
        <w:t>:</w:t>
      </w:r>
    </w:p>
    <w:p w14:paraId="746AE79D" w14:textId="257D6EE6" w:rsidR="00CE3C74" w:rsidRPr="00CE3C74" w:rsidRDefault="00CE3C74" w:rsidP="007E0686">
      <w:pPr>
        <w:numPr>
          <w:ilvl w:val="1"/>
          <w:numId w:val="4"/>
        </w:numPr>
      </w:pPr>
      <w:r w:rsidRPr="00CE3C74">
        <w:t>Install the necessary libraries for your chosen programming language. For example, if you're using MicroPython, you can find the Motor 2040 library and examples on the Pimoroni GitHub page</w:t>
      </w:r>
      <w:hyperlink r:id="rId36" w:history="1">
        <w:r w:rsidRPr="00CE3C74">
          <w:rPr>
            <w:rStyle w:val="Hyperlink"/>
          </w:rPr>
          <w:t>[2]</w:t>
        </w:r>
      </w:hyperlink>
      <w:r w:rsidRPr="00CE3C74">
        <w:t>.</w:t>
      </w:r>
    </w:p>
    <w:p w14:paraId="44446473" w14:textId="77777777" w:rsidR="00CE3C74" w:rsidRPr="00CE3C74" w:rsidRDefault="00CE3C74" w:rsidP="007E0686">
      <w:pPr>
        <w:numPr>
          <w:ilvl w:val="0"/>
          <w:numId w:val="4"/>
        </w:numPr>
      </w:pPr>
      <w:r w:rsidRPr="00CE3C74">
        <w:rPr>
          <w:b/>
          <w:bCs/>
        </w:rPr>
        <w:t>Write Your Code</w:t>
      </w:r>
      <w:r w:rsidRPr="00CE3C74">
        <w:t>:</w:t>
      </w:r>
    </w:p>
    <w:p w14:paraId="0ECE77B5" w14:textId="77777777" w:rsidR="00CE3C74" w:rsidRPr="00CE3C74" w:rsidRDefault="00CE3C74" w:rsidP="007E0686">
      <w:pPr>
        <w:numPr>
          <w:ilvl w:val="1"/>
          <w:numId w:val="4"/>
        </w:numPr>
      </w:pPr>
      <w:r w:rsidRPr="00CE3C74">
        <w:t>Start by writing simple code to control the motors. For instance, you can write a script to make the motors move forward, backward, and stop. Here's a basic example in MicroPython:</w:t>
      </w:r>
    </w:p>
    <w:p w14:paraId="5156FE91" w14:textId="77777777" w:rsidR="006C2377" w:rsidRPr="00CE3C74" w:rsidRDefault="00CE3C74" w:rsidP="006C2377">
      <w:r w:rsidRPr="00CE3C74">
        <w:lastRenderedPageBreak/>
        <w:t xml:space="preserve">   </w:t>
      </w:r>
    </w:p>
    <w:tbl>
      <w:tblPr>
        <w:tblStyle w:val="TableGrid"/>
        <w:tblW w:w="0" w:type="auto"/>
        <w:tblLook w:val="04A0" w:firstRow="1" w:lastRow="0" w:firstColumn="1" w:lastColumn="0" w:noHBand="0" w:noVBand="1"/>
      </w:tblPr>
      <w:tblGrid>
        <w:gridCol w:w="9350"/>
      </w:tblGrid>
      <w:tr w:rsidR="006C2377" w14:paraId="41F9B440" w14:textId="77777777" w:rsidTr="006C2377">
        <w:trPr>
          <w:cantSplit/>
        </w:trPr>
        <w:tc>
          <w:tcPr>
            <w:tcW w:w="9350" w:type="dxa"/>
            <w:shd w:val="clear" w:color="auto" w:fill="D9F2D0" w:themeFill="accent6" w:themeFillTint="33"/>
          </w:tcPr>
          <w:p w14:paraId="7DAB0B26" w14:textId="77777777" w:rsidR="006C2377" w:rsidRPr="00CE3C74" w:rsidRDefault="006C2377" w:rsidP="006C2377">
            <w:pPr>
              <w:pStyle w:val="Code"/>
            </w:pPr>
            <w:r w:rsidRPr="00CE3C74">
              <w:t>from motor import Motor2040</w:t>
            </w:r>
          </w:p>
          <w:p w14:paraId="25D7AF10" w14:textId="77777777" w:rsidR="006C2377" w:rsidRPr="00CE3C74" w:rsidRDefault="006C2377" w:rsidP="006C2377">
            <w:pPr>
              <w:pStyle w:val="Code"/>
            </w:pPr>
            <w:r w:rsidRPr="00CE3C74">
              <w:t xml:space="preserve">   from time import sleep</w:t>
            </w:r>
          </w:p>
          <w:p w14:paraId="5E63AED6" w14:textId="77777777" w:rsidR="006C2377" w:rsidRPr="00CE3C74" w:rsidRDefault="006C2377" w:rsidP="006C2377">
            <w:pPr>
              <w:pStyle w:val="Code"/>
            </w:pPr>
          </w:p>
          <w:p w14:paraId="31372029" w14:textId="77777777" w:rsidR="006C2377" w:rsidRPr="00CE3C74" w:rsidRDefault="006C2377" w:rsidP="006C2377">
            <w:pPr>
              <w:pStyle w:val="Code"/>
            </w:pPr>
            <w:r w:rsidRPr="00CE3C74">
              <w:t xml:space="preserve">   motor = Motor2040()</w:t>
            </w:r>
          </w:p>
          <w:p w14:paraId="2AD98542" w14:textId="77777777" w:rsidR="006C2377" w:rsidRPr="00CE3C74" w:rsidRDefault="006C2377" w:rsidP="006C2377">
            <w:pPr>
              <w:pStyle w:val="Code"/>
            </w:pPr>
          </w:p>
          <w:p w14:paraId="75DA0FF0" w14:textId="77777777" w:rsidR="006C2377" w:rsidRPr="00CE3C74" w:rsidRDefault="006C2377" w:rsidP="006C2377">
            <w:pPr>
              <w:pStyle w:val="Code"/>
            </w:pPr>
            <w:r w:rsidRPr="00CE3C74">
              <w:t xml:space="preserve">   # Move motor 1 forward</w:t>
            </w:r>
          </w:p>
          <w:p w14:paraId="49A257A8" w14:textId="77777777" w:rsidR="006C2377" w:rsidRPr="00CE3C74" w:rsidRDefault="006C2377" w:rsidP="006C2377">
            <w:pPr>
              <w:pStyle w:val="Code"/>
            </w:pPr>
            <w:r w:rsidRPr="00CE3C74">
              <w:t xml:space="preserve">   motor.motor1.forward(0.5)</w:t>
            </w:r>
          </w:p>
          <w:p w14:paraId="7409B067" w14:textId="77777777" w:rsidR="006C2377" w:rsidRPr="00CE3C74" w:rsidRDefault="006C2377" w:rsidP="006C2377">
            <w:pPr>
              <w:pStyle w:val="Code"/>
            </w:pPr>
            <w:r w:rsidRPr="00CE3C74">
              <w:t xml:space="preserve">   sleep(2)</w:t>
            </w:r>
          </w:p>
          <w:p w14:paraId="32C16098" w14:textId="77777777" w:rsidR="006C2377" w:rsidRPr="00CE3C74" w:rsidRDefault="006C2377" w:rsidP="006C2377">
            <w:pPr>
              <w:pStyle w:val="Code"/>
            </w:pPr>
          </w:p>
          <w:p w14:paraId="3FA386C1" w14:textId="77777777" w:rsidR="006C2377" w:rsidRPr="00CE3C74" w:rsidRDefault="006C2377" w:rsidP="006C2377">
            <w:pPr>
              <w:pStyle w:val="Code"/>
            </w:pPr>
            <w:r w:rsidRPr="00CE3C74">
              <w:t xml:space="preserve">   # Stop motor 1</w:t>
            </w:r>
          </w:p>
          <w:p w14:paraId="7F75644A" w14:textId="77777777" w:rsidR="006C2377" w:rsidRPr="00CE3C74" w:rsidRDefault="006C2377" w:rsidP="006C2377">
            <w:pPr>
              <w:pStyle w:val="Code"/>
            </w:pPr>
            <w:r w:rsidRPr="00CE3C74">
              <w:t xml:space="preserve">   motor.motor1.stop()</w:t>
            </w:r>
          </w:p>
          <w:p w14:paraId="55956457" w14:textId="77777777" w:rsidR="006C2377" w:rsidRPr="00CE3C74" w:rsidRDefault="006C2377" w:rsidP="006C2377">
            <w:pPr>
              <w:pStyle w:val="Code"/>
            </w:pPr>
            <w:r w:rsidRPr="00CE3C74">
              <w:t xml:space="preserve">   sleep(1)</w:t>
            </w:r>
          </w:p>
          <w:p w14:paraId="5F374860" w14:textId="77777777" w:rsidR="006C2377" w:rsidRPr="00CE3C74" w:rsidRDefault="006C2377" w:rsidP="006C2377">
            <w:pPr>
              <w:pStyle w:val="Code"/>
            </w:pPr>
          </w:p>
          <w:p w14:paraId="66E084DB" w14:textId="77777777" w:rsidR="006C2377" w:rsidRPr="00CE3C74" w:rsidRDefault="006C2377" w:rsidP="006C2377">
            <w:pPr>
              <w:pStyle w:val="Code"/>
            </w:pPr>
            <w:r w:rsidRPr="00CE3C74">
              <w:t xml:space="preserve">   # Move motor 1 backward</w:t>
            </w:r>
          </w:p>
          <w:p w14:paraId="4E55BAAC" w14:textId="77777777" w:rsidR="006C2377" w:rsidRPr="00CE3C74" w:rsidRDefault="006C2377" w:rsidP="006C2377">
            <w:pPr>
              <w:pStyle w:val="Code"/>
            </w:pPr>
            <w:r w:rsidRPr="00CE3C74">
              <w:t xml:space="preserve">   motor.motor1.backward(0.5)</w:t>
            </w:r>
          </w:p>
          <w:p w14:paraId="49E72EA7" w14:textId="77777777" w:rsidR="006C2377" w:rsidRPr="00CE3C74" w:rsidRDefault="006C2377" w:rsidP="006C2377">
            <w:pPr>
              <w:pStyle w:val="Code"/>
            </w:pPr>
            <w:r w:rsidRPr="00CE3C74">
              <w:t xml:space="preserve">   sleep(2)</w:t>
            </w:r>
          </w:p>
          <w:p w14:paraId="44F59229" w14:textId="77777777" w:rsidR="006C2377" w:rsidRPr="00CE3C74" w:rsidRDefault="006C2377" w:rsidP="006C2377">
            <w:pPr>
              <w:pStyle w:val="Code"/>
            </w:pPr>
          </w:p>
          <w:p w14:paraId="1BF51267" w14:textId="77777777" w:rsidR="006C2377" w:rsidRPr="00CE3C74" w:rsidRDefault="006C2377" w:rsidP="006C2377">
            <w:pPr>
              <w:pStyle w:val="Code"/>
            </w:pPr>
            <w:r w:rsidRPr="00CE3C74">
              <w:t xml:space="preserve">   # Stop motor 1</w:t>
            </w:r>
          </w:p>
          <w:p w14:paraId="23CFB54A" w14:textId="77777777" w:rsidR="006C2377" w:rsidRPr="00CE3C74" w:rsidRDefault="006C2377" w:rsidP="006C2377">
            <w:pPr>
              <w:pStyle w:val="Code"/>
            </w:pPr>
            <w:r w:rsidRPr="00CE3C74">
              <w:t xml:space="preserve">   motor.motor1.stop()</w:t>
            </w:r>
          </w:p>
          <w:p w14:paraId="31EBE695" w14:textId="77777777" w:rsidR="006C2377" w:rsidRPr="006C2377" w:rsidRDefault="006C2377" w:rsidP="006C2377">
            <w:pPr>
              <w:pStyle w:val="Code"/>
            </w:pPr>
          </w:p>
        </w:tc>
      </w:tr>
    </w:tbl>
    <w:p w14:paraId="260C8CCA" w14:textId="6D9C0242" w:rsidR="00CE3C74" w:rsidRPr="00CE3C74" w:rsidRDefault="00CE3C74" w:rsidP="00CE3C74">
      <w:pPr>
        <w:rPr>
          <w:b/>
          <w:bCs/>
        </w:rPr>
      </w:pPr>
      <w:r w:rsidRPr="00CE3C74">
        <w:rPr>
          <w:b/>
          <w:bCs/>
        </w:rPr>
        <w:t>References</w:t>
      </w:r>
    </w:p>
    <w:p w14:paraId="73A45883" w14:textId="1C85450E" w:rsidR="00CE3C74" w:rsidRPr="00CE3C74" w:rsidRDefault="00CE3C74" w:rsidP="00CE3C74">
      <w:r w:rsidRPr="00CE3C74">
        <w:t>[</w:t>
      </w:r>
      <w:r w:rsidR="00B56729">
        <w:t>1</w:t>
      </w:r>
      <w:r w:rsidRPr="00CE3C74">
        <w:t xml:space="preserve">] </w:t>
      </w:r>
      <w:hyperlink r:id="rId37" w:history="1">
        <w:r w:rsidRPr="00CE3C74">
          <w:rPr>
            <w:rStyle w:val="Hyperlink"/>
          </w:rPr>
          <w:t>Motor 2040 - Quad Motor Controller - Pimoroni</w:t>
        </w:r>
      </w:hyperlink>
    </w:p>
    <w:p w14:paraId="4DFE66FB" w14:textId="3AE1993B" w:rsidR="008C1BBF" w:rsidRPr="008C1BBF" w:rsidRDefault="00704E5A" w:rsidP="00B81E22">
      <w:pPr>
        <w:pStyle w:val="Heading1"/>
      </w:pPr>
      <w:bookmarkStart w:id="9" w:name="_Toc193547032"/>
      <w:r>
        <w:t>U</w:t>
      </w:r>
      <w:r w:rsidR="008C1BBF" w:rsidRPr="008C1BBF">
        <w:t>nderstanding PID Control</w:t>
      </w:r>
      <w:bookmarkEnd w:id="9"/>
    </w:p>
    <w:p w14:paraId="33C19462" w14:textId="77777777" w:rsidR="008C1BBF" w:rsidRPr="008C1BBF" w:rsidRDefault="008C1BBF" w:rsidP="008C1BBF">
      <w:r w:rsidRPr="008C1BBF">
        <w:t>PID control combines three components:</w:t>
      </w:r>
    </w:p>
    <w:p w14:paraId="24664E57" w14:textId="77777777" w:rsidR="008C1BBF" w:rsidRPr="008C1BBF" w:rsidRDefault="008C1BBF" w:rsidP="007E0686">
      <w:pPr>
        <w:numPr>
          <w:ilvl w:val="0"/>
          <w:numId w:val="5"/>
        </w:numPr>
      </w:pPr>
      <w:r w:rsidRPr="008C1BBF">
        <w:rPr>
          <w:b/>
          <w:bCs/>
        </w:rPr>
        <w:t>Proportional (P)</w:t>
      </w:r>
      <w:r w:rsidRPr="008C1BBF">
        <w:t>: This term produces an output value that is proportional to the current error value. It helps reduce the overall error.</w:t>
      </w:r>
    </w:p>
    <w:p w14:paraId="03D8382D" w14:textId="77777777" w:rsidR="008C1BBF" w:rsidRPr="008C1BBF" w:rsidRDefault="008C1BBF" w:rsidP="007E0686">
      <w:pPr>
        <w:numPr>
          <w:ilvl w:val="0"/>
          <w:numId w:val="5"/>
        </w:numPr>
      </w:pPr>
      <w:r w:rsidRPr="008C1BBF">
        <w:rPr>
          <w:b/>
          <w:bCs/>
        </w:rPr>
        <w:t>Integral (I)</w:t>
      </w:r>
      <w:r w:rsidRPr="008C1BBF">
        <w:t>: This term is concerned with the accumulation of past errors. It helps eliminate the residual steady-state error that occurs with a pure proportional controller.</w:t>
      </w:r>
    </w:p>
    <w:p w14:paraId="18EFBE4A" w14:textId="77777777" w:rsidR="008C1BBF" w:rsidRPr="008C1BBF" w:rsidRDefault="008C1BBF" w:rsidP="007E0686">
      <w:pPr>
        <w:numPr>
          <w:ilvl w:val="0"/>
          <w:numId w:val="5"/>
        </w:numPr>
      </w:pPr>
      <w:r w:rsidRPr="008C1BBF">
        <w:rPr>
          <w:b/>
          <w:bCs/>
        </w:rPr>
        <w:t>Derivative (D)</w:t>
      </w:r>
      <w:r w:rsidRPr="008C1BBF">
        <w:t>: This term predicts future error based on its rate of change. It helps reduce the overshoot and improve the stability of the system.</w:t>
      </w:r>
    </w:p>
    <w:p w14:paraId="4063C93E" w14:textId="77777777" w:rsidR="008C1BBF" w:rsidRPr="008C1BBF" w:rsidRDefault="008C1BBF" w:rsidP="008C1BBF">
      <w:pPr>
        <w:rPr>
          <w:b/>
          <w:bCs/>
        </w:rPr>
      </w:pPr>
      <w:r w:rsidRPr="008C1BBF">
        <w:rPr>
          <w:b/>
          <w:bCs/>
        </w:rPr>
        <w:t>Steps to Implement PID Control</w:t>
      </w:r>
    </w:p>
    <w:p w14:paraId="4F2C1761" w14:textId="77777777" w:rsidR="008C1BBF" w:rsidRPr="008C1BBF" w:rsidRDefault="008C1BBF" w:rsidP="007E0686">
      <w:pPr>
        <w:numPr>
          <w:ilvl w:val="0"/>
          <w:numId w:val="6"/>
        </w:numPr>
      </w:pPr>
      <w:r w:rsidRPr="008C1BBF">
        <w:rPr>
          <w:b/>
          <w:bCs/>
        </w:rPr>
        <w:lastRenderedPageBreak/>
        <w:t>Define the PID Equation</w:t>
      </w:r>
      <w:r w:rsidRPr="008C1BBF">
        <w:t>: The PID control equation is: $ u(t) = K</w:t>
      </w:r>
      <w:r w:rsidRPr="008C1BBF">
        <w:rPr>
          <w:i/>
          <w:iCs/>
        </w:rPr>
        <w:t>p e(t) + K</w:t>
      </w:r>
      <w:r w:rsidRPr="008C1BBF">
        <w:t>i \int e(t) dt + K_d \frac{de(t)}{dt} $ where:</w:t>
      </w:r>
    </w:p>
    <w:p w14:paraId="6989C57E" w14:textId="77777777" w:rsidR="008C1BBF" w:rsidRPr="008C1BBF" w:rsidRDefault="008C1BBF" w:rsidP="007E0686">
      <w:pPr>
        <w:numPr>
          <w:ilvl w:val="1"/>
          <w:numId w:val="6"/>
        </w:numPr>
      </w:pPr>
      <w:r w:rsidRPr="008C1BBF">
        <w:t>( u(t) ) is the control output.</w:t>
      </w:r>
    </w:p>
    <w:p w14:paraId="656A6A22" w14:textId="77777777" w:rsidR="008C1BBF" w:rsidRPr="008C1BBF" w:rsidRDefault="008C1BBF" w:rsidP="007E0686">
      <w:pPr>
        <w:numPr>
          <w:ilvl w:val="1"/>
          <w:numId w:val="6"/>
        </w:numPr>
      </w:pPr>
      <w:r w:rsidRPr="008C1BBF">
        <w:t>( e(t) ) is the error (setpoint - measured value).</w:t>
      </w:r>
    </w:p>
    <w:p w14:paraId="3E7681C1" w14:textId="77777777" w:rsidR="008C1BBF" w:rsidRPr="008C1BBF" w:rsidRDefault="008C1BBF" w:rsidP="007E0686">
      <w:pPr>
        <w:numPr>
          <w:ilvl w:val="1"/>
          <w:numId w:val="6"/>
        </w:numPr>
      </w:pPr>
      <w:r w:rsidRPr="008C1BBF">
        <w:t>( K</w:t>
      </w:r>
      <w:r w:rsidRPr="008C1BBF">
        <w:rPr>
          <w:i/>
          <w:iCs/>
        </w:rPr>
        <w:t>p ), ( K</w:t>
      </w:r>
      <w:r w:rsidRPr="008C1BBF">
        <w:t>i ), and ( K_d ) are the proportional, integral, and derivative gains, respectively.</w:t>
      </w:r>
    </w:p>
    <w:p w14:paraId="635C9610" w14:textId="77777777" w:rsidR="008C1BBF" w:rsidRPr="008C1BBF" w:rsidRDefault="008C1BBF" w:rsidP="007E0686">
      <w:pPr>
        <w:numPr>
          <w:ilvl w:val="0"/>
          <w:numId w:val="6"/>
        </w:numPr>
      </w:pPr>
      <w:r w:rsidRPr="008C1BBF">
        <w:rPr>
          <w:b/>
          <w:bCs/>
        </w:rPr>
        <w:t>Initialize Variables</w:t>
      </w:r>
      <w:r w:rsidRPr="008C1BBF">
        <w:t>: Set up variables for the PID gains, error terms, and control output.</w:t>
      </w:r>
    </w:p>
    <w:p w14:paraId="71F5D28E" w14:textId="77777777" w:rsidR="008C1BBF" w:rsidRPr="008C1BBF" w:rsidRDefault="008C1BBF" w:rsidP="007E0686">
      <w:pPr>
        <w:numPr>
          <w:ilvl w:val="0"/>
          <w:numId w:val="6"/>
        </w:numPr>
      </w:pPr>
      <w:r w:rsidRPr="008C1BBF">
        <w:rPr>
          <w:b/>
          <w:bCs/>
        </w:rPr>
        <w:t>Calculate Error</w:t>
      </w:r>
      <w:r w:rsidRPr="008C1BBF">
        <w:t>: Compute the error between the desired setpoint and the actual measured value.</w:t>
      </w:r>
    </w:p>
    <w:p w14:paraId="7E9B7D41" w14:textId="77777777" w:rsidR="008C1BBF" w:rsidRPr="008C1BBF" w:rsidRDefault="008C1BBF" w:rsidP="007E0686">
      <w:pPr>
        <w:numPr>
          <w:ilvl w:val="0"/>
          <w:numId w:val="6"/>
        </w:numPr>
      </w:pPr>
      <w:r w:rsidRPr="008C1BBF">
        <w:rPr>
          <w:b/>
          <w:bCs/>
        </w:rPr>
        <w:t>Compute PID Output</w:t>
      </w:r>
      <w:r w:rsidRPr="008C1BBF">
        <w:t>: Calculate the proportional, integral, and derivative terms and sum them to get the control output.</w:t>
      </w:r>
    </w:p>
    <w:p w14:paraId="2E212791" w14:textId="77777777" w:rsidR="008C1BBF" w:rsidRPr="008C1BBF" w:rsidRDefault="008C1BBF" w:rsidP="007E0686">
      <w:pPr>
        <w:numPr>
          <w:ilvl w:val="0"/>
          <w:numId w:val="6"/>
        </w:numPr>
      </w:pPr>
      <w:r w:rsidRPr="008C1BBF">
        <w:rPr>
          <w:b/>
          <w:bCs/>
        </w:rPr>
        <w:t>Apply Control Output</w:t>
      </w:r>
      <w:r w:rsidRPr="008C1BBF">
        <w:t>: Use the control output to adjust the motor speed or position.</w:t>
      </w:r>
    </w:p>
    <w:p w14:paraId="48F7B061" w14:textId="77777777" w:rsidR="008C1BBF" w:rsidRPr="008C1BBF" w:rsidRDefault="008C1BBF" w:rsidP="008C1BBF">
      <w:pPr>
        <w:rPr>
          <w:b/>
          <w:bCs/>
        </w:rPr>
      </w:pPr>
      <w:r w:rsidRPr="008C1BBF">
        <w:rPr>
          <w:b/>
          <w:bCs/>
        </w:rPr>
        <w:t>Example Code in Python</w:t>
      </w:r>
    </w:p>
    <w:p w14:paraId="613656BF" w14:textId="77777777" w:rsidR="008C1BBF" w:rsidRPr="008C1BBF" w:rsidRDefault="008C1BBF" w:rsidP="008C1BBF">
      <w:r w:rsidRPr="008C1BBF">
        <w:t>Here's a basic example of a PID controller in Python:</w:t>
      </w:r>
    </w:p>
    <w:tbl>
      <w:tblPr>
        <w:tblStyle w:val="TableGrid"/>
        <w:tblW w:w="0" w:type="auto"/>
        <w:shd w:val="clear" w:color="auto" w:fill="D9F2D0" w:themeFill="accent6" w:themeFillTint="33"/>
        <w:tblLook w:val="04A0" w:firstRow="1" w:lastRow="0" w:firstColumn="1" w:lastColumn="0" w:noHBand="0" w:noVBand="1"/>
      </w:tblPr>
      <w:tblGrid>
        <w:gridCol w:w="9350"/>
      </w:tblGrid>
      <w:tr w:rsidR="007A4F26" w14:paraId="145E7DF1" w14:textId="77777777" w:rsidTr="006B045A">
        <w:trPr>
          <w:cantSplit/>
        </w:trPr>
        <w:tc>
          <w:tcPr>
            <w:tcW w:w="9350" w:type="dxa"/>
            <w:shd w:val="clear" w:color="auto" w:fill="D9F2D0" w:themeFill="accent6" w:themeFillTint="33"/>
          </w:tcPr>
          <w:p w14:paraId="406BFCE6" w14:textId="77777777" w:rsidR="007A4F26" w:rsidRPr="008C1BBF" w:rsidRDefault="007A4F26" w:rsidP="007A4F26">
            <w:pPr>
              <w:pStyle w:val="Code"/>
            </w:pPr>
            <w:r w:rsidRPr="008C1BBF">
              <w:lastRenderedPageBreak/>
              <w:t>class PID:</w:t>
            </w:r>
          </w:p>
          <w:p w14:paraId="09D1D04A" w14:textId="77777777" w:rsidR="007A4F26" w:rsidRPr="008C1BBF" w:rsidRDefault="007A4F26" w:rsidP="007A4F26">
            <w:pPr>
              <w:pStyle w:val="Code"/>
            </w:pPr>
            <w:r w:rsidRPr="008C1BBF">
              <w:t xml:space="preserve">    def __init__(self, Kp, Ki, Kd):</w:t>
            </w:r>
          </w:p>
          <w:p w14:paraId="51304AFF" w14:textId="77777777" w:rsidR="007A4F26" w:rsidRPr="008C1BBF" w:rsidRDefault="007A4F26" w:rsidP="007A4F26">
            <w:pPr>
              <w:pStyle w:val="Code"/>
            </w:pPr>
            <w:r w:rsidRPr="008C1BBF">
              <w:t xml:space="preserve">        self.Kp = Kp</w:t>
            </w:r>
          </w:p>
          <w:p w14:paraId="44BA079B" w14:textId="77777777" w:rsidR="007A4F26" w:rsidRPr="008C1BBF" w:rsidRDefault="007A4F26" w:rsidP="007A4F26">
            <w:pPr>
              <w:pStyle w:val="Code"/>
            </w:pPr>
            <w:r w:rsidRPr="008C1BBF">
              <w:t xml:space="preserve">        self.Ki = Ki</w:t>
            </w:r>
          </w:p>
          <w:p w14:paraId="2FC29F86" w14:textId="77777777" w:rsidR="007A4F26" w:rsidRPr="008C1BBF" w:rsidRDefault="007A4F26" w:rsidP="007A4F26">
            <w:pPr>
              <w:pStyle w:val="Code"/>
            </w:pPr>
            <w:r w:rsidRPr="008C1BBF">
              <w:t xml:space="preserve">        self.Kd = Kd</w:t>
            </w:r>
          </w:p>
          <w:p w14:paraId="586EA5D4" w14:textId="77777777" w:rsidR="007A4F26" w:rsidRPr="008C1BBF" w:rsidRDefault="007A4F26" w:rsidP="007A4F26">
            <w:pPr>
              <w:pStyle w:val="Code"/>
            </w:pPr>
            <w:r w:rsidRPr="008C1BBF">
              <w:t xml:space="preserve">        self.prev_error = 0</w:t>
            </w:r>
          </w:p>
          <w:p w14:paraId="27DCA12A" w14:textId="77777777" w:rsidR="007A4F26" w:rsidRPr="008C1BBF" w:rsidRDefault="007A4F26" w:rsidP="007A4F26">
            <w:pPr>
              <w:pStyle w:val="Code"/>
            </w:pPr>
            <w:r w:rsidRPr="008C1BBF">
              <w:t xml:space="preserve">        self.integral = 0</w:t>
            </w:r>
          </w:p>
          <w:p w14:paraId="561F985B" w14:textId="77777777" w:rsidR="007A4F26" w:rsidRPr="008C1BBF" w:rsidRDefault="007A4F26" w:rsidP="007A4F26">
            <w:pPr>
              <w:pStyle w:val="Code"/>
            </w:pPr>
          </w:p>
          <w:p w14:paraId="1524BB92" w14:textId="77777777" w:rsidR="007A4F26" w:rsidRPr="008C1BBF" w:rsidRDefault="007A4F26" w:rsidP="007A4F26">
            <w:pPr>
              <w:pStyle w:val="Code"/>
            </w:pPr>
            <w:r w:rsidRPr="008C1BBF">
              <w:t xml:space="preserve">    def compute(self, setpoint, measured_value):</w:t>
            </w:r>
          </w:p>
          <w:p w14:paraId="3D3C81B8" w14:textId="77777777" w:rsidR="007A4F26" w:rsidRPr="008C1BBF" w:rsidRDefault="007A4F26" w:rsidP="007A4F26">
            <w:pPr>
              <w:pStyle w:val="Code"/>
            </w:pPr>
            <w:r w:rsidRPr="008C1BBF">
              <w:t xml:space="preserve">        error = setpoint - measured_value</w:t>
            </w:r>
          </w:p>
          <w:p w14:paraId="554933BA" w14:textId="77777777" w:rsidR="007A4F26" w:rsidRPr="008C1BBF" w:rsidRDefault="007A4F26" w:rsidP="007A4F26">
            <w:pPr>
              <w:pStyle w:val="Code"/>
            </w:pPr>
            <w:r w:rsidRPr="008C1BBF">
              <w:t xml:space="preserve">        self.integral += error</w:t>
            </w:r>
          </w:p>
          <w:p w14:paraId="74525623" w14:textId="77777777" w:rsidR="007A4F26" w:rsidRPr="008C1BBF" w:rsidRDefault="007A4F26" w:rsidP="007A4F26">
            <w:pPr>
              <w:pStyle w:val="Code"/>
            </w:pPr>
            <w:r w:rsidRPr="008C1BBF">
              <w:t xml:space="preserve">        derivative = error - self.prev_error</w:t>
            </w:r>
          </w:p>
          <w:p w14:paraId="15BF6851" w14:textId="77777777" w:rsidR="007A4F26" w:rsidRPr="008C1BBF" w:rsidRDefault="007A4F26" w:rsidP="007A4F26">
            <w:pPr>
              <w:pStyle w:val="Code"/>
            </w:pPr>
            <w:r w:rsidRPr="008C1BBF">
              <w:t xml:space="preserve">        output = self.Kp * error + self.Ki * self.integral + self.Kd * derivative</w:t>
            </w:r>
          </w:p>
          <w:p w14:paraId="6B11989B" w14:textId="77777777" w:rsidR="007A4F26" w:rsidRPr="008C1BBF" w:rsidRDefault="007A4F26" w:rsidP="007A4F26">
            <w:pPr>
              <w:pStyle w:val="Code"/>
            </w:pPr>
            <w:r w:rsidRPr="008C1BBF">
              <w:t xml:space="preserve">        self.prev_error = error</w:t>
            </w:r>
          </w:p>
          <w:p w14:paraId="1D186075" w14:textId="77777777" w:rsidR="007A4F26" w:rsidRPr="008C1BBF" w:rsidRDefault="007A4F26" w:rsidP="007A4F26">
            <w:pPr>
              <w:pStyle w:val="Code"/>
            </w:pPr>
            <w:r w:rsidRPr="008C1BBF">
              <w:t xml:space="preserve">        return output</w:t>
            </w:r>
          </w:p>
          <w:p w14:paraId="4B391C94" w14:textId="77777777" w:rsidR="007A4F26" w:rsidRPr="008C1BBF" w:rsidRDefault="007A4F26" w:rsidP="007A4F26">
            <w:pPr>
              <w:pStyle w:val="Code"/>
            </w:pPr>
          </w:p>
          <w:p w14:paraId="690A3CD2" w14:textId="77777777" w:rsidR="007A4F26" w:rsidRPr="008C1BBF" w:rsidRDefault="007A4F26" w:rsidP="007A4F26">
            <w:pPr>
              <w:pStyle w:val="Code"/>
            </w:pPr>
            <w:r w:rsidRPr="008C1BBF">
              <w:t># Example usage</w:t>
            </w:r>
          </w:p>
          <w:p w14:paraId="48CC2313" w14:textId="77777777" w:rsidR="007A4F26" w:rsidRPr="008C1BBF" w:rsidRDefault="007A4F26" w:rsidP="007A4F26">
            <w:pPr>
              <w:pStyle w:val="Code"/>
            </w:pPr>
            <w:r w:rsidRPr="008C1BBF">
              <w:t>pid = PID(Kp=1.0, Ki=0.1, Kd=0.05)</w:t>
            </w:r>
          </w:p>
          <w:p w14:paraId="5A6A6120" w14:textId="77777777" w:rsidR="007A4F26" w:rsidRPr="008C1BBF" w:rsidRDefault="007A4F26" w:rsidP="007A4F26">
            <w:pPr>
              <w:pStyle w:val="Code"/>
            </w:pPr>
            <w:r w:rsidRPr="008C1BBF">
              <w:t>setpoint = 100  # Desired value</w:t>
            </w:r>
          </w:p>
          <w:p w14:paraId="3E1CDE91" w14:textId="77777777" w:rsidR="007A4F26" w:rsidRPr="008C1BBF" w:rsidRDefault="007A4F26" w:rsidP="007A4F26">
            <w:pPr>
              <w:pStyle w:val="Code"/>
            </w:pPr>
            <w:r w:rsidRPr="008C1BBF">
              <w:t>measured_value = 90  # Current value</w:t>
            </w:r>
          </w:p>
          <w:p w14:paraId="749347A0" w14:textId="77777777" w:rsidR="007A4F26" w:rsidRPr="008C1BBF" w:rsidRDefault="007A4F26" w:rsidP="007A4F26">
            <w:pPr>
              <w:pStyle w:val="Code"/>
            </w:pPr>
          </w:p>
          <w:p w14:paraId="512FB4FE" w14:textId="77777777" w:rsidR="007A4F26" w:rsidRPr="008C1BBF" w:rsidRDefault="007A4F26" w:rsidP="007A4F26">
            <w:pPr>
              <w:pStyle w:val="Code"/>
            </w:pPr>
            <w:r w:rsidRPr="008C1BBF">
              <w:t>control_output = pid.compute(setpoint, measured_value)</w:t>
            </w:r>
          </w:p>
          <w:p w14:paraId="2E3F5575" w14:textId="77777777" w:rsidR="007A4F26" w:rsidRPr="008C1BBF" w:rsidRDefault="007A4F26" w:rsidP="007A4F26">
            <w:pPr>
              <w:pStyle w:val="Code"/>
            </w:pPr>
            <w:r w:rsidRPr="008C1BBF">
              <w:t>print(f"Control Output: {control_output}")</w:t>
            </w:r>
          </w:p>
          <w:p w14:paraId="122E46CA" w14:textId="77777777" w:rsidR="007A4F26" w:rsidRDefault="007A4F26" w:rsidP="007A4F26">
            <w:pPr>
              <w:pStyle w:val="Code"/>
            </w:pPr>
          </w:p>
        </w:tc>
      </w:tr>
    </w:tbl>
    <w:p w14:paraId="43672162" w14:textId="7EF2452D" w:rsidR="008C1BBF" w:rsidRPr="008C1BBF" w:rsidRDefault="008C1BBF" w:rsidP="008C1BBF">
      <w:pPr>
        <w:rPr>
          <w:b/>
          <w:bCs/>
        </w:rPr>
      </w:pPr>
      <w:r w:rsidRPr="008C1BBF">
        <w:rPr>
          <w:b/>
          <w:bCs/>
        </w:rPr>
        <w:t>Tuning PID Parameters</w:t>
      </w:r>
    </w:p>
    <w:p w14:paraId="667889BC" w14:textId="06A2B9A1" w:rsidR="008C1BBF" w:rsidRPr="008C1BBF" w:rsidRDefault="008C1BBF" w:rsidP="008C1BBF">
      <w:r w:rsidRPr="008C1BBF">
        <w:t>Tuning the ( K</w:t>
      </w:r>
      <w:r w:rsidRPr="008C1BBF">
        <w:rPr>
          <w:i/>
          <w:iCs/>
        </w:rPr>
        <w:t>p ), ( K</w:t>
      </w:r>
      <w:r w:rsidRPr="008C1BBF">
        <w:t>i ), and ( K_d ) parameters is crucial for optimal performance. You can start with the Ziegler-Nichols method or trial and error to find the best values for your system</w:t>
      </w:r>
      <w:hyperlink r:id="rId38" w:history="1">
        <w:r w:rsidRPr="008C1BBF">
          <w:rPr>
            <w:rStyle w:val="Hyperlink"/>
          </w:rPr>
          <w:t>[1]</w:t>
        </w:r>
      </w:hyperlink>
      <w:hyperlink r:id="rId39" w:history="1">
        <w:r w:rsidRPr="008C1BBF">
          <w:rPr>
            <w:rStyle w:val="Hyperlink"/>
          </w:rPr>
          <w:t>[2]</w:t>
        </w:r>
      </w:hyperlink>
      <w:r w:rsidRPr="008C1BBF">
        <w:t>.</w:t>
      </w:r>
    </w:p>
    <w:p w14:paraId="3948E908" w14:textId="77777777" w:rsidR="008C1BBF" w:rsidRPr="008C1BBF" w:rsidRDefault="008C1BBF" w:rsidP="008C1BBF">
      <w:r w:rsidRPr="008C1BBF">
        <w:t>Feel free to ask if you need more details or have specific questions about your project!</w:t>
      </w:r>
    </w:p>
    <w:p w14:paraId="3D20BBC9" w14:textId="74528834" w:rsidR="008C1BBF" w:rsidRPr="008C1BBF" w:rsidRDefault="008C1BBF" w:rsidP="008C1BBF">
      <w:pPr>
        <w:rPr>
          <w:b/>
          <w:bCs/>
        </w:rPr>
      </w:pPr>
      <w:r w:rsidRPr="008C1BBF">
        <w:rPr>
          <w:b/>
          <w:bCs/>
        </w:rPr>
        <w:t>References</w:t>
      </w:r>
    </w:p>
    <w:p w14:paraId="2BD0ECBB" w14:textId="4E707B13" w:rsidR="008C1BBF" w:rsidRPr="008C1BBF" w:rsidRDefault="008C1BBF" w:rsidP="008C1BBF">
      <w:r w:rsidRPr="008C1BBF">
        <w:t xml:space="preserve">[1] </w:t>
      </w:r>
      <w:hyperlink r:id="rId40" w:history="1">
        <w:r w:rsidRPr="008C1BBF">
          <w:rPr>
            <w:rStyle w:val="Hyperlink"/>
          </w:rPr>
          <w:t>PID controller basics &amp; tutorial: PID implementation in Arduino</w:t>
        </w:r>
      </w:hyperlink>
    </w:p>
    <w:p w14:paraId="09168C31" w14:textId="2AB90413" w:rsidR="008C1BBF" w:rsidRPr="008C1BBF" w:rsidRDefault="008C1BBF" w:rsidP="008C1BBF">
      <w:r w:rsidRPr="008C1BBF">
        <w:t xml:space="preserve">[2] </w:t>
      </w:r>
      <w:hyperlink r:id="rId41" w:history="1">
        <w:r w:rsidRPr="008C1BBF">
          <w:rPr>
            <w:rStyle w:val="Hyperlink"/>
          </w:rPr>
          <w:t>PID controller implementation using Arduino - Microcontrollers Lab</w:t>
        </w:r>
      </w:hyperlink>
    </w:p>
    <w:p w14:paraId="47FDA3D9" w14:textId="77777777" w:rsidR="00755F0F" w:rsidRDefault="00755F0F" w:rsidP="00B81E22">
      <w:pPr>
        <w:pStyle w:val="Heading1"/>
      </w:pPr>
      <w:bookmarkStart w:id="10" w:name="_Toc193547033"/>
      <w:r w:rsidRPr="00755F0F">
        <w:lastRenderedPageBreak/>
        <w:t>Steps to Implement PID Control in Your Project</w:t>
      </w:r>
      <w:bookmarkEnd w:id="10"/>
    </w:p>
    <w:p w14:paraId="6C3574DC" w14:textId="77777777" w:rsidR="00B81E22" w:rsidRPr="00755F0F" w:rsidRDefault="00B81E22" w:rsidP="00B81E22">
      <w:r w:rsidRPr="00755F0F">
        <w:t>To implement PID control in your project with the Motor 2040 and JGA25-370 motors, you'll need to integrate the PID algorithm into your motor control code. Here's a step-by-step guide to help you:</w:t>
      </w:r>
    </w:p>
    <w:p w14:paraId="68839C90" w14:textId="77777777" w:rsidR="00755F0F" w:rsidRPr="00755F0F" w:rsidRDefault="00755F0F" w:rsidP="007E0686">
      <w:pPr>
        <w:numPr>
          <w:ilvl w:val="0"/>
          <w:numId w:val="7"/>
        </w:numPr>
      </w:pPr>
      <w:r w:rsidRPr="00755F0F">
        <w:rPr>
          <w:b/>
          <w:bCs/>
        </w:rPr>
        <w:t>Set Up the PID Controller</w:t>
      </w:r>
      <w:r w:rsidRPr="00755F0F">
        <w:t>:</w:t>
      </w:r>
    </w:p>
    <w:p w14:paraId="1C1A2D43" w14:textId="77777777" w:rsidR="00755F0F" w:rsidRPr="00755F0F" w:rsidRDefault="00755F0F" w:rsidP="007E0686">
      <w:pPr>
        <w:numPr>
          <w:ilvl w:val="1"/>
          <w:numId w:val="7"/>
        </w:numPr>
      </w:pPr>
      <w:r w:rsidRPr="00755F0F">
        <w:t>Define the PID controller class as shown in the previous example.</w:t>
      </w:r>
    </w:p>
    <w:p w14:paraId="33471ADD" w14:textId="77777777" w:rsidR="00755F0F" w:rsidRPr="00755F0F" w:rsidRDefault="00755F0F" w:rsidP="007E0686">
      <w:pPr>
        <w:numPr>
          <w:ilvl w:val="0"/>
          <w:numId w:val="7"/>
        </w:numPr>
      </w:pPr>
      <w:r w:rsidRPr="00755F0F">
        <w:rPr>
          <w:b/>
          <w:bCs/>
        </w:rPr>
        <w:t>Initialize the PID Controller</w:t>
      </w:r>
      <w:r w:rsidRPr="00755F0F">
        <w:t>:</w:t>
      </w:r>
    </w:p>
    <w:p w14:paraId="49DE5A9D" w14:textId="77777777" w:rsidR="00755F0F" w:rsidRPr="00755F0F" w:rsidRDefault="00755F0F" w:rsidP="007E0686">
      <w:pPr>
        <w:numPr>
          <w:ilvl w:val="1"/>
          <w:numId w:val="7"/>
        </w:numPr>
      </w:pPr>
      <w:r w:rsidRPr="00755F0F">
        <w:t>Create an instance of the PID controller with appropriate gains.</w:t>
      </w:r>
    </w:p>
    <w:p w14:paraId="72471A11" w14:textId="77777777" w:rsidR="00755F0F" w:rsidRPr="00755F0F" w:rsidRDefault="00755F0F" w:rsidP="007E0686">
      <w:pPr>
        <w:numPr>
          <w:ilvl w:val="0"/>
          <w:numId w:val="7"/>
        </w:numPr>
      </w:pPr>
      <w:r w:rsidRPr="00755F0F">
        <w:rPr>
          <w:b/>
          <w:bCs/>
        </w:rPr>
        <w:t>Read Encoder Values</w:t>
      </w:r>
      <w:r w:rsidRPr="00755F0F">
        <w:t>:</w:t>
      </w:r>
    </w:p>
    <w:p w14:paraId="2CBFE0A2" w14:textId="77777777" w:rsidR="00755F0F" w:rsidRPr="00755F0F" w:rsidRDefault="00755F0F" w:rsidP="007E0686">
      <w:pPr>
        <w:numPr>
          <w:ilvl w:val="1"/>
          <w:numId w:val="7"/>
        </w:numPr>
      </w:pPr>
      <w:r w:rsidRPr="00755F0F">
        <w:t>Use the encoders on the Motor 2040 to get the current position or speed of the motors.</w:t>
      </w:r>
    </w:p>
    <w:p w14:paraId="58197467" w14:textId="77777777" w:rsidR="00755F0F" w:rsidRPr="00755F0F" w:rsidRDefault="00755F0F" w:rsidP="007E0686">
      <w:pPr>
        <w:numPr>
          <w:ilvl w:val="0"/>
          <w:numId w:val="7"/>
        </w:numPr>
      </w:pPr>
      <w:r w:rsidRPr="00755F0F">
        <w:rPr>
          <w:b/>
          <w:bCs/>
        </w:rPr>
        <w:t>Compute the PID Output</w:t>
      </w:r>
      <w:r w:rsidRPr="00755F0F">
        <w:t>:</w:t>
      </w:r>
    </w:p>
    <w:p w14:paraId="63936D2E" w14:textId="77777777" w:rsidR="00755F0F" w:rsidRPr="00755F0F" w:rsidRDefault="00755F0F" w:rsidP="007E0686">
      <w:pPr>
        <w:numPr>
          <w:ilvl w:val="1"/>
          <w:numId w:val="7"/>
        </w:numPr>
      </w:pPr>
      <w:r w:rsidRPr="00755F0F">
        <w:t>Calculate the control output using the PID controller based on the desired setpoint and the measured value from the encoders.</w:t>
      </w:r>
    </w:p>
    <w:p w14:paraId="29D06EC8" w14:textId="77777777" w:rsidR="00755F0F" w:rsidRPr="00755F0F" w:rsidRDefault="00755F0F" w:rsidP="007E0686">
      <w:pPr>
        <w:numPr>
          <w:ilvl w:val="0"/>
          <w:numId w:val="7"/>
        </w:numPr>
      </w:pPr>
      <w:r w:rsidRPr="00755F0F">
        <w:rPr>
          <w:b/>
          <w:bCs/>
        </w:rPr>
        <w:t>Apply the Control Output to the Motors</w:t>
      </w:r>
      <w:r w:rsidRPr="00755F0F">
        <w:t>:</w:t>
      </w:r>
    </w:p>
    <w:p w14:paraId="3C36A5CE" w14:textId="77777777" w:rsidR="00755F0F" w:rsidRPr="00755F0F" w:rsidRDefault="00755F0F" w:rsidP="007E0686">
      <w:pPr>
        <w:numPr>
          <w:ilvl w:val="1"/>
          <w:numId w:val="7"/>
        </w:numPr>
      </w:pPr>
      <w:r w:rsidRPr="00755F0F">
        <w:t>Use the control output to adjust the motor speed or position.</w:t>
      </w:r>
    </w:p>
    <w:p w14:paraId="17839DB0" w14:textId="77777777" w:rsidR="00755F0F" w:rsidRPr="00755F0F" w:rsidRDefault="00755F0F" w:rsidP="00755F0F">
      <w:pPr>
        <w:rPr>
          <w:b/>
          <w:bCs/>
        </w:rPr>
      </w:pPr>
      <w:r w:rsidRPr="00755F0F">
        <w:rPr>
          <w:b/>
          <w:bCs/>
        </w:rPr>
        <w:t>Example Code</w:t>
      </w:r>
    </w:p>
    <w:p w14:paraId="2F453837" w14:textId="77777777" w:rsidR="00755F0F" w:rsidRPr="00755F0F" w:rsidRDefault="00755F0F" w:rsidP="00755F0F">
      <w:r w:rsidRPr="00755F0F">
        <w:t>Here's an example of how you can integrate PID control into your project using MicroPython:</w:t>
      </w:r>
    </w:p>
    <w:tbl>
      <w:tblPr>
        <w:tblStyle w:val="TableGrid"/>
        <w:tblW w:w="0" w:type="auto"/>
        <w:tblLook w:val="04A0" w:firstRow="1" w:lastRow="0" w:firstColumn="1" w:lastColumn="0" w:noHBand="0" w:noVBand="1"/>
      </w:tblPr>
      <w:tblGrid>
        <w:gridCol w:w="9350"/>
      </w:tblGrid>
      <w:tr w:rsidR="007B30CE" w14:paraId="0AF3D2E8" w14:textId="77777777" w:rsidTr="007B30CE">
        <w:trPr>
          <w:cantSplit/>
        </w:trPr>
        <w:tc>
          <w:tcPr>
            <w:tcW w:w="9350" w:type="dxa"/>
            <w:shd w:val="clear" w:color="auto" w:fill="D9F2D0" w:themeFill="accent6" w:themeFillTint="33"/>
          </w:tcPr>
          <w:p w14:paraId="7DD3505C" w14:textId="77777777" w:rsidR="007B30CE" w:rsidRPr="00755F0F" w:rsidRDefault="007B30CE" w:rsidP="007B30CE">
            <w:pPr>
              <w:pStyle w:val="Code"/>
            </w:pPr>
            <w:r w:rsidRPr="00755F0F">
              <w:lastRenderedPageBreak/>
              <w:t>from motor import Motor2040</w:t>
            </w:r>
          </w:p>
          <w:p w14:paraId="2EBEDB20" w14:textId="77777777" w:rsidR="007B30CE" w:rsidRPr="00755F0F" w:rsidRDefault="007B30CE" w:rsidP="007B30CE">
            <w:pPr>
              <w:pStyle w:val="Code"/>
            </w:pPr>
            <w:r w:rsidRPr="00755F0F">
              <w:t>from time import sleep</w:t>
            </w:r>
          </w:p>
          <w:p w14:paraId="6AE91E48" w14:textId="77777777" w:rsidR="007B30CE" w:rsidRPr="00755F0F" w:rsidRDefault="007B30CE" w:rsidP="007B30CE">
            <w:pPr>
              <w:pStyle w:val="Code"/>
            </w:pPr>
          </w:p>
          <w:p w14:paraId="0C3BB130" w14:textId="77777777" w:rsidR="007B30CE" w:rsidRPr="00755F0F" w:rsidRDefault="007B30CE" w:rsidP="007B30CE">
            <w:pPr>
              <w:pStyle w:val="Code"/>
            </w:pPr>
            <w:r w:rsidRPr="00755F0F">
              <w:t>class PID:</w:t>
            </w:r>
          </w:p>
          <w:p w14:paraId="690929D2" w14:textId="77777777" w:rsidR="007B30CE" w:rsidRPr="00755F0F" w:rsidRDefault="007B30CE" w:rsidP="007B30CE">
            <w:pPr>
              <w:pStyle w:val="Code"/>
            </w:pPr>
            <w:r w:rsidRPr="00755F0F">
              <w:t xml:space="preserve">    def __init__(self, Kp, Ki, Kd):</w:t>
            </w:r>
          </w:p>
          <w:p w14:paraId="1F963DA6" w14:textId="77777777" w:rsidR="007B30CE" w:rsidRPr="00755F0F" w:rsidRDefault="007B30CE" w:rsidP="007B30CE">
            <w:pPr>
              <w:pStyle w:val="Code"/>
            </w:pPr>
            <w:r w:rsidRPr="00755F0F">
              <w:t xml:space="preserve">        self.Kp = Kp</w:t>
            </w:r>
          </w:p>
          <w:p w14:paraId="61C7D368" w14:textId="77777777" w:rsidR="007B30CE" w:rsidRPr="00755F0F" w:rsidRDefault="007B30CE" w:rsidP="007B30CE">
            <w:pPr>
              <w:pStyle w:val="Code"/>
            </w:pPr>
            <w:r w:rsidRPr="00755F0F">
              <w:t xml:space="preserve">        self.Ki = Ki</w:t>
            </w:r>
          </w:p>
          <w:p w14:paraId="4A062F45" w14:textId="77777777" w:rsidR="007B30CE" w:rsidRPr="00755F0F" w:rsidRDefault="007B30CE" w:rsidP="007B30CE">
            <w:pPr>
              <w:pStyle w:val="Code"/>
            </w:pPr>
            <w:r w:rsidRPr="00755F0F">
              <w:t xml:space="preserve">        self.Kd = Kd</w:t>
            </w:r>
          </w:p>
          <w:p w14:paraId="6A5058E2" w14:textId="77777777" w:rsidR="007B30CE" w:rsidRPr="00755F0F" w:rsidRDefault="007B30CE" w:rsidP="007B30CE">
            <w:pPr>
              <w:pStyle w:val="Code"/>
            </w:pPr>
            <w:r w:rsidRPr="00755F0F">
              <w:t xml:space="preserve">        self.prev_error = 0</w:t>
            </w:r>
          </w:p>
          <w:p w14:paraId="276EC8BE" w14:textId="77777777" w:rsidR="007B30CE" w:rsidRPr="00755F0F" w:rsidRDefault="007B30CE" w:rsidP="007B30CE">
            <w:pPr>
              <w:pStyle w:val="Code"/>
            </w:pPr>
            <w:r w:rsidRPr="00755F0F">
              <w:t xml:space="preserve">        self.integral = 0</w:t>
            </w:r>
          </w:p>
          <w:p w14:paraId="6017F76A" w14:textId="77777777" w:rsidR="007B30CE" w:rsidRPr="00755F0F" w:rsidRDefault="007B30CE" w:rsidP="007B30CE">
            <w:pPr>
              <w:pStyle w:val="Code"/>
            </w:pPr>
          </w:p>
          <w:p w14:paraId="127B87E9" w14:textId="77777777" w:rsidR="007B30CE" w:rsidRPr="00755F0F" w:rsidRDefault="007B30CE" w:rsidP="007B30CE">
            <w:pPr>
              <w:pStyle w:val="Code"/>
            </w:pPr>
            <w:r w:rsidRPr="00755F0F">
              <w:t xml:space="preserve">    def compute(self, setpoint, measured_value):</w:t>
            </w:r>
          </w:p>
          <w:p w14:paraId="2819A66D" w14:textId="77777777" w:rsidR="007B30CE" w:rsidRPr="00755F0F" w:rsidRDefault="007B30CE" w:rsidP="007B30CE">
            <w:pPr>
              <w:pStyle w:val="Code"/>
            </w:pPr>
            <w:r w:rsidRPr="00755F0F">
              <w:t xml:space="preserve">        error = setpoint - measured_value</w:t>
            </w:r>
          </w:p>
          <w:p w14:paraId="7B126096" w14:textId="77777777" w:rsidR="007B30CE" w:rsidRPr="00755F0F" w:rsidRDefault="007B30CE" w:rsidP="007B30CE">
            <w:pPr>
              <w:pStyle w:val="Code"/>
            </w:pPr>
            <w:r w:rsidRPr="00755F0F">
              <w:t xml:space="preserve">        self.integral += error</w:t>
            </w:r>
          </w:p>
          <w:p w14:paraId="0B105527" w14:textId="77777777" w:rsidR="007B30CE" w:rsidRPr="00755F0F" w:rsidRDefault="007B30CE" w:rsidP="007B30CE">
            <w:pPr>
              <w:pStyle w:val="Code"/>
            </w:pPr>
            <w:r w:rsidRPr="00755F0F">
              <w:t xml:space="preserve">        derivative = error - self.prev_error</w:t>
            </w:r>
          </w:p>
          <w:p w14:paraId="0C9F79FC" w14:textId="77777777" w:rsidR="007B30CE" w:rsidRPr="00755F0F" w:rsidRDefault="007B30CE" w:rsidP="007B30CE">
            <w:pPr>
              <w:pStyle w:val="Code"/>
            </w:pPr>
            <w:r w:rsidRPr="00755F0F">
              <w:t xml:space="preserve">        output = self.Kp * error + self.Ki * self.integral + self.Kd * derivative</w:t>
            </w:r>
          </w:p>
          <w:p w14:paraId="5D177097" w14:textId="77777777" w:rsidR="007B30CE" w:rsidRPr="00755F0F" w:rsidRDefault="007B30CE" w:rsidP="007B30CE">
            <w:pPr>
              <w:pStyle w:val="Code"/>
            </w:pPr>
            <w:r w:rsidRPr="00755F0F">
              <w:t xml:space="preserve">        self.prev_error = error</w:t>
            </w:r>
          </w:p>
          <w:p w14:paraId="67474BF6" w14:textId="77777777" w:rsidR="007B30CE" w:rsidRPr="00755F0F" w:rsidRDefault="007B30CE" w:rsidP="007B30CE">
            <w:pPr>
              <w:pStyle w:val="Code"/>
            </w:pPr>
            <w:r w:rsidRPr="00755F0F">
              <w:t xml:space="preserve">        return output</w:t>
            </w:r>
          </w:p>
          <w:p w14:paraId="353A06EB" w14:textId="77777777" w:rsidR="007B30CE" w:rsidRPr="00755F0F" w:rsidRDefault="007B30CE" w:rsidP="007B30CE">
            <w:pPr>
              <w:pStyle w:val="Code"/>
            </w:pPr>
          </w:p>
          <w:p w14:paraId="0E282417" w14:textId="77777777" w:rsidR="007B30CE" w:rsidRPr="00755F0F" w:rsidRDefault="007B30CE" w:rsidP="007B30CE">
            <w:pPr>
              <w:pStyle w:val="Code"/>
            </w:pPr>
            <w:r w:rsidRPr="00755F0F">
              <w:t># Initialize Motor 2040 and PID controller</w:t>
            </w:r>
          </w:p>
          <w:p w14:paraId="34FD3B1B" w14:textId="77777777" w:rsidR="007B30CE" w:rsidRPr="00755F0F" w:rsidRDefault="007B30CE" w:rsidP="007B30CE">
            <w:pPr>
              <w:pStyle w:val="Code"/>
            </w:pPr>
            <w:r w:rsidRPr="00755F0F">
              <w:t>motor = Motor2040()</w:t>
            </w:r>
          </w:p>
          <w:p w14:paraId="71D14FD9" w14:textId="77777777" w:rsidR="007B30CE" w:rsidRPr="00755F0F" w:rsidRDefault="007B30CE" w:rsidP="007B30CE">
            <w:pPr>
              <w:pStyle w:val="Code"/>
            </w:pPr>
            <w:r w:rsidRPr="00755F0F">
              <w:t>pid = PID(Kp=1.0, Ki=0.1, Kd=0.05)</w:t>
            </w:r>
          </w:p>
          <w:p w14:paraId="05F13E42" w14:textId="77777777" w:rsidR="007B30CE" w:rsidRPr="00755F0F" w:rsidRDefault="007B30CE" w:rsidP="007B30CE">
            <w:pPr>
              <w:pStyle w:val="Code"/>
            </w:pPr>
          </w:p>
          <w:p w14:paraId="12EE185C" w14:textId="77777777" w:rsidR="007B30CE" w:rsidRPr="00755F0F" w:rsidRDefault="007B30CE" w:rsidP="007B30CE">
            <w:pPr>
              <w:pStyle w:val="Code"/>
            </w:pPr>
            <w:r w:rsidRPr="00755F0F">
              <w:t>setpoint = 100  # Desired position or speed</w:t>
            </w:r>
          </w:p>
          <w:p w14:paraId="5329459B" w14:textId="77777777" w:rsidR="007B30CE" w:rsidRPr="00755F0F" w:rsidRDefault="007B30CE" w:rsidP="007B30CE">
            <w:pPr>
              <w:pStyle w:val="Code"/>
            </w:pPr>
          </w:p>
          <w:p w14:paraId="71603062" w14:textId="77777777" w:rsidR="007B30CE" w:rsidRPr="00755F0F" w:rsidRDefault="007B30CE" w:rsidP="007B30CE">
            <w:pPr>
              <w:pStyle w:val="Code"/>
            </w:pPr>
            <w:r w:rsidRPr="00755F0F">
              <w:t>while True:</w:t>
            </w:r>
          </w:p>
          <w:p w14:paraId="122D2115" w14:textId="77777777" w:rsidR="007B30CE" w:rsidRPr="00755F0F" w:rsidRDefault="007B30CE" w:rsidP="007B30CE">
            <w:pPr>
              <w:pStyle w:val="Code"/>
            </w:pPr>
            <w:r w:rsidRPr="00755F0F">
              <w:t xml:space="preserve">    # Read the current position or speed from the encoder</w:t>
            </w:r>
          </w:p>
          <w:p w14:paraId="685AD14F" w14:textId="77777777" w:rsidR="007B30CE" w:rsidRPr="00755F0F" w:rsidRDefault="007B30CE" w:rsidP="007B30CE">
            <w:pPr>
              <w:pStyle w:val="Code"/>
            </w:pPr>
            <w:r w:rsidRPr="00755F0F">
              <w:t xml:space="preserve">    measured_value = motor.motor1.get_encoder_value()</w:t>
            </w:r>
          </w:p>
          <w:p w14:paraId="7F1CA3C1" w14:textId="77777777" w:rsidR="007B30CE" w:rsidRPr="00755F0F" w:rsidRDefault="007B30CE" w:rsidP="007B30CE">
            <w:pPr>
              <w:pStyle w:val="Code"/>
            </w:pPr>
          </w:p>
          <w:p w14:paraId="08C31E13" w14:textId="77777777" w:rsidR="007B30CE" w:rsidRPr="00755F0F" w:rsidRDefault="007B30CE" w:rsidP="007B30CE">
            <w:pPr>
              <w:pStyle w:val="Code"/>
            </w:pPr>
            <w:r w:rsidRPr="00755F0F">
              <w:t xml:space="preserve">    # Compute the PID control output</w:t>
            </w:r>
          </w:p>
          <w:p w14:paraId="4065753A" w14:textId="77777777" w:rsidR="007B30CE" w:rsidRPr="00755F0F" w:rsidRDefault="007B30CE" w:rsidP="007B30CE">
            <w:pPr>
              <w:pStyle w:val="Code"/>
            </w:pPr>
            <w:r w:rsidRPr="00755F0F">
              <w:t xml:space="preserve">    control_output = pid.compute(setpoint, measured_value)</w:t>
            </w:r>
          </w:p>
          <w:p w14:paraId="0F4F0000" w14:textId="77777777" w:rsidR="007B30CE" w:rsidRPr="00755F0F" w:rsidRDefault="007B30CE" w:rsidP="007B30CE">
            <w:pPr>
              <w:pStyle w:val="Code"/>
            </w:pPr>
          </w:p>
          <w:p w14:paraId="64BFAFE1" w14:textId="77777777" w:rsidR="007B30CE" w:rsidRPr="00755F0F" w:rsidRDefault="007B30CE" w:rsidP="007B30CE">
            <w:pPr>
              <w:pStyle w:val="Code"/>
            </w:pPr>
            <w:r w:rsidRPr="00755F0F">
              <w:t xml:space="preserve">    # Apply the control output to the motor</w:t>
            </w:r>
          </w:p>
          <w:p w14:paraId="28CB2734" w14:textId="77777777" w:rsidR="007B30CE" w:rsidRPr="00755F0F" w:rsidRDefault="007B30CE" w:rsidP="007B30CE">
            <w:pPr>
              <w:pStyle w:val="Code"/>
            </w:pPr>
            <w:r w:rsidRPr="00755F0F">
              <w:t xml:space="preserve">    motor.motor1.set_speed(control_output)</w:t>
            </w:r>
          </w:p>
          <w:p w14:paraId="14ABAEEA" w14:textId="77777777" w:rsidR="007B30CE" w:rsidRPr="00755F0F" w:rsidRDefault="007B30CE" w:rsidP="007B30CE">
            <w:pPr>
              <w:pStyle w:val="Code"/>
            </w:pPr>
          </w:p>
          <w:p w14:paraId="19620341" w14:textId="77777777" w:rsidR="007B30CE" w:rsidRPr="00755F0F" w:rsidRDefault="007B30CE" w:rsidP="007B30CE">
            <w:pPr>
              <w:pStyle w:val="Code"/>
            </w:pPr>
            <w:r w:rsidRPr="00755F0F">
              <w:t xml:space="preserve">    # Small delay to prevent overwhelming the controller</w:t>
            </w:r>
          </w:p>
          <w:p w14:paraId="1EF72930" w14:textId="60238996" w:rsidR="007B30CE" w:rsidRDefault="007B30CE" w:rsidP="007B30CE">
            <w:pPr>
              <w:pStyle w:val="Code"/>
            </w:pPr>
            <w:r w:rsidRPr="00755F0F">
              <w:t xml:space="preserve">    sleep(0.01)</w:t>
            </w:r>
          </w:p>
        </w:tc>
      </w:tr>
    </w:tbl>
    <w:p w14:paraId="18F01775" w14:textId="77777777" w:rsidR="00755F0F" w:rsidRPr="00755F0F" w:rsidRDefault="00755F0F" w:rsidP="00755F0F">
      <w:pPr>
        <w:rPr>
          <w:b/>
          <w:bCs/>
        </w:rPr>
      </w:pPr>
      <w:r w:rsidRPr="00755F0F">
        <w:rPr>
          <w:b/>
          <w:bCs/>
        </w:rPr>
        <w:t>Tuning the PID Parameters</w:t>
      </w:r>
    </w:p>
    <w:p w14:paraId="4DC0A032" w14:textId="77777777" w:rsidR="00755F0F" w:rsidRPr="00755F0F" w:rsidRDefault="00755F0F" w:rsidP="007E0686">
      <w:pPr>
        <w:numPr>
          <w:ilvl w:val="0"/>
          <w:numId w:val="8"/>
        </w:numPr>
      </w:pPr>
      <w:r w:rsidRPr="00755F0F">
        <w:rPr>
          <w:b/>
          <w:bCs/>
        </w:rPr>
        <w:t>Proportional Gain (Kp)</w:t>
      </w:r>
      <w:r w:rsidRPr="00755F0F">
        <w:t>: Start with a small value and increase it until you get a quick response without too much overshoot.</w:t>
      </w:r>
    </w:p>
    <w:p w14:paraId="71CE7CF2" w14:textId="77777777" w:rsidR="00755F0F" w:rsidRPr="00755F0F" w:rsidRDefault="00755F0F" w:rsidP="007E0686">
      <w:pPr>
        <w:numPr>
          <w:ilvl w:val="0"/>
          <w:numId w:val="8"/>
        </w:numPr>
      </w:pPr>
      <w:r w:rsidRPr="00755F0F">
        <w:rPr>
          <w:b/>
          <w:bCs/>
        </w:rPr>
        <w:lastRenderedPageBreak/>
        <w:t>Integral Gain (Ki)</w:t>
      </w:r>
      <w:r w:rsidRPr="00755F0F">
        <w:t>: Adjust this to eliminate steady-state error. Be cautious, as too high a value can cause instability.</w:t>
      </w:r>
    </w:p>
    <w:p w14:paraId="199C4781" w14:textId="77777777" w:rsidR="00755F0F" w:rsidRPr="00755F0F" w:rsidRDefault="00755F0F" w:rsidP="007E0686">
      <w:pPr>
        <w:numPr>
          <w:ilvl w:val="0"/>
          <w:numId w:val="8"/>
        </w:numPr>
      </w:pPr>
      <w:r w:rsidRPr="00755F0F">
        <w:rPr>
          <w:b/>
          <w:bCs/>
        </w:rPr>
        <w:t>Derivative Gain (Kd)</w:t>
      </w:r>
      <w:r w:rsidRPr="00755F0F">
        <w:t>: Use this to reduce overshoot and improve stability. Start with a small value and increase it gradually.</w:t>
      </w:r>
    </w:p>
    <w:p w14:paraId="6E5F4B8F" w14:textId="3ECCE1E8" w:rsidR="006B045A" w:rsidRPr="00755F0F" w:rsidRDefault="006B045A" w:rsidP="0065562C">
      <w:pPr>
        <w:pStyle w:val="Heading1"/>
      </w:pPr>
      <w:bookmarkStart w:id="11" w:name="_Toc193547034"/>
      <w:r>
        <w:t>Two Motor Controllers 3 Motors</w:t>
      </w:r>
      <w:bookmarkEnd w:id="11"/>
    </w:p>
    <w:p w14:paraId="36E70AC7" w14:textId="77777777" w:rsidR="007C1A70" w:rsidRPr="007C1A70" w:rsidRDefault="007C1A70" w:rsidP="007C1A70">
      <w:r w:rsidRPr="007C1A70">
        <w:t>Using two motor controllers to control six motors can be a bit more complex, but it's definitely doable! Here's a step-by-step guide to help you set up your project:</w:t>
      </w:r>
    </w:p>
    <w:p w14:paraId="58953435" w14:textId="77777777" w:rsidR="007C1A70" w:rsidRPr="007C1A70" w:rsidRDefault="007C1A70" w:rsidP="007C1A70">
      <w:pPr>
        <w:rPr>
          <w:b/>
          <w:bCs/>
        </w:rPr>
      </w:pPr>
      <w:r w:rsidRPr="007C1A70">
        <w:rPr>
          <w:b/>
          <w:bCs/>
        </w:rPr>
        <w:t>Materials Needed:</w:t>
      </w:r>
    </w:p>
    <w:p w14:paraId="6F00ACC5" w14:textId="77777777" w:rsidR="007C1A70" w:rsidRPr="007C1A70" w:rsidRDefault="007C1A70" w:rsidP="009B1BF9">
      <w:pPr>
        <w:numPr>
          <w:ilvl w:val="0"/>
          <w:numId w:val="9"/>
        </w:numPr>
      </w:pPr>
      <w:r w:rsidRPr="007C1A70">
        <w:rPr>
          <w:b/>
          <w:bCs/>
        </w:rPr>
        <w:t>Two Motor 2040 Controllers</w:t>
      </w:r>
      <w:r w:rsidRPr="007C1A70">
        <w:t>: Each controller can handle up to four motors.</w:t>
      </w:r>
    </w:p>
    <w:p w14:paraId="07F0E167" w14:textId="77777777" w:rsidR="007C1A70" w:rsidRPr="007C1A70" w:rsidRDefault="007C1A70" w:rsidP="009B1BF9">
      <w:pPr>
        <w:numPr>
          <w:ilvl w:val="0"/>
          <w:numId w:val="9"/>
        </w:numPr>
      </w:pPr>
      <w:r w:rsidRPr="007C1A70">
        <w:rPr>
          <w:b/>
          <w:bCs/>
        </w:rPr>
        <w:t>Six JGA25-370 Motors</w:t>
      </w:r>
      <w:r w:rsidRPr="007C1A70">
        <w:t>: These are the motors you'll be controlling.</w:t>
      </w:r>
    </w:p>
    <w:p w14:paraId="3F03EC2F" w14:textId="77777777" w:rsidR="007C1A70" w:rsidRPr="007C1A70" w:rsidRDefault="007C1A70" w:rsidP="009B1BF9">
      <w:pPr>
        <w:numPr>
          <w:ilvl w:val="0"/>
          <w:numId w:val="9"/>
        </w:numPr>
      </w:pPr>
      <w:r w:rsidRPr="007C1A70">
        <w:rPr>
          <w:b/>
          <w:bCs/>
        </w:rPr>
        <w:t>Power Supply</w:t>
      </w:r>
      <w:r w:rsidRPr="007C1A70">
        <w:t>: Ensure you have a suitable power supply for your motors and controllers.</w:t>
      </w:r>
    </w:p>
    <w:p w14:paraId="148890A8" w14:textId="77777777" w:rsidR="007C1A70" w:rsidRPr="007C1A70" w:rsidRDefault="007C1A70" w:rsidP="009B1BF9">
      <w:pPr>
        <w:numPr>
          <w:ilvl w:val="0"/>
          <w:numId w:val="9"/>
        </w:numPr>
      </w:pPr>
      <w:r w:rsidRPr="007C1A70">
        <w:rPr>
          <w:b/>
          <w:bCs/>
        </w:rPr>
        <w:t>JST-SH Cables</w:t>
      </w:r>
      <w:r w:rsidRPr="007C1A70">
        <w:t>: For connecting the motors to the controllers.</w:t>
      </w:r>
    </w:p>
    <w:p w14:paraId="56223EBE" w14:textId="77777777" w:rsidR="007C1A70" w:rsidRPr="007C1A70" w:rsidRDefault="007C1A70" w:rsidP="009B1BF9">
      <w:pPr>
        <w:numPr>
          <w:ilvl w:val="0"/>
          <w:numId w:val="9"/>
        </w:numPr>
      </w:pPr>
      <w:r w:rsidRPr="007C1A70">
        <w:rPr>
          <w:b/>
          <w:bCs/>
        </w:rPr>
        <w:t>Microcontroller Programming Environment</w:t>
      </w:r>
      <w:r w:rsidRPr="007C1A70">
        <w:t>: You can use C++, MicroPython, or CircuitPython.</w:t>
      </w:r>
    </w:p>
    <w:p w14:paraId="7ACDE453" w14:textId="77777777" w:rsidR="007C1A70" w:rsidRPr="007C1A70" w:rsidRDefault="007C1A70" w:rsidP="007C1A70">
      <w:pPr>
        <w:rPr>
          <w:b/>
          <w:bCs/>
        </w:rPr>
      </w:pPr>
      <w:r w:rsidRPr="007C1A70">
        <w:rPr>
          <w:b/>
          <w:bCs/>
        </w:rPr>
        <w:t>Steps to Set Up Your Project:</w:t>
      </w:r>
    </w:p>
    <w:p w14:paraId="47BD342C" w14:textId="77777777" w:rsidR="007C1A70" w:rsidRPr="007C1A70" w:rsidRDefault="007C1A70" w:rsidP="009B1BF9">
      <w:pPr>
        <w:numPr>
          <w:ilvl w:val="0"/>
          <w:numId w:val="10"/>
        </w:numPr>
      </w:pPr>
      <w:r w:rsidRPr="007C1A70">
        <w:rPr>
          <w:b/>
          <w:bCs/>
        </w:rPr>
        <w:t>Connect the Motors to the Controllers</w:t>
      </w:r>
      <w:r w:rsidRPr="007C1A70">
        <w:t>:</w:t>
      </w:r>
    </w:p>
    <w:p w14:paraId="408744BD" w14:textId="77777777" w:rsidR="007C1A70" w:rsidRPr="007C1A70" w:rsidRDefault="007C1A70" w:rsidP="009B1BF9">
      <w:pPr>
        <w:numPr>
          <w:ilvl w:val="1"/>
          <w:numId w:val="10"/>
        </w:numPr>
      </w:pPr>
      <w:r w:rsidRPr="007C1A70">
        <w:t>Divide the six motors between the two Motor 2040 controllers. For example, connect three motors to each controller using the JST-SH cables.</w:t>
      </w:r>
    </w:p>
    <w:p w14:paraId="2064EED0" w14:textId="77777777" w:rsidR="007C1A70" w:rsidRPr="007C1A70" w:rsidRDefault="007C1A70" w:rsidP="009B1BF9">
      <w:pPr>
        <w:numPr>
          <w:ilvl w:val="0"/>
          <w:numId w:val="10"/>
        </w:numPr>
      </w:pPr>
      <w:r w:rsidRPr="007C1A70">
        <w:rPr>
          <w:b/>
          <w:bCs/>
        </w:rPr>
        <w:t>Power the Controllers</w:t>
      </w:r>
      <w:r w:rsidRPr="007C1A70">
        <w:t>:</w:t>
      </w:r>
    </w:p>
    <w:p w14:paraId="5B2A6778" w14:textId="77777777" w:rsidR="007C1A70" w:rsidRPr="007C1A70" w:rsidRDefault="007C1A70" w:rsidP="009B1BF9">
      <w:pPr>
        <w:numPr>
          <w:ilvl w:val="1"/>
          <w:numId w:val="10"/>
        </w:numPr>
      </w:pPr>
      <w:r w:rsidRPr="007C1A70">
        <w:t>Connect your power supply to both Motor 2040 controllers. Ensure the power supply can handle the combined current draw of all six motors.</w:t>
      </w:r>
    </w:p>
    <w:p w14:paraId="04D0527F" w14:textId="77777777" w:rsidR="007C1A70" w:rsidRPr="007C1A70" w:rsidRDefault="007C1A70" w:rsidP="009B1BF9">
      <w:pPr>
        <w:numPr>
          <w:ilvl w:val="0"/>
          <w:numId w:val="10"/>
        </w:numPr>
      </w:pPr>
      <w:r w:rsidRPr="007C1A70">
        <w:rPr>
          <w:b/>
          <w:bCs/>
        </w:rPr>
        <w:t>Set Up the Programming Environment</w:t>
      </w:r>
      <w:r w:rsidRPr="007C1A70">
        <w:t>:</w:t>
      </w:r>
    </w:p>
    <w:p w14:paraId="46F974D4" w14:textId="77777777" w:rsidR="007C1A70" w:rsidRPr="007C1A70" w:rsidRDefault="007C1A70" w:rsidP="009B1BF9">
      <w:pPr>
        <w:numPr>
          <w:ilvl w:val="1"/>
          <w:numId w:val="10"/>
        </w:numPr>
      </w:pPr>
      <w:r w:rsidRPr="007C1A70">
        <w:t>Install the necessary libraries for your chosen programming language. For example, if you're using MicroPython, you can find the Motor 2040 library and examples on the Pimoroni GitHub page.</w:t>
      </w:r>
    </w:p>
    <w:p w14:paraId="6B03C6AC" w14:textId="77777777" w:rsidR="007C1A70" w:rsidRPr="007C1A70" w:rsidRDefault="007C1A70" w:rsidP="009B1BF9">
      <w:pPr>
        <w:numPr>
          <w:ilvl w:val="0"/>
          <w:numId w:val="10"/>
        </w:numPr>
      </w:pPr>
      <w:r w:rsidRPr="007C1A70">
        <w:rPr>
          <w:b/>
          <w:bCs/>
        </w:rPr>
        <w:t>Write Your Code</w:t>
      </w:r>
      <w:r w:rsidRPr="007C1A70">
        <w:t>:</w:t>
      </w:r>
    </w:p>
    <w:p w14:paraId="0AE9B6A3" w14:textId="77777777" w:rsidR="007C1A70" w:rsidRPr="007C1A70" w:rsidRDefault="007C1A70" w:rsidP="009B1BF9">
      <w:pPr>
        <w:numPr>
          <w:ilvl w:val="1"/>
          <w:numId w:val="10"/>
        </w:numPr>
      </w:pPr>
      <w:r w:rsidRPr="007C1A70">
        <w:lastRenderedPageBreak/>
        <w:t>Write code to control the motors on both controllers. You'll need to initialize both controllers and manage the motors accordingly. Here's a basic example in MicroPython:</w:t>
      </w:r>
    </w:p>
    <w:tbl>
      <w:tblPr>
        <w:tblStyle w:val="TableGrid"/>
        <w:tblW w:w="0" w:type="auto"/>
        <w:tblLook w:val="04A0" w:firstRow="1" w:lastRow="0" w:firstColumn="1" w:lastColumn="0" w:noHBand="0" w:noVBand="1"/>
      </w:tblPr>
      <w:tblGrid>
        <w:gridCol w:w="9350"/>
      </w:tblGrid>
      <w:tr w:rsidR="00F7449A" w14:paraId="7E6B1865" w14:textId="77777777" w:rsidTr="00567523">
        <w:trPr>
          <w:cantSplit/>
        </w:trPr>
        <w:tc>
          <w:tcPr>
            <w:tcW w:w="9350" w:type="dxa"/>
            <w:shd w:val="clear" w:color="auto" w:fill="D9F2D0" w:themeFill="accent6" w:themeFillTint="33"/>
          </w:tcPr>
          <w:p w14:paraId="321E536F" w14:textId="2670D158" w:rsidR="00F7449A" w:rsidRPr="007C1A70" w:rsidRDefault="007C1A70" w:rsidP="00F7449A">
            <w:pPr>
              <w:pStyle w:val="Code"/>
            </w:pPr>
            <w:r w:rsidRPr="007C1A70">
              <w:t xml:space="preserve">   </w:t>
            </w:r>
            <w:r w:rsidR="00F7449A" w:rsidRPr="007C1A70">
              <w:t>from motor import Motor2040</w:t>
            </w:r>
          </w:p>
          <w:p w14:paraId="50739BAB" w14:textId="77777777" w:rsidR="00F7449A" w:rsidRPr="007C1A70" w:rsidRDefault="00F7449A" w:rsidP="00F7449A">
            <w:pPr>
              <w:pStyle w:val="Code"/>
            </w:pPr>
            <w:r w:rsidRPr="007C1A70">
              <w:t xml:space="preserve">   from time import sleep</w:t>
            </w:r>
          </w:p>
          <w:p w14:paraId="7E27E0DC" w14:textId="77777777" w:rsidR="00F7449A" w:rsidRPr="007C1A70" w:rsidRDefault="00F7449A" w:rsidP="00F7449A">
            <w:pPr>
              <w:pStyle w:val="Code"/>
            </w:pPr>
          </w:p>
          <w:p w14:paraId="5AEA4DC8" w14:textId="77777777" w:rsidR="00F7449A" w:rsidRPr="007C1A70" w:rsidRDefault="00F7449A" w:rsidP="00F7449A">
            <w:pPr>
              <w:pStyle w:val="Code"/>
            </w:pPr>
            <w:r w:rsidRPr="007C1A70">
              <w:t xml:space="preserve">   # Initialize both Motor 2040 controllers</w:t>
            </w:r>
          </w:p>
          <w:p w14:paraId="69B6E737" w14:textId="77777777" w:rsidR="00F7449A" w:rsidRPr="007C1A70" w:rsidRDefault="00F7449A" w:rsidP="00F7449A">
            <w:pPr>
              <w:pStyle w:val="Code"/>
            </w:pPr>
            <w:r w:rsidRPr="007C1A70">
              <w:t xml:space="preserve">   motor_controller_1 = Motor2040()</w:t>
            </w:r>
          </w:p>
          <w:p w14:paraId="28D128F6" w14:textId="77777777" w:rsidR="00F7449A" w:rsidRPr="007C1A70" w:rsidRDefault="00F7449A" w:rsidP="00F7449A">
            <w:pPr>
              <w:pStyle w:val="Code"/>
            </w:pPr>
            <w:r w:rsidRPr="007C1A70">
              <w:t xml:space="preserve">   motor_controller_2 = Motor2040()</w:t>
            </w:r>
          </w:p>
          <w:p w14:paraId="7B1D2221" w14:textId="77777777" w:rsidR="00F7449A" w:rsidRPr="007C1A70" w:rsidRDefault="00F7449A" w:rsidP="00F7449A">
            <w:pPr>
              <w:pStyle w:val="Code"/>
            </w:pPr>
          </w:p>
          <w:p w14:paraId="27B3581B" w14:textId="77777777" w:rsidR="00F7449A" w:rsidRPr="007C1A70" w:rsidRDefault="00F7449A" w:rsidP="00F7449A">
            <w:pPr>
              <w:pStyle w:val="Code"/>
            </w:pPr>
            <w:r w:rsidRPr="007C1A70">
              <w:t xml:space="preserve">   # Function to control motors on both controllers</w:t>
            </w:r>
          </w:p>
          <w:p w14:paraId="2647D110" w14:textId="77777777" w:rsidR="00F7449A" w:rsidRPr="007C1A70" w:rsidRDefault="00F7449A" w:rsidP="00F7449A">
            <w:pPr>
              <w:pStyle w:val="Code"/>
            </w:pPr>
            <w:r w:rsidRPr="007C1A70">
              <w:t xml:space="preserve">   def control_motors():</w:t>
            </w:r>
          </w:p>
          <w:p w14:paraId="2C2C10B4" w14:textId="77777777" w:rsidR="00F7449A" w:rsidRPr="007C1A70" w:rsidRDefault="00F7449A" w:rsidP="00F7449A">
            <w:pPr>
              <w:pStyle w:val="Code"/>
            </w:pPr>
            <w:r w:rsidRPr="007C1A70">
              <w:t xml:space="preserve">       # Move motors on controller 1</w:t>
            </w:r>
          </w:p>
          <w:p w14:paraId="3189A494" w14:textId="77777777" w:rsidR="00F7449A" w:rsidRPr="007C1A70" w:rsidRDefault="00F7449A" w:rsidP="00F7449A">
            <w:pPr>
              <w:pStyle w:val="Code"/>
            </w:pPr>
            <w:r w:rsidRPr="007C1A70">
              <w:t xml:space="preserve">       motor_controller_1.motor1.forward(0.5)</w:t>
            </w:r>
          </w:p>
          <w:p w14:paraId="087B9DC8" w14:textId="77777777" w:rsidR="00F7449A" w:rsidRPr="007C1A70" w:rsidRDefault="00F7449A" w:rsidP="00F7449A">
            <w:pPr>
              <w:pStyle w:val="Code"/>
            </w:pPr>
            <w:r w:rsidRPr="007C1A70">
              <w:t xml:space="preserve">       motor_controller_1.motor2.forward(0.5)</w:t>
            </w:r>
          </w:p>
          <w:p w14:paraId="0960B73C" w14:textId="77777777" w:rsidR="00F7449A" w:rsidRPr="007C1A70" w:rsidRDefault="00F7449A" w:rsidP="00F7449A">
            <w:pPr>
              <w:pStyle w:val="Code"/>
            </w:pPr>
            <w:r w:rsidRPr="007C1A70">
              <w:t xml:space="preserve">       motor_controller_1.motor3.forward(0.5)</w:t>
            </w:r>
          </w:p>
          <w:p w14:paraId="5E622767" w14:textId="77777777" w:rsidR="00F7449A" w:rsidRPr="007C1A70" w:rsidRDefault="00F7449A" w:rsidP="00F7449A">
            <w:pPr>
              <w:pStyle w:val="Code"/>
            </w:pPr>
          </w:p>
          <w:p w14:paraId="768E7381" w14:textId="77777777" w:rsidR="00F7449A" w:rsidRPr="007C1A70" w:rsidRDefault="00F7449A" w:rsidP="00F7449A">
            <w:pPr>
              <w:pStyle w:val="Code"/>
            </w:pPr>
            <w:r w:rsidRPr="007C1A70">
              <w:t xml:space="preserve">       # Move motors on controller 2</w:t>
            </w:r>
          </w:p>
          <w:p w14:paraId="51F21AF1" w14:textId="77777777" w:rsidR="00F7449A" w:rsidRPr="007C1A70" w:rsidRDefault="00F7449A" w:rsidP="00F7449A">
            <w:pPr>
              <w:pStyle w:val="Code"/>
            </w:pPr>
            <w:r w:rsidRPr="007C1A70">
              <w:t xml:space="preserve">       motor_controller_2.motor1.forward(0.5)</w:t>
            </w:r>
          </w:p>
          <w:p w14:paraId="50006BC9" w14:textId="77777777" w:rsidR="00F7449A" w:rsidRPr="007C1A70" w:rsidRDefault="00F7449A" w:rsidP="00F7449A">
            <w:pPr>
              <w:pStyle w:val="Code"/>
            </w:pPr>
            <w:r w:rsidRPr="007C1A70">
              <w:t xml:space="preserve">       motor_controller_2.motor2.forward(0.5)</w:t>
            </w:r>
          </w:p>
          <w:p w14:paraId="3B33EEDD" w14:textId="77777777" w:rsidR="00F7449A" w:rsidRPr="007C1A70" w:rsidRDefault="00F7449A" w:rsidP="00F7449A">
            <w:pPr>
              <w:pStyle w:val="Code"/>
            </w:pPr>
            <w:r w:rsidRPr="007C1A70">
              <w:t xml:space="preserve">       motor_controller_2.motor3.forward(0.5)</w:t>
            </w:r>
          </w:p>
          <w:p w14:paraId="525F5CE4" w14:textId="77777777" w:rsidR="00F7449A" w:rsidRPr="007C1A70" w:rsidRDefault="00F7449A" w:rsidP="00F7449A">
            <w:pPr>
              <w:pStyle w:val="Code"/>
            </w:pPr>
          </w:p>
          <w:p w14:paraId="2F7B710B" w14:textId="77777777" w:rsidR="00F7449A" w:rsidRPr="007C1A70" w:rsidRDefault="00F7449A" w:rsidP="00F7449A">
            <w:pPr>
              <w:pStyle w:val="Code"/>
            </w:pPr>
            <w:r w:rsidRPr="007C1A70">
              <w:t xml:space="preserve">       sleep(2)</w:t>
            </w:r>
          </w:p>
          <w:p w14:paraId="2DAC8126" w14:textId="77777777" w:rsidR="00F7449A" w:rsidRPr="007C1A70" w:rsidRDefault="00F7449A" w:rsidP="00F7449A">
            <w:pPr>
              <w:pStyle w:val="Code"/>
            </w:pPr>
          </w:p>
          <w:p w14:paraId="4DE35397" w14:textId="77777777" w:rsidR="00F7449A" w:rsidRPr="007C1A70" w:rsidRDefault="00F7449A" w:rsidP="00F7449A">
            <w:pPr>
              <w:pStyle w:val="Code"/>
            </w:pPr>
            <w:r w:rsidRPr="007C1A70">
              <w:t xml:space="preserve">       # Stop all motors</w:t>
            </w:r>
          </w:p>
          <w:p w14:paraId="250A97F5" w14:textId="77777777" w:rsidR="00F7449A" w:rsidRPr="007C1A70" w:rsidRDefault="00F7449A" w:rsidP="00F7449A">
            <w:pPr>
              <w:pStyle w:val="Code"/>
            </w:pPr>
            <w:r w:rsidRPr="007C1A70">
              <w:t xml:space="preserve">       motor_controller_1.motor1.stop()</w:t>
            </w:r>
          </w:p>
          <w:p w14:paraId="22744C27" w14:textId="77777777" w:rsidR="00F7449A" w:rsidRPr="007C1A70" w:rsidRDefault="00F7449A" w:rsidP="00F7449A">
            <w:pPr>
              <w:pStyle w:val="Code"/>
            </w:pPr>
            <w:r w:rsidRPr="007C1A70">
              <w:t xml:space="preserve">       motor_controller_1.motor2.stop()</w:t>
            </w:r>
          </w:p>
          <w:p w14:paraId="629A25D8" w14:textId="77777777" w:rsidR="00F7449A" w:rsidRPr="007C1A70" w:rsidRDefault="00F7449A" w:rsidP="00F7449A">
            <w:pPr>
              <w:pStyle w:val="Code"/>
            </w:pPr>
            <w:r w:rsidRPr="007C1A70">
              <w:t xml:space="preserve">       motor_controller_1.motor3.stop()</w:t>
            </w:r>
          </w:p>
          <w:p w14:paraId="4EAAB9B7" w14:textId="77777777" w:rsidR="00F7449A" w:rsidRPr="007C1A70" w:rsidRDefault="00F7449A" w:rsidP="00F7449A">
            <w:pPr>
              <w:pStyle w:val="Code"/>
            </w:pPr>
            <w:r w:rsidRPr="007C1A70">
              <w:t xml:space="preserve">       motor_controller_2.motor1.stop()</w:t>
            </w:r>
          </w:p>
          <w:p w14:paraId="06A3910D" w14:textId="77777777" w:rsidR="00F7449A" w:rsidRPr="007C1A70" w:rsidRDefault="00F7449A" w:rsidP="00F7449A">
            <w:pPr>
              <w:pStyle w:val="Code"/>
            </w:pPr>
            <w:r w:rsidRPr="007C1A70">
              <w:t xml:space="preserve">       motor_controller_2.motor2.stop()</w:t>
            </w:r>
          </w:p>
          <w:p w14:paraId="4C0064F5" w14:textId="77777777" w:rsidR="00F7449A" w:rsidRPr="007C1A70" w:rsidRDefault="00F7449A" w:rsidP="00F7449A">
            <w:pPr>
              <w:pStyle w:val="Code"/>
            </w:pPr>
            <w:r w:rsidRPr="007C1A70">
              <w:t xml:space="preserve">       motor_controller_2.motor3.stop()</w:t>
            </w:r>
          </w:p>
          <w:p w14:paraId="462DDE8D" w14:textId="77777777" w:rsidR="00F7449A" w:rsidRPr="007C1A70" w:rsidRDefault="00F7449A" w:rsidP="00F7449A">
            <w:pPr>
              <w:pStyle w:val="Code"/>
            </w:pPr>
          </w:p>
          <w:p w14:paraId="68BF8F00" w14:textId="77777777" w:rsidR="00F7449A" w:rsidRPr="007C1A70" w:rsidRDefault="00F7449A" w:rsidP="00F7449A">
            <w:pPr>
              <w:pStyle w:val="Code"/>
            </w:pPr>
            <w:r w:rsidRPr="007C1A70">
              <w:t xml:space="preserve">   # Run the control function</w:t>
            </w:r>
          </w:p>
          <w:p w14:paraId="498B41E0" w14:textId="17DDF3A8" w:rsidR="00F7449A" w:rsidRDefault="00F7449A" w:rsidP="00F7449A">
            <w:pPr>
              <w:pStyle w:val="Code"/>
            </w:pPr>
            <w:r w:rsidRPr="007C1A70">
              <w:t xml:space="preserve">   control_motors()</w:t>
            </w:r>
          </w:p>
        </w:tc>
      </w:tr>
    </w:tbl>
    <w:p w14:paraId="7A6917C0" w14:textId="77777777" w:rsidR="007C1A70" w:rsidRPr="007C1A70" w:rsidRDefault="007C1A70" w:rsidP="009B1BF9">
      <w:pPr>
        <w:numPr>
          <w:ilvl w:val="0"/>
          <w:numId w:val="11"/>
        </w:numPr>
      </w:pPr>
      <w:r w:rsidRPr="007C1A70">
        <w:rPr>
          <w:b/>
          <w:bCs/>
        </w:rPr>
        <w:t>Synchronize the Controllers</w:t>
      </w:r>
      <w:r w:rsidRPr="007C1A70">
        <w:t>:</w:t>
      </w:r>
    </w:p>
    <w:p w14:paraId="2CC11950" w14:textId="77777777" w:rsidR="007C1A70" w:rsidRPr="007C1A70" w:rsidRDefault="007C1A70" w:rsidP="009B1BF9">
      <w:pPr>
        <w:numPr>
          <w:ilvl w:val="1"/>
          <w:numId w:val="11"/>
        </w:numPr>
      </w:pPr>
      <w:r w:rsidRPr="007C1A70">
        <w:t>Ensure that both controllers are synchronized in terms of their control signals. You may need to use a common clock or communication protocol to achieve this.</w:t>
      </w:r>
    </w:p>
    <w:p w14:paraId="4EABF593" w14:textId="77777777" w:rsidR="007C1A70" w:rsidRPr="007C1A70" w:rsidRDefault="007C1A70" w:rsidP="007C1A70">
      <w:pPr>
        <w:rPr>
          <w:b/>
          <w:bCs/>
        </w:rPr>
      </w:pPr>
      <w:r w:rsidRPr="007C1A70">
        <w:rPr>
          <w:b/>
          <w:bCs/>
        </w:rPr>
        <w:t>Additional Tips:</w:t>
      </w:r>
    </w:p>
    <w:p w14:paraId="35F8E28B" w14:textId="77777777" w:rsidR="007C1A70" w:rsidRPr="007C1A70" w:rsidRDefault="007C1A70" w:rsidP="009B1BF9">
      <w:pPr>
        <w:numPr>
          <w:ilvl w:val="0"/>
          <w:numId w:val="12"/>
        </w:numPr>
      </w:pPr>
      <w:r w:rsidRPr="007C1A70">
        <w:rPr>
          <w:b/>
          <w:bCs/>
        </w:rPr>
        <w:lastRenderedPageBreak/>
        <w:t>Communication Between Controllers</w:t>
      </w:r>
      <w:r w:rsidRPr="007C1A70">
        <w:t>: If you need the controllers to communicate, consider using I2C, SPI, or UART protocols.</w:t>
      </w:r>
    </w:p>
    <w:p w14:paraId="2817B5AE" w14:textId="77777777" w:rsidR="007C1A70" w:rsidRPr="007C1A70" w:rsidRDefault="007C1A70" w:rsidP="009B1BF9">
      <w:pPr>
        <w:numPr>
          <w:ilvl w:val="0"/>
          <w:numId w:val="12"/>
        </w:numPr>
      </w:pPr>
      <w:r w:rsidRPr="007C1A70">
        <w:rPr>
          <w:b/>
          <w:bCs/>
        </w:rPr>
        <w:t>Power Management</w:t>
      </w:r>
      <w:r w:rsidRPr="007C1A70">
        <w:t>: Ensure your power supply can handle the total current draw of all six motors to avoid any power issues.</w:t>
      </w:r>
    </w:p>
    <w:p w14:paraId="30A19D1E" w14:textId="77777777" w:rsidR="007C1A70" w:rsidRPr="007C1A70" w:rsidRDefault="007C1A70" w:rsidP="009B1BF9">
      <w:pPr>
        <w:numPr>
          <w:ilvl w:val="0"/>
          <w:numId w:val="12"/>
        </w:numPr>
      </w:pPr>
      <w:r w:rsidRPr="007C1A70">
        <w:rPr>
          <w:b/>
          <w:bCs/>
        </w:rPr>
        <w:t>PID Control</w:t>
      </w:r>
      <w:r w:rsidRPr="007C1A70">
        <w:t>: If you need precise control, you can implement PID control as discussed earlier and apply it to each motor individually.</w:t>
      </w:r>
    </w:p>
    <w:p w14:paraId="39E5C71D" w14:textId="4A03FF74" w:rsidR="008C1BBF" w:rsidRDefault="007D7DC4" w:rsidP="007D7DC4">
      <w:pPr>
        <w:pStyle w:val="Heading1"/>
      </w:pPr>
      <w:bookmarkStart w:id="12" w:name="_Toc193547035"/>
      <w:r>
        <w:t>Connect two Motor 2040 Controllers to Raspberry Pi</w:t>
      </w:r>
      <w:bookmarkEnd w:id="12"/>
    </w:p>
    <w:p w14:paraId="39381276" w14:textId="77777777" w:rsidR="009568DA" w:rsidRPr="009568DA" w:rsidRDefault="009568DA" w:rsidP="009568DA">
      <w:r w:rsidRPr="009568DA">
        <w:t>To connect a Raspberry Pi to two Motor 2040 controllers for controlling six motors, you'll need to set up communication between the Raspberry Pi and the motor controllers. Here's a step-by-step guide:</w:t>
      </w:r>
    </w:p>
    <w:p w14:paraId="372911F5" w14:textId="77777777" w:rsidR="009568DA" w:rsidRPr="009568DA" w:rsidRDefault="009568DA" w:rsidP="009568DA">
      <w:pPr>
        <w:rPr>
          <w:b/>
          <w:bCs/>
        </w:rPr>
      </w:pPr>
      <w:r w:rsidRPr="009568DA">
        <w:rPr>
          <w:b/>
          <w:bCs/>
        </w:rPr>
        <w:t>Materials Needed:</w:t>
      </w:r>
    </w:p>
    <w:p w14:paraId="3DA2BCB8" w14:textId="77777777" w:rsidR="009568DA" w:rsidRPr="009568DA" w:rsidRDefault="009568DA" w:rsidP="009B1BF9">
      <w:pPr>
        <w:numPr>
          <w:ilvl w:val="0"/>
          <w:numId w:val="13"/>
        </w:numPr>
      </w:pPr>
      <w:r w:rsidRPr="009568DA">
        <w:rPr>
          <w:b/>
          <w:bCs/>
        </w:rPr>
        <w:t>Raspberry Pi</w:t>
      </w:r>
      <w:r w:rsidRPr="009568DA">
        <w:t>: Any model with GPIO pins (e.g., Raspberry Pi 4, Raspberry Pi 3, etc.).</w:t>
      </w:r>
    </w:p>
    <w:p w14:paraId="272EBB15" w14:textId="77777777" w:rsidR="009568DA" w:rsidRPr="009568DA" w:rsidRDefault="009568DA" w:rsidP="009B1BF9">
      <w:pPr>
        <w:numPr>
          <w:ilvl w:val="0"/>
          <w:numId w:val="13"/>
        </w:numPr>
      </w:pPr>
      <w:r w:rsidRPr="009568DA">
        <w:rPr>
          <w:b/>
          <w:bCs/>
        </w:rPr>
        <w:t>Two Motor 2040 Controllers</w:t>
      </w:r>
      <w:r w:rsidRPr="009568DA">
        <w:t>: Each controller can handle up to four motors.</w:t>
      </w:r>
    </w:p>
    <w:p w14:paraId="46CBDF1C" w14:textId="77777777" w:rsidR="009568DA" w:rsidRPr="009568DA" w:rsidRDefault="009568DA" w:rsidP="009B1BF9">
      <w:pPr>
        <w:numPr>
          <w:ilvl w:val="0"/>
          <w:numId w:val="13"/>
        </w:numPr>
      </w:pPr>
      <w:r w:rsidRPr="009568DA">
        <w:rPr>
          <w:b/>
          <w:bCs/>
        </w:rPr>
        <w:t>Six JGA25-370 Motors</w:t>
      </w:r>
      <w:r w:rsidRPr="009568DA">
        <w:t>: These are the motors you'll be controlling.</w:t>
      </w:r>
    </w:p>
    <w:p w14:paraId="163AFDC8" w14:textId="77777777" w:rsidR="009568DA" w:rsidRPr="009568DA" w:rsidRDefault="009568DA" w:rsidP="009B1BF9">
      <w:pPr>
        <w:numPr>
          <w:ilvl w:val="0"/>
          <w:numId w:val="13"/>
        </w:numPr>
      </w:pPr>
      <w:r w:rsidRPr="009568DA">
        <w:rPr>
          <w:b/>
          <w:bCs/>
        </w:rPr>
        <w:t>JST-SH Cables</w:t>
      </w:r>
      <w:r w:rsidRPr="009568DA">
        <w:t>: For connecting the motors to the controllers.</w:t>
      </w:r>
    </w:p>
    <w:p w14:paraId="70269581" w14:textId="77777777" w:rsidR="009568DA" w:rsidRPr="009568DA" w:rsidRDefault="009568DA" w:rsidP="009B1BF9">
      <w:pPr>
        <w:numPr>
          <w:ilvl w:val="0"/>
          <w:numId w:val="13"/>
        </w:numPr>
      </w:pPr>
      <w:r w:rsidRPr="009568DA">
        <w:rPr>
          <w:b/>
          <w:bCs/>
        </w:rPr>
        <w:t>Power Supply</w:t>
      </w:r>
      <w:r w:rsidRPr="009568DA">
        <w:t>: Ensure you have a suitable power supply for your motors and controllers.</w:t>
      </w:r>
    </w:p>
    <w:p w14:paraId="13426A61" w14:textId="77777777" w:rsidR="009568DA" w:rsidRPr="009568DA" w:rsidRDefault="009568DA" w:rsidP="009B1BF9">
      <w:pPr>
        <w:numPr>
          <w:ilvl w:val="0"/>
          <w:numId w:val="13"/>
        </w:numPr>
      </w:pPr>
      <w:r w:rsidRPr="009568DA">
        <w:rPr>
          <w:b/>
          <w:bCs/>
        </w:rPr>
        <w:t>I2C or UART Cables</w:t>
      </w:r>
      <w:r w:rsidRPr="009568DA">
        <w:t>: For communication between the Raspberry Pi and the motor controllers.</w:t>
      </w:r>
    </w:p>
    <w:p w14:paraId="75F7D018" w14:textId="77777777" w:rsidR="009568DA" w:rsidRPr="009568DA" w:rsidRDefault="009568DA" w:rsidP="009568DA">
      <w:pPr>
        <w:rPr>
          <w:b/>
          <w:bCs/>
        </w:rPr>
      </w:pPr>
      <w:r w:rsidRPr="009568DA">
        <w:rPr>
          <w:b/>
          <w:bCs/>
        </w:rPr>
        <w:t>Steps to Connect and Control the Motor Controllers</w:t>
      </w:r>
    </w:p>
    <w:p w14:paraId="3EF72626" w14:textId="77777777" w:rsidR="009568DA" w:rsidRPr="009568DA" w:rsidRDefault="009568DA" w:rsidP="009B1BF9">
      <w:pPr>
        <w:numPr>
          <w:ilvl w:val="0"/>
          <w:numId w:val="14"/>
        </w:numPr>
      </w:pPr>
      <w:r w:rsidRPr="009568DA">
        <w:rPr>
          <w:b/>
          <w:bCs/>
        </w:rPr>
        <w:t>Wiring the Motor Controllers</w:t>
      </w:r>
      <w:r w:rsidRPr="009568DA">
        <w:t>:</w:t>
      </w:r>
    </w:p>
    <w:p w14:paraId="2A7F5C58" w14:textId="77777777" w:rsidR="009568DA" w:rsidRPr="009568DA" w:rsidRDefault="009568DA" w:rsidP="009B1BF9">
      <w:pPr>
        <w:numPr>
          <w:ilvl w:val="1"/>
          <w:numId w:val="14"/>
        </w:numPr>
      </w:pPr>
      <w:r w:rsidRPr="009568DA">
        <w:t>Connect the motors to the Motor 2040 controllers using the JST-SH cables.</w:t>
      </w:r>
    </w:p>
    <w:p w14:paraId="73065BF4" w14:textId="77777777" w:rsidR="009568DA" w:rsidRPr="009568DA" w:rsidRDefault="009568DA" w:rsidP="009B1BF9">
      <w:pPr>
        <w:numPr>
          <w:ilvl w:val="1"/>
          <w:numId w:val="14"/>
        </w:numPr>
      </w:pPr>
      <w:r w:rsidRPr="009568DA">
        <w:t>Connect the power supply to both Motor 2040 controllers.</w:t>
      </w:r>
    </w:p>
    <w:p w14:paraId="5602A47D" w14:textId="77777777" w:rsidR="009568DA" w:rsidRPr="009568DA" w:rsidRDefault="009568DA" w:rsidP="009B1BF9">
      <w:pPr>
        <w:numPr>
          <w:ilvl w:val="0"/>
          <w:numId w:val="14"/>
        </w:numPr>
      </w:pPr>
      <w:r w:rsidRPr="009568DA">
        <w:rPr>
          <w:b/>
          <w:bCs/>
        </w:rPr>
        <w:t>Connecting the Raspberry Pi to the Motor Controllers</w:t>
      </w:r>
      <w:r w:rsidRPr="009568DA">
        <w:t>:</w:t>
      </w:r>
    </w:p>
    <w:p w14:paraId="3E6D2B33" w14:textId="77777777" w:rsidR="009568DA" w:rsidRPr="009568DA" w:rsidRDefault="009568DA" w:rsidP="009B1BF9">
      <w:pPr>
        <w:numPr>
          <w:ilvl w:val="1"/>
          <w:numId w:val="14"/>
        </w:numPr>
      </w:pPr>
      <w:r w:rsidRPr="009568DA">
        <w:rPr>
          <w:b/>
          <w:bCs/>
        </w:rPr>
        <w:t>I2C Communication</w:t>
      </w:r>
      <w:r w:rsidRPr="009568DA">
        <w:t>:</w:t>
      </w:r>
    </w:p>
    <w:p w14:paraId="7D1F0A8E" w14:textId="77777777" w:rsidR="009568DA" w:rsidRPr="009568DA" w:rsidRDefault="009568DA" w:rsidP="009B1BF9">
      <w:pPr>
        <w:numPr>
          <w:ilvl w:val="2"/>
          <w:numId w:val="14"/>
        </w:numPr>
      </w:pPr>
      <w:r w:rsidRPr="009568DA">
        <w:t>Connect the SDA and SCL pins of the Raspberry Pi to the SDA and SCL pins of both Motor 2040 controllers.</w:t>
      </w:r>
    </w:p>
    <w:p w14:paraId="2AE4F148" w14:textId="77777777" w:rsidR="009568DA" w:rsidRPr="009568DA" w:rsidRDefault="009568DA" w:rsidP="009B1BF9">
      <w:pPr>
        <w:numPr>
          <w:ilvl w:val="2"/>
          <w:numId w:val="14"/>
        </w:numPr>
      </w:pPr>
      <w:r w:rsidRPr="009568DA">
        <w:lastRenderedPageBreak/>
        <w:t>Connect the ground (GND) of the Raspberry Pi to the ground (GND) of both Motor 2040 controllers.</w:t>
      </w:r>
    </w:p>
    <w:p w14:paraId="2C092F33" w14:textId="77777777" w:rsidR="009568DA" w:rsidRPr="009568DA" w:rsidRDefault="009568DA" w:rsidP="009B1BF9">
      <w:pPr>
        <w:numPr>
          <w:ilvl w:val="1"/>
          <w:numId w:val="14"/>
        </w:numPr>
      </w:pPr>
      <w:r w:rsidRPr="009568DA">
        <w:rPr>
          <w:b/>
          <w:bCs/>
        </w:rPr>
        <w:t>UART Communication</w:t>
      </w:r>
      <w:r w:rsidRPr="009568DA">
        <w:t xml:space="preserve"> (alternative):</w:t>
      </w:r>
    </w:p>
    <w:p w14:paraId="77647B69" w14:textId="77777777" w:rsidR="009568DA" w:rsidRPr="009568DA" w:rsidRDefault="009568DA" w:rsidP="009B1BF9">
      <w:pPr>
        <w:numPr>
          <w:ilvl w:val="2"/>
          <w:numId w:val="14"/>
        </w:numPr>
      </w:pPr>
      <w:r w:rsidRPr="009568DA">
        <w:t>Connect the TX pin of the Raspberry Pi to the RX pin of the first Motor 2040 controller and the RX pin of the Raspberry Pi to the TX pin of the first Motor 2040 controller.</w:t>
      </w:r>
    </w:p>
    <w:p w14:paraId="64DF5AB6" w14:textId="77777777" w:rsidR="009568DA" w:rsidRPr="009568DA" w:rsidRDefault="009568DA" w:rsidP="009B1BF9">
      <w:pPr>
        <w:numPr>
          <w:ilvl w:val="2"/>
          <w:numId w:val="14"/>
        </w:numPr>
      </w:pPr>
      <w:r w:rsidRPr="009568DA">
        <w:t>Repeat the connections for the second Motor 2040 controller.</w:t>
      </w:r>
    </w:p>
    <w:p w14:paraId="67A7E3C9" w14:textId="77777777" w:rsidR="009568DA" w:rsidRPr="009568DA" w:rsidRDefault="009568DA" w:rsidP="009B1BF9">
      <w:pPr>
        <w:numPr>
          <w:ilvl w:val="0"/>
          <w:numId w:val="14"/>
        </w:numPr>
      </w:pPr>
      <w:r w:rsidRPr="009568DA">
        <w:rPr>
          <w:b/>
          <w:bCs/>
        </w:rPr>
        <w:t>Setting Up the Programming Environment</w:t>
      </w:r>
      <w:r w:rsidRPr="009568DA">
        <w:t>:</w:t>
      </w:r>
    </w:p>
    <w:p w14:paraId="2EDA96E6" w14:textId="77777777" w:rsidR="009568DA" w:rsidRPr="009568DA" w:rsidRDefault="009568DA" w:rsidP="009B1BF9">
      <w:pPr>
        <w:numPr>
          <w:ilvl w:val="1"/>
          <w:numId w:val="14"/>
        </w:numPr>
      </w:pPr>
      <w:r w:rsidRPr="009568DA">
        <w:t>Install the necessary libraries for I2C or UART communication on the Raspberry Pi. For example, you can use the smbus library for I2C communication in Python.</w:t>
      </w:r>
    </w:p>
    <w:p w14:paraId="12DBB938" w14:textId="77777777" w:rsidR="009568DA" w:rsidRPr="009568DA" w:rsidRDefault="009568DA" w:rsidP="009B1BF9">
      <w:pPr>
        <w:numPr>
          <w:ilvl w:val="0"/>
          <w:numId w:val="14"/>
        </w:numPr>
      </w:pPr>
      <w:r w:rsidRPr="009568DA">
        <w:rPr>
          <w:b/>
          <w:bCs/>
        </w:rPr>
        <w:t>Writing the Control Code</w:t>
      </w:r>
      <w:r w:rsidRPr="009568DA">
        <w:t>:</w:t>
      </w:r>
    </w:p>
    <w:p w14:paraId="125D4DA6" w14:textId="09153E8C" w:rsidR="009568DA" w:rsidRPr="009568DA" w:rsidRDefault="009568DA" w:rsidP="009B1BF9">
      <w:pPr>
        <w:numPr>
          <w:ilvl w:val="1"/>
          <w:numId w:val="14"/>
        </w:numPr>
      </w:pPr>
      <w:r w:rsidRPr="009568DA">
        <w:t>Write a Python script to control the motors via the Motor 2040 controllers. Here's an example using I2C communication</w:t>
      </w:r>
      <w:r w:rsidR="006249F1">
        <w:t xml:space="preserve"> for PWM control</w:t>
      </w:r>
    </w:p>
    <w:tbl>
      <w:tblPr>
        <w:tblStyle w:val="TableGrid"/>
        <w:tblW w:w="0" w:type="auto"/>
        <w:tblLook w:val="04A0" w:firstRow="1" w:lastRow="0" w:firstColumn="1" w:lastColumn="0" w:noHBand="0" w:noVBand="1"/>
      </w:tblPr>
      <w:tblGrid>
        <w:gridCol w:w="9350"/>
      </w:tblGrid>
      <w:tr w:rsidR="005D226E" w14:paraId="6C9842E0" w14:textId="77777777" w:rsidTr="005D226E">
        <w:trPr>
          <w:cantSplit/>
        </w:trPr>
        <w:tc>
          <w:tcPr>
            <w:tcW w:w="9350" w:type="dxa"/>
            <w:shd w:val="clear" w:color="auto" w:fill="D9F2D0" w:themeFill="accent6" w:themeFillTint="33"/>
          </w:tcPr>
          <w:p w14:paraId="17880CAE" w14:textId="4A0D16C1" w:rsidR="00B45895" w:rsidRDefault="00B45895" w:rsidP="005D226E">
            <w:pPr>
              <w:pStyle w:val="Code"/>
            </w:pPr>
            <w:r>
              <w:lastRenderedPageBreak/>
              <w:t># PWM control with two motor controllers</w:t>
            </w:r>
          </w:p>
          <w:p w14:paraId="7DA9AAC7" w14:textId="1C3E27C2" w:rsidR="005D226E" w:rsidRPr="009568DA" w:rsidRDefault="005D226E" w:rsidP="005D226E">
            <w:pPr>
              <w:pStyle w:val="Code"/>
            </w:pPr>
            <w:r w:rsidRPr="009568DA">
              <w:t>import smbus</w:t>
            </w:r>
          </w:p>
          <w:p w14:paraId="71099C36" w14:textId="400F0B69" w:rsidR="005D226E" w:rsidRPr="009568DA" w:rsidRDefault="005D226E" w:rsidP="005D226E">
            <w:pPr>
              <w:pStyle w:val="Code"/>
            </w:pPr>
            <w:r w:rsidRPr="009568DA">
              <w:t>from time import sleep</w:t>
            </w:r>
          </w:p>
          <w:p w14:paraId="18BAB0A4" w14:textId="77777777" w:rsidR="005D226E" w:rsidRPr="009568DA" w:rsidRDefault="005D226E" w:rsidP="005D226E">
            <w:pPr>
              <w:pStyle w:val="Code"/>
            </w:pPr>
          </w:p>
          <w:p w14:paraId="4D174225" w14:textId="10DDA7A6" w:rsidR="005D226E" w:rsidRPr="009568DA" w:rsidRDefault="005D226E" w:rsidP="005D226E">
            <w:pPr>
              <w:pStyle w:val="Code"/>
            </w:pPr>
            <w:r w:rsidRPr="009568DA">
              <w:t># Initialize I2C bus</w:t>
            </w:r>
          </w:p>
          <w:p w14:paraId="1051529F" w14:textId="1AC80365" w:rsidR="005D226E" w:rsidRPr="009568DA" w:rsidRDefault="005D226E" w:rsidP="005D226E">
            <w:pPr>
              <w:pStyle w:val="Code"/>
            </w:pPr>
            <w:r w:rsidRPr="009568DA">
              <w:t>bus = smbus.SMBus(1)  # 1 indicates /dev/i2c-1</w:t>
            </w:r>
          </w:p>
          <w:p w14:paraId="1ADB54B0" w14:textId="77777777" w:rsidR="005D226E" w:rsidRPr="009568DA" w:rsidRDefault="005D226E" w:rsidP="005D226E">
            <w:pPr>
              <w:pStyle w:val="Code"/>
            </w:pPr>
          </w:p>
          <w:p w14:paraId="6B4C9CE1" w14:textId="5321F702" w:rsidR="005D226E" w:rsidRPr="009568DA" w:rsidRDefault="005D226E" w:rsidP="005D226E">
            <w:pPr>
              <w:pStyle w:val="Code"/>
            </w:pPr>
            <w:r w:rsidRPr="009568DA">
              <w:t># Motor 2040 I2C addresses</w:t>
            </w:r>
          </w:p>
          <w:p w14:paraId="752B65BC" w14:textId="42A0A58E" w:rsidR="005D226E" w:rsidRPr="009568DA" w:rsidRDefault="005D226E" w:rsidP="005D226E">
            <w:pPr>
              <w:pStyle w:val="Code"/>
            </w:pPr>
            <w:r w:rsidRPr="009568DA">
              <w:t>MOTOR_CONTROLLER_1_ADDR = 0x10</w:t>
            </w:r>
          </w:p>
          <w:p w14:paraId="1CEAE332" w14:textId="09214C8F" w:rsidR="005D226E" w:rsidRPr="009568DA" w:rsidRDefault="005D226E" w:rsidP="005D226E">
            <w:pPr>
              <w:pStyle w:val="Code"/>
            </w:pPr>
            <w:r w:rsidRPr="009568DA">
              <w:t>MOTOR_CONTROLLER_2_ADDR = 0x11</w:t>
            </w:r>
          </w:p>
          <w:p w14:paraId="7A1ABF6A" w14:textId="77777777" w:rsidR="005D226E" w:rsidRPr="009568DA" w:rsidRDefault="005D226E" w:rsidP="005D226E">
            <w:pPr>
              <w:pStyle w:val="Code"/>
            </w:pPr>
          </w:p>
          <w:p w14:paraId="6F2E45EF" w14:textId="30070846" w:rsidR="005D226E" w:rsidRPr="009568DA" w:rsidRDefault="006249F1" w:rsidP="005D226E">
            <w:pPr>
              <w:pStyle w:val="Code"/>
            </w:pPr>
            <w:r>
              <w:t>#</w:t>
            </w:r>
            <w:r w:rsidR="005D226E" w:rsidRPr="009568DA">
              <w:t xml:space="preserve"> Function to set motor speed</w:t>
            </w:r>
          </w:p>
          <w:p w14:paraId="5D3DC88D" w14:textId="75E75744" w:rsidR="005D226E" w:rsidRPr="009568DA" w:rsidRDefault="005D226E" w:rsidP="005D226E">
            <w:pPr>
              <w:pStyle w:val="Code"/>
            </w:pPr>
            <w:r w:rsidRPr="009568DA">
              <w:t>def set_motor_speed(controller_addr, motor_num, speed):</w:t>
            </w:r>
          </w:p>
          <w:p w14:paraId="2643A443" w14:textId="6A5D6DCF" w:rsidR="005D226E" w:rsidRPr="009568DA" w:rsidRDefault="005D226E" w:rsidP="005D226E">
            <w:pPr>
              <w:pStyle w:val="Code"/>
            </w:pPr>
            <w:r w:rsidRPr="009568DA">
              <w:t xml:space="preserve">    bus.write_byte_data(controller_addr, motor_num, speed)</w:t>
            </w:r>
          </w:p>
          <w:p w14:paraId="0C016C6B" w14:textId="77777777" w:rsidR="005D226E" w:rsidRPr="009568DA" w:rsidRDefault="005D226E" w:rsidP="005D226E">
            <w:pPr>
              <w:pStyle w:val="Code"/>
            </w:pPr>
          </w:p>
          <w:p w14:paraId="2DA902B0" w14:textId="300EA9F6" w:rsidR="005D226E" w:rsidRPr="009568DA" w:rsidRDefault="005D226E" w:rsidP="005D226E">
            <w:pPr>
              <w:pStyle w:val="Code"/>
            </w:pPr>
            <w:r w:rsidRPr="009568DA">
              <w:t># Example usage</w:t>
            </w:r>
          </w:p>
          <w:p w14:paraId="47D8EE28" w14:textId="6E68FE88" w:rsidR="005D226E" w:rsidRPr="009568DA" w:rsidRDefault="005D226E" w:rsidP="005D226E">
            <w:pPr>
              <w:pStyle w:val="Code"/>
            </w:pPr>
            <w:r w:rsidRPr="009568DA">
              <w:t>set_motor_speed(MOTOR_CONTROLLER_1_ADDR, 1, 128)  # Set motor 1 on controller 1 to half speed</w:t>
            </w:r>
          </w:p>
          <w:p w14:paraId="683554AA" w14:textId="15ED84D8" w:rsidR="005D226E" w:rsidRPr="009568DA" w:rsidRDefault="005D226E" w:rsidP="005D226E">
            <w:pPr>
              <w:pStyle w:val="Code"/>
            </w:pPr>
            <w:r w:rsidRPr="009568DA">
              <w:t>set_motor_speed(MOTOR_CONTROLLER_2_ADDR, 1, 128)  # Set motor 1 on controller 2 to half speed</w:t>
            </w:r>
          </w:p>
          <w:p w14:paraId="60FDD952" w14:textId="77777777" w:rsidR="005D226E" w:rsidRPr="009568DA" w:rsidRDefault="005D226E" w:rsidP="005D226E">
            <w:pPr>
              <w:pStyle w:val="Code"/>
            </w:pPr>
          </w:p>
          <w:p w14:paraId="0586F749" w14:textId="4A7FBC94" w:rsidR="005D226E" w:rsidRPr="009568DA" w:rsidRDefault="005D226E" w:rsidP="005D226E">
            <w:pPr>
              <w:pStyle w:val="Code"/>
            </w:pPr>
            <w:r w:rsidRPr="009568DA">
              <w:t>sleep(2)</w:t>
            </w:r>
          </w:p>
          <w:p w14:paraId="25C94C7D" w14:textId="77777777" w:rsidR="005D226E" w:rsidRPr="009568DA" w:rsidRDefault="005D226E" w:rsidP="005D226E">
            <w:pPr>
              <w:pStyle w:val="Code"/>
            </w:pPr>
          </w:p>
          <w:p w14:paraId="36882E41" w14:textId="423F38F8" w:rsidR="005D226E" w:rsidRPr="009568DA" w:rsidRDefault="005D226E" w:rsidP="005D226E">
            <w:pPr>
              <w:pStyle w:val="Code"/>
            </w:pPr>
            <w:r w:rsidRPr="009568DA">
              <w:t># Stop motors</w:t>
            </w:r>
          </w:p>
          <w:p w14:paraId="21633B19" w14:textId="00434371" w:rsidR="005D226E" w:rsidRPr="009568DA" w:rsidRDefault="005D226E" w:rsidP="005D226E">
            <w:pPr>
              <w:pStyle w:val="Code"/>
            </w:pPr>
            <w:r w:rsidRPr="009568DA">
              <w:t>set_motor_speed(MOTOR_CONTROLLER_1_ADDR, 1, 0)</w:t>
            </w:r>
          </w:p>
          <w:p w14:paraId="76DEEC7F" w14:textId="15CBB4BF" w:rsidR="005D226E" w:rsidRPr="009568DA" w:rsidRDefault="005D226E" w:rsidP="005D226E">
            <w:pPr>
              <w:pStyle w:val="Code"/>
            </w:pPr>
            <w:r w:rsidRPr="009568DA">
              <w:t>set_motor_speed(MOTOR_CONTROLLER_2_ADDR, 1, 0)</w:t>
            </w:r>
          </w:p>
          <w:p w14:paraId="1B357362" w14:textId="77777777" w:rsidR="005D226E" w:rsidRDefault="005D226E" w:rsidP="005D226E">
            <w:pPr>
              <w:pStyle w:val="Code"/>
            </w:pPr>
          </w:p>
        </w:tc>
      </w:tr>
    </w:tbl>
    <w:p w14:paraId="35A14C10" w14:textId="6B66E333" w:rsidR="009568DA" w:rsidRPr="009568DA" w:rsidRDefault="009568DA" w:rsidP="005D226E">
      <w:r w:rsidRPr="009568DA">
        <w:t xml:space="preserve">   </w:t>
      </w:r>
      <w:r w:rsidRPr="009568DA">
        <w:rPr>
          <w:b/>
          <w:bCs/>
        </w:rPr>
        <w:t>Synchronizing the Controllers</w:t>
      </w:r>
      <w:r w:rsidRPr="009568DA">
        <w:t>:</w:t>
      </w:r>
    </w:p>
    <w:p w14:paraId="07EFC1F4" w14:textId="77777777" w:rsidR="009568DA" w:rsidRPr="009568DA" w:rsidRDefault="009568DA" w:rsidP="009B1BF9">
      <w:pPr>
        <w:numPr>
          <w:ilvl w:val="1"/>
          <w:numId w:val="15"/>
        </w:numPr>
      </w:pPr>
      <w:r w:rsidRPr="009568DA">
        <w:t>Ensure that both controllers receive commands simultaneously. You can achieve this by sending commands to both controllers in quick succession within your control loop.</w:t>
      </w:r>
    </w:p>
    <w:p w14:paraId="54DC8850" w14:textId="77777777" w:rsidR="009568DA" w:rsidRPr="009568DA" w:rsidRDefault="009568DA" w:rsidP="009568DA">
      <w:pPr>
        <w:rPr>
          <w:b/>
          <w:bCs/>
        </w:rPr>
      </w:pPr>
      <w:r w:rsidRPr="009568DA">
        <w:rPr>
          <w:b/>
          <w:bCs/>
        </w:rPr>
        <w:t>Additional Tips:</w:t>
      </w:r>
    </w:p>
    <w:p w14:paraId="2B664379" w14:textId="77777777" w:rsidR="009568DA" w:rsidRPr="009568DA" w:rsidRDefault="009568DA" w:rsidP="009B1BF9">
      <w:pPr>
        <w:numPr>
          <w:ilvl w:val="0"/>
          <w:numId w:val="16"/>
        </w:numPr>
      </w:pPr>
      <w:r w:rsidRPr="009568DA">
        <w:rPr>
          <w:b/>
          <w:bCs/>
        </w:rPr>
        <w:t>Power Management</w:t>
      </w:r>
      <w:r w:rsidRPr="009568DA">
        <w:t>: Ensure your power supply can handle the total current draw of all six motors.</w:t>
      </w:r>
    </w:p>
    <w:p w14:paraId="0D374DB4" w14:textId="77777777" w:rsidR="009568DA" w:rsidRPr="009568DA" w:rsidRDefault="009568DA" w:rsidP="009B1BF9">
      <w:pPr>
        <w:numPr>
          <w:ilvl w:val="0"/>
          <w:numId w:val="16"/>
        </w:numPr>
      </w:pPr>
      <w:r w:rsidRPr="009568DA">
        <w:rPr>
          <w:b/>
          <w:bCs/>
        </w:rPr>
        <w:t>Feedback Loop</w:t>
      </w:r>
      <w:r w:rsidRPr="009568DA">
        <w:t>: Implement a feedback loop using encoders to maintain precise control over the motors.</w:t>
      </w:r>
    </w:p>
    <w:p w14:paraId="42A53EAE" w14:textId="0D00D467" w:rsidR="0037493F" w:rsidRDefault="0037493F" w:rsidP="00D0466F">
      <w:pPr>
        <w:pStyle w:val="Heading1"/>
      </w:pPr>
      <w:bookmarkStart w:id="13" w:name="_Toc193547036"/>
      <w:r>
        <w:lastRenderedPageBreak/>
        <w:t xml:space="preserve">Implement a </w:t>
      </w:r>
      <w:r w:rsidR="0062579B">
        <w:t xml:space="preserve">PID </w:t>
      </w:r>
      <w:r>
        <w:t>Feedback Loop with Two Motor Controllers</w:t>
      </w:r>
      <w:bookmarkEnd w:id="13"/>
    </w:p>
    <w:p w14:paraId="4BD88AB6" w14:textId="38AF92F3" w:rsidR="00BB7811" w:rsidRPr="00BB7811" w:rsidRDefault="00BB7811" w:rsidP="00BB7811">
      <w:r w:rsidRPr="00BB7811">
        <w:t>Implementing a feedback loop using encoders is a great way to achieve precise control over your motors. Here's a step-by-step guide to help you set up a closed-loop control system with your Raspberry Pi, Motor 2040 controllers, and JGA25-370 motors:</w:t>
      </w:r>
    </w:p>
    <w:p w14:paraId="50FCDD62" w14:textId="77777777" w:rsidR="00BB7811" w:rsidRPr="00BB7811" w:rsidRDefault="00BB7811" w:rsidP="009B1BF9">
      <w:pPr>
        <w:numPr>
          <w:ilvl w:val="0"/>
          <w:numId w:val="17"/>
        </w:numPr>
      </w:pPr>
      <w:r w:rsidRPr="00BB7811">
        <w:rPr>
          <w:b/>
          <w:bCs/>
        </w:rPr>
        <w:t>Connect the Encoders</w:t>
      </w:r>
      <w:r w:rsidRPr="00BB7811">
        <w:t>:</w:t>
      </w:r>
    </w:p>
    <w:p w14:paraId="0FC5C914" w14:textId="77777777" w:rsidR="00BB7811" w:rsidRPr="00BB7811" w:rsidRDefault="00BB7811" w:rsidP="009B1BF9">
      <w:pPr>
        <w:numPr>
          <w:ilvl w:val="1"/>
          <w:numId w:val="17"/>
        </w:numPr>
      </w:pPr>
      <w:r w:rsidRPr="00BB7811">
        <w:t>Ensure that the encoders on your JGA25-370 motors are properly connected to the Motor 2040 controllers. The Motor 2040 supports encoder inputs, which will provide real-time feedback on motor position and speed.</w:t>
      </w:r>
    </w:p>
    <w:p w14:paraId="31BFBAE4" w14:textId="77777777" w:rsidR="00BB7811" w:rsidRPr="00BB7811" w:rsidRDefault="00BB7811" w:rsidP="009B1BF9">
      <w:pPr>
        <w:numPr>
          <w:ilvl w:val="0"/>
          <w:numId w:val="17"/>
        </w:numPr>
      </w:pPr>
      <w:r w:rsidRPr="00BB7811">
        <w:rPr>
          <w:b/>
          <w:bCs/>
        </w:rPr>
        <w:t>Read Encoder Values</w:t>
      </w:r>
      <w:r w:rsidRPr="00BB7811">
        <w:t>:</w:t>
      </w:r>
    </w:p>
    <w:p w14:paraId="23718044" w14:textId="77777777" w:rsidR="00BB7811" w:rsidRPr="00BB7811" w:rsidRDefault="00BB7811" w:rsidP="009B1BF9">
      <w:pPr>
        <w:numPr>
          <w:ilvl w:val="1"/>
          <w:numId w:val="17"/>
        </w:numPr>
      </w:pPr>
      <w:r w:rsidRPr="00BB7811">
        <w:t>Use the Motor 2040 library to read the encoder values. These values will be used to calculate the error between the desired setpoint and the actual position or speed of the motors.</w:t>
      </w:r>
    </w:p>
    <w:p w14:paraId="54527676" w14:textId="77777777" w:rsidR="00BB7811" w:rsidRPr="00BB7811" w:rsidRDefault="00BB7811" w:rsidP="009B1BF9">
      <w:pPr>
        <w:numPr>
          <w:ilvl w:val="0"/>
          <w:numId w:val="17"/>
        </w:numPr>
      </w:pPr>
      <w:r w:rsidRPr="00BB7811">
        <w:rPr>
          <w:b/>
          <w:bCs/>
        </w:rPr>
        <w:t>Implement the PID Controller</w:t>
      </w:r>
      <w:r w:rsidRPr="00BB7811">
        <w:t>:</w:t>
      </w:r>
    </w:p>
    <w:p w14:paraId="7A976AD3" w14:textId="77777777" w:rsidR="00BB7811" w:rsidRPr="00BB7811" w:rsidRDefault="00BB7811" w:rsidP="009B1BF9">
      <w:pPr>
        <w:numPr>
          <w:ilvl w:val="1"/>
          <w:numId w:val="17"/>
        </w:numPr>
      </w:pPr>
      <w:r w:rsidRPr="00BB7811">
        <w:t>Use a PID controller to calculate the control output based on the error. The PID controller will adjust the motor speed to minimize the error.</w:t>
      </w:r>
    </w:p>
    <w:p w14:paraId="1DEA1851" w14:textId="77777777" w:rsidR="00BB7811" w:rsidRPr="00BB7811" w:rsidRDefault="00BB7811" w:rsidP="009B1BF9">
      <w:pPr>
        <w:numPr>
          <w:ilvl w:val="0"/>
          <w:numId w:val="17"/>
        </w:numPr>
      </w:pPr>
      <w:r w:rsidRPr="00BB7811">
        <w:rPr>
          <w:b/>
          <w:bCs/>
        </w:rPr>
        <w:t>Apply the Control Output</w:t>
      </w:r>
      <w:r w:rsidRPr="00BB7811">
        <w:t>:</w:t>
      </w:r>
    </w:p>
    <w:p w14:paraId="38B3920D" w14:textId="77777777" w:rsidR="00BB7811" w:rsidRPr="00BB7811" w:rsidRDefault="00BB7811" w:rsidP="009B1BF9">
      <w:pPr>
        <w:numPr>
          <w:ilvl w:val="1"/>
          <w:numId w:val="17"/>
        </w:numPr>
      </w:pPr>
      <w:r w:rsidRPr="00BB7811">
        <w:t>Use the control output from the PID controller to adjust the motor speed via the Motor 2040 controllers.</w:t>
      </w:r>
    </w:p>
    <w:p w14:paraId="5BF6C028" w14:textId="77777777" w:rsidR="00BB7811" w:rsidRPr="00BB7811" w:rsidRDefault="00BB7811" w:rsidP="00BB7811">
      <w:pPr>
        <w:rPr>
          <w:b/>
          <w:bCs/>
        </w:rPr>
      </w:pPr>
      <w:r w:rsidRPr="00BB7811">
        <w:rPr>
          <w:b/>
          <w:bCs/>
        </w:rPr>
        <w:t>Example Code in Python</w:t>
      </w:r>
    </w:p>
    <w:p w14:paraId="2436AAA8" w14:textId="77777777" w:rsidR="00BB7811" w:rsidRDefault="00BB7811" w:rsidP="00BB7811">
      <w:r w:rsidRPr="00BB7811">
        <w:t>Here's an example of how you can implement a feedback loop using encoders and a PID controller in Python:</w:t>
      </w:r>
    </w:p>
    <w:tbl>
      <w:tblPr>
        <w:tblStyle w:val="TableGrid"/>
        <w:tblW w:w="0" w:type="auto"/>
        <w:tblLook w:val="04A0" w:firstRow="1" w:lastRow="0" w:firstColumn="1" w:lastColumn="0" w:noHBand="0" w:noVBand="1"/>
      </w:tblPr>
      <w:tblGrid>
        <w:gridCol w:w="9350"/>
      </w:tblGrid>
      <w:tr w:rsidR="00D0466F" w14:paraId="45182387" w14:textId="77777777" w:rsidTr="00D0466F">
        <w:trPr>
          <w:cantSplit/>
        </w:trPr>
        <w:tc>
          <w:tcPr>
            <w:tcW w:w="9350" w:type="dxa"/>
            <w:shd w:val="clear" w:color="auto" w:fill="D9F2D0" w:themeFill="accent6" w:themeFillTint="33"/>
          </w:tcPr>
          <w:p w14:paraId="1980063A" w14:textId="77777777" w:rsidR="00D0466F" w:rsidRPr="00BB7811" w:rsidRDefault="00D0466F" w:rsidP="00D0466F">
            <w:pPr>
              <w:pStyle w:val="Code"/>
            </w:pPr>
            <w:r w:rsidRPr="00BB7811">
              <w:lastRenderedPageBreak/>
              <w:t>from motor import Motor2040</w:t>
            </w:r>
          </w:p>
          <w:p w14:paraId="5F7BA13B" w14:textId="77777777" w:rsidR="00D0466F" w:rsidRPr="00BB7811" w:rsidRDefault="00D0466F" w:rsidP="00D0466F">
            <w:pPr>
              <w:pStyle w:val="Code"/>
            </w:pPr>
            <w:r w:rsidRPr="00BB7811">
              <w:t>from time import sleep</w:t>
            </w:r>
          </w:p>
          <w:p w14:paraId="09690B5F" w14:textId="77777777" w:rsidR="00D0466F" w:rsidRPr="00BB7811" w:rsidRDefault="00D0466F" w:rsidP="00D0466F">
            <w:pPr>
              <w:pStyle w:val="Code"/>
            </w:pPr>
            <w:r w:rsidRPr="00BB7811">
              <w:t>class PID:</w:t>
            </w:r>
          </w:p>
          <w:p w14:paraId="1DE5E014" w14:textId="77777777" w:rsidR="00D0466F" w:rsidRPr="00BB7811" w:rsidRDefault="00D0466F" w:rsidP="00D0466F">
            <w:pPr>
              <w:pStyle w:val="Code"/>
            </w:pPr>
            <w:r w:rsidRPr="00BB7811">
              <w:t xml:space="preserve">    def __init__(self, Kp, Ki, Kd):</w:t>
            </w:r>
          </w:p>
          <w:p w14:paraId="16D22B52" w14:textId="77777777" w:rsidR="00D0466F" w:rsidRPr="00BB7811" w:rsidRDefault="00D0466F" w:rsidP="00D0466F">
            <w:pPr>
              <w:pStyle w:val="Code"/>
            </w:pPr>
            <w:r w:rsidRPr="00BB7811">
              <w:t xml:space="preserve">        self.Kp = Kp</w:t>
            </w:r>
          </w:p>
          <w:p w14:paraId="17D4AA47" w14:textId="77777777" w:rsidR="00D0466F" w:rsidRPr="00BB7811" w:rsidRDefault="00D0466F" w:rsidP="00D0466F">
            <w:pPr>
              <w:pStyle w:val="Code"/>
            </w:pPr>
            <w:r w:rsidRPr="00BB7811">
              <w:t xml:space="preserve">        self.Ki = Ki</w:t>
            </w:r>
          </w:p>
          <w:p w14:paraId="54953631" w14:textId="77777777" w:rsidR="00D0466F" w:rsidRPr="00BB7811" w:rsidRDefault="00D0466F" w:rsidP="00D0466F">
            <w:pPr>
              <w:pStyle w:val="Code"/>
            </w:pPr>
            <w:r w:rsidRPr="00BB7811">
              <w:t xml:space="preserve">        self.Kd = Kd</w:t>
            </w:r>
          </w:p>
          <w:p w14:paraId="7B4CCBD1" w14:textId="77777777" w:rsidR="00D0466F" w:rsidRPr="00BB7811" w:rsidRDefault="00D0466F" w:rsidP="00D0466F">
            <w:pPr>
              <w:pStyle w:val="Code"/>
            </w:pPr>
            <w:r w:rsidRPr="00BB7811">
              <w:t xml:space="preserve">        self.prev_error = 0</w:t>
            </w:r>
          </w:p>
          <w:p w14:paraId="4C33FED8" w14:textId="77777777" w:rsidR="00D0466F" w:rsidRPr="00BB7811" w:rsidRDefault="00D0466F" w:rsidP="00D0466F">
            <w:pPr>
              <w:pStyle w:val="Code"/>
            </w:pPr>
            <w:r w:rsidRPr="00BB7811">
              <w:t xml:space="preserve">        self.integral = 0</w:t>
            </w:r>
          </w:p>
          <w:p w14:paraId="01C4904B" w14:textId="77777777" w:rsidR="00D0466F" w:rsidRPr="00BB7811" w:rsidRDefault="00D0466F" w:rsidP="00D0466F">
            <w:pPr>
              <w:pStyle w:val="Code"/>
            </w:pPr>
          </w:p>
          <w:p w14:paraId="6CE04F55" w14:textId="77777777" w:rsidR="00D0466F" w:rsidRPr="00BB7811" w:rsidRDefault="00D0466F" w:rsidP="00D0466F">
            <w:pPr>
              <w:pStyle w:val="Code"/>
            </w:pPr>
            <w:r w:rsidRPr="00BB7811">
              <w:t xml:space="preserve">    def compute(self, setpoint, measured_value):</w:t>
            </w:r>
          </w:p>
          <w:p w14:paraId="745051A9" w14:textId="77777777" w:rsidR="00D0466F" w:rsidRPr="00BB7811" w:rsidRDefault="00D0466F" w:rsidP="00D0466F">
            <w:pPr>
              <w:pStyle w:val="Code"/>
            </w:pPr>
            <w:r w:rsidRPr="00BB7811">
              <w:t xml:space="preserve">        error = setpoint - measured_value</w:t>
            </w:r>
          </w:p>
          <w:p w14:paraId="4859B2CF" w14:textId="77777777" w:rsidR="00D0466F" w:rsidRPr="00BB7811" w:rsidRDefault="00D0466F" w:rsidP="00D0466F">
            <w:pPr>
              <w:pStyle w:val="Code"/>
            </w:pPr>
            <w:r w:rsidRPr="00BB7811">
              <w:t xml:space="preserve">        self.integral += error</w:t>
            </w:r>
          </w:p>
          <w:p w14:paraId="342D9720" w14:textId="77777777" w:rsidR="00D0466F" w:rsidRPr="00BB7811" w:rsidRDefault="00D0466F" w:rsidP="00D0466F">
            <w:pPr>
              <w:pStyle w:val="Code"/>
            </w:pPr>
            <w:r w:rsidRPr="00BB7811">
              <w:t xml:space="preserve">        derivative = error - self.prev_error</w:t>
            </w:r>
          </w:p>
          <w:p w14:paraId="540B7DFE" w14:textId="77777777" w:rsidR="00D0466F" w:rsidRPr="000E2DA3" w:rsidRDefault="00D0466F" w:rsidP="00D0466F">
            <w:pPr>
              <w:pStyle w:val="Code"/>
              <w:rPr>
                <w:sz w:val="18"/>
                <w:szCs w:val="22"/>
              </w:rPr>
            </w:pPr>
            <w:r w:rsidRPr="000E2DA3">
              <w:rPr>
                <w:sz w:val="18"/>
                <w:szCs w:val="22"/>
              </w:rPr>
              <w:t xml:space="preserve">        output = self.Kp * error + self.Ki * self.integral + self.Kd * derivative</w:t>
            </w:r>
          </w:p>
          <w:p w14:paraId="57ED4B2B" w14:textId="77777777" w:rsidR="00D0466F" w:rsidRPr="00BB7811" w:rsidRDefault="00D0466F" w:rsidP="00D0466F">
            <w:pPr>
              <w:pStyle w:val="Code"/>
            </w:pPr>
            <w:r w:rsidRPr="00BB7811">
              <w:t xml:space="preserve">        self.prev_error = error</w:t>
            </w:r>
          </w:p>
          <w:p w14:paraId="45699EEA" w14:textId="77777777" w:rsidR="00D0466F" w:rsidRPr="00BB7811" w:rsidRDefault="00D0466F" w:rsidP="00D0466F">
            <w:pPr>
              <w:pStyle w:val="Code"/>
            </w:pPr>
            <w:r w:rsidRPr="00BB7811">
              <w:t xml:space="preserve">        return output</w:t>
            </w:r>
          </w:p>
          <w:p w14:paraId="760C4DAC" w14:textId="77777777" w:rsidR="00D0466F" w:rsidRPr="00BB7811" w:rsidRDefault="00D0466F" w:rsidP="00D0466F">
            <w:pPr>
              <w:pStyle w:val="Code"/>
            </w:pPr>
            <w:r w:rsidRPr="00BB7811">
              <w:t># Initialize Motor 2040 controllers</w:t>
            </w:r>
          </w:p>
          <w:p w14:paraId="510CA743" w14:textId="77777777" w:rsidR="00D0466F" w:rsidRPr="00BB7811" w:rsidRDefault="00D0466F" w:rsidP="00D0466F">
            <w:pPr>
              <w:pStyle w:val="Code"/>
            </w:pPr>
            <w:r w:rsidRPr="00BB7811">
              <w:t>motor_controller_1 = Motor2040()</w:t>
            </w:r>
          </w:p>
          <w:p w14:paraId="6D798CA1" w14:textId="77777777" w:rsidR="00D0466F" w:rsidRPr="00BB7811" w:rsidRDefault="00D0466F" w:rsidP="00D0466F">
            <w:pPr>
              <w:pStyle w:val="Code"/>
            </w:pPr>
            <w:r w:rsidRPr="00BB7811">
              <w:t>motor_controller_2 = Motor2040()</w:t>
            </w:r>
          </w:p>
          <w:p w14:paraId="6B14EDC7" w14:textId="77777777" w:rsidR="00D0466F" w:rsidRPr="00BB7811" w:rsidRDefault="00D0466F" w:rsidP="00D0466F">
            <w:pPr>
              <w:pStyle w:val="Code"/>
            </w:pPr>
          </w:p>
          <w:p w14:paraId="1CF2DDB6" w14:textId="77777777" w:rsidR="00D0466F" w:rsidRPr="00BB7811" w:rsidRDefault="00D0466F" w:rsidP="00D0466F">
            <w:pPr>
              <w:pStyle w:val="Code"/>
            </w:pPr>
            <w:r w:rsidRPr="00BB7811">
              <w:t># Initialize PID controller</w:t>
            </w:r>
          </w:p>
          <w:p w14:paraId="2C3050AE" w14:textId="77777777" w:rsidR="00D0466F" w:rsidRPr="00BB7811" w:rsidRDefault="00D0466F" w:rsidP="00D0466F">
            <w:pPr>
              <w:pStyle w:val="Code"/>
            </w:pPr>
            <w:r w:rsidRPr="00BB7811">
              <w:t>pid = PID(Kp=1.0, Ki=0.1, Kd=0.05)</w:t>
            </w:r>
          </w:p>
          <w:p w14:paraId="5493FA94" w14:textId="77777777" w:rsidR="00D0466F" w:rsidRPr="00BB7811" w:rsidRDefault="00D0466F" w:rsidP="00D0466F">
            <w:pPr>
              <w:pStyle w:val="Code"/>
            </w:pPr>
          </w:p>
          <w:p w14:paraId="4C00D1A9" w14:textId="77777777" w:rsidR="00D0466F" w:rsidRPr="00BB7811" w:rsidRDefault="00D0466F" w:rsidP="00D0466F">
            <w:pPr>
              <w:pStyle w:val="Code"/>
            </w:pPr>
            <w:r w:rsidRPr="00BB7811">
              <w:t>setpoint = 100  # Desired position or speed</w:t>
            </w:r>
          </w:p>
          <w:p w14:paraId="56782EB0" w14:textId="77777777" w:rsidR="00D0466F" w:rsidRPr="00BB7811" w:rsidRDefault="00D0466F" w:rsidP="00D0466F">
            <w:pPr>
              <w:pStyle w:val="Code"/>
            </w:pPr>
          </w:p>
          <w:p w14:paraId="5BA3FE29" w14:textId="77777777" w:rsidR="00D0466F" w:rsidRPr="00BB7811" w:rsidRDefault="00D0466F" w:rsidP="00D0466F">
            <w:pPr>
              <w:pStyle w:val="Code"/>
            </w:pPr>
            <w:r w:rsidRPr="00BB7811">
              <w:t>while True:</w:t>
            </w:r>
          </w:p>
          <w:p w14:paraId="3D5A5E22" w14:textId="77777777" w:rsidR="00D0466F" w:rsidRPr="00BB7811" w:rsidRDefault="00D0466F" w:rsidP="00D0466F">
            <w:pPr>
              <w:pStyle w:val="Code"/>
            </w:pPr>
            <w:r w:rsidRPr="00BB7811">
              <w:t xml:space="preserve">    # Read the current position or speed from the encoder</w:t>
            </w:r>
          </w:p>
          <w:p w14:paraId="4EDA2620" w14:textId="77777777" w:rsidR="00D0466F" w:rsidRPr="00BB7811" w:rsidRDefault="00D0466F" w:rsidP="00D0466F">
            <w:pPr>
              <w:pStyle w:val="Code"/>
            </w:pPr>
            <w:r w:rsidRPr="00BB7811">
              <w:t xml:space="preserve">    measured_value_1 = motor_controller_1.motor1.get_encoder_value()</w:t>
            </w:r>
          </w:p>
          <w:p w14:paraId="21F5896C" w14:textId="77777777" w:rsidR="00D0466F" w:rsidRPr="00BB7811" w:rsidRDefault="00D0466F" w:rsidP="00D0466F">
            <w:pPr>
              <w:pStyle w:val="Code"/>
            </w:pPr>
            <w:r w:rsidRPr="00BB7811">
              <w:t xml:space="preserve">    measured_value_2 = motor_controller_2.motor1.get_encoder_value()</w:t>
            </w:r>
          </w:p>
          <w:p w14:paraId="63A5A802" w14:textId="77777777" w:rsidR="00D0466F" w:rsidRPr="00BB7811" w:rsidRDefault="00D0466F" w:rsidP="00D0466F">
            <w:pPr>
              <w:pStyle w:val="Code"/>
            </w:pPr>
          </w:p>
          <w:p w14:paraId="652B4245" w14:textId="77777777" w:rsidR="00D0466F" w:rsidRPr="00BB7811" w:rsidRDefault="00D0466F" w:rsidP="00D0466F">
            <w:pPr>
              <w:pStyle w:val="Code"/>
            </w:pPr>
            <w:r w:rsidRPr="00BB7811">
              <w:t xml:space="preserve">    # Compute the PID control output</w:t>
            </w:r>
          </w:p>
          <w:p w14:paraId="479A4056" w14:textId="77777777" w:rsidR="00D0466F" w:rsidRPr="00BB7811" w:rsidRDefault="00D0466F" w:rsidP="00D0466F">
            <w:pPr>
              <w:pStyle w:val="Code"/>
            </w:pPr>
            <w:r w:rsidRPr="00BB7811">
              <w:t xml:space="preserve">    control_output_1 = pid.compute(setpoint, measured_value_1)</w:t>
            </w:r>
          </w:p>
          <w:p w14:paraId="03A2F2F8" w14:textId="77777777" w:rsidR="00D0466F" w:rsidRPr="00BB7811" w:rsidRDefault="00D0466F" w:rsidP="00D0466F">
            <w:pPr>
              <w:pStyle w:val="Code"/>
            </w:pPr>
            <w:r w:rsidRPr="00BB7811">
              <w:t xml:space="preserve">    control_output_2 = pid.compute(setpoint, measured_value_2)</w:t>
            </w:r>
          </w:p>
          <w:p w14:paraId="1D4FD1C3" w14:textId="77777777" w:rsidR="00D0466F" w:rsidRPr="00BB7811" w:rsidRDefault="00D0466F" w:rsidP="00D0466F">
            <w:pPr>
              <w:pStyle w:val="Code"/>
            </w:pPr>
          </w:p>
          <w:p w14:paraId="1A2EEC20" w14:textId="77777777" w:rsidR="00D0466F" w:rsidRPr="00BB7811" w:rsidRDefault="00D0466F" w:rsidP="00D0466F">
            <w:pPr>
              <w:pStyle w:val="Code"/>
            </w:pPr>
            <w:r w:rsidRPr="00BB7811">
              <w:t xml:space="preserve">    # Apply the control output to the motors</w:t>
            </w:r>
          </w:p>
          <w:p w14:paraId="152549A4" w14:textId="77777777" w:rsidR="00D0466F" w:rsidRPr="00BB7811" w:rsidRDefault="00D0466F" w:rsidP="00D0466F">
            <w:pPr>
              <w:pStyle w:val="Code"/>
            </w:pPr>
            <w:r w:rsidRPr="00BB7811">
              <w:t xml:space="preserve">    motor_controller_1.motor1.set_speed(control_output_1)</w:t>
            </w:r>
          </w:p>
          <w:p w14:paraId="5286CD07" w14:textId="77777777" w:rsidR="00D0466F" w:rsidRPr="00BB7811" w:rsidRDefault="00D0466F" w:rsidP="00D0466F">
            <w:pPr>
              <w:pStyle w:val="Code"/>
            </w:pPr>
            <w:r w:rsidRPr="00BB7811">
              <w:t xml:space="preserve">    motor_controller_2.motor1.set_speed(control_output_2)</w:t>
            </w:r>
          </w:p>
          <w:p w14:paraId="18746514" w14:textId="77777777" w:rsidR="00D0466F" w:rsidRPr="00BB7811" w:rsidRDefault="00D0466F" w:rsidP="00D0466F">
            <w:pPr>
              <w:pStyle w:val="Code"/>
            </w:pPr>
          </w:p>
          <w:p w14:paraId="44567A72" w14:textId="77777777" w:rsidR="00D0466F" w:rsidRPr="00BB7811" w:rsidRDefault="00D0466F" w:rsidP="00D0466F">
            <w:pPr>
              <w:pStyle w:val="Code"/>
            </w:pPr>
            <w:r w:rsidRPr="00BB7811">
              <w:t xml:space="preserve">    # Small delay to prevent overwhelming the controller</w:t>
            </w:r>
          </w:p>
          <w:p w14:paraId="44A43A82" w14:textId="77777777" w:rsidR="00D0466F" w:rsidRPr="00BB7811" w:rsidRDefault="00D0466F" w:rsidP="00D0466F">
            <w:pPr>
              <w:pStyle w:val="Code"/>
            </w:pPr>
            <w:r w:rsidRPr="00BB7811">
              <w:t xml:space="preserve">    sleep(0.01)</w:t>
            </w:r>
          </w:p>
          <w:p w14:paraId="6E04B171" w14:textId="77777777" w:rsidR="00D0466F" w:rsidRDefault="00D0466F" w:rsidP="00D0466F">
            <w:pPr>
              <w:pStyle w:val="Code"/>
            </w:pPr>
          </w:p>
        </w:tc>
      </w:tr>
    </w:tbl>
    <w:p w14:paraId="5C7F93FD" w14:textId="77777777" w:rsidR="00D0466F" w:rsidRPr="00BB7811" w:rsidRDefault="00D0466F" w:rsidP="00BB7811"/>
    <w:p w14:paraId="3059ED60" w14:textId="77777777" w:rsidR="00BB7811" w:rsidRPr="00BB7811" w:rsidRDefault="00BB7811" w:rsidP="00BB7811">
      <w:pPr>
        <w:rPr>
          <w:b/>
          <w:bCs/>
        </w:rPr>
      </w:pPr>
      <w:r w:rsidRPr="00BB7811">
        <w:rPr>
          <w:b/>
          <w:bCs/>
        </w:rPr>
        <w:t>Tuning the PID Parameters</w:t>
      </w:r>
    </w:p>
    <w:p w14:paraId="04F438DF" w14:textId="77777777" w:rsidR="00BB7811" w:rsidRPr="00BB7811" w:rsidRDefault="00BB7811" w:rsidP="009B1BF9">
      <w:pPr>
        <w:numPr>
          <w:ilvl w:val="0"/>
          <w:numId w:val="18"/>
        </w:numPr>
      </w:pPr>
      <w:r w:rsidRPr="00BB7811">
        <w:rPr>
          <w:b/>
          <w:bCs/>
        </w:rPr>
        <w:t>Proportional Gain (Kp)</w:t>
      </w:r>
      <w:r w:rsidRPr="00BB7811">
        <w:t>: Start with a small value and increase it until you get a quick response without too much overshoot.</w:t>
      </w:r>
    </w:p>
    <w:p w14:paraId="283670F2" w14:textId="77777777" w:rsidR="00BB7811" w:rsidRPr="00BB7811" w:rsidRDefault="00BB7811" w:rsidP="009B1BF9">
      <w:pPr>
        <w:numPr>
          <w:ilvl w:val="0"/>
          <w:numId w:val="18"/>
        </w:numPr>
      </w:pPr>
      <w:r w:rsidRPr="00BB7811">
        <w:rPr>
          <w:b/>
          <w:bCs/>
        </w:rPr>
        <w:t>Integral Gain (Ki)</w:t>
      </w:r>
      <w:r w:rsidRPr="00BB7811">
        <w:t>: Adjust this to eliminate steady-state error. Be cautious, as too high a value can cause instability.</w:t>
      </w:r>
    </w:p>
    <w:p w14:paraId="4B97B4A7" w14:textId="77777777" w:rsidR="00BB7811" w:rsidRPr="00BB7811" w:rsidRDefault="00BB7811" w:rsidP="009B1BF9">
      <w:pPr>
        <w:numPr>
          <w:ilvl w:val="0"/>
          <w:numId w:val="18"/>
        </w:numPr>
      </w:pPr>
      <w:r w:rsidRPr="00BB7811">
        <w:rPr>
          <w:b/>
          <w:bCs/>
        </w:rPr>
        <w:t>Derivative Gain (Kd)</w:t>
      </w:r>
      <w:r w:rsidRPr="00BB7811">
        <w:t>: Use this to reduce overshoot and improve stability. Start with a small value and increase it gradually.</w:t>
      </w:r>
    </w:p>
    <w:p w14:paraId="6F321BA6" w14:textId="77777777" w:rsidR="00BB7811" w:rsidRPr="00BB7811" w:rsidRDefault="00BB7811" w:rsidP="00BB7811">
      <w:pPr>
        <w:rPr>
          <w:b/>
          <w:bCs/>
        </w:rPr>
      </w:pPr>
      <w:r w:rsidRPr="00BB7811">
        <w:rPr>
          <w:b/>
          <w:bCs/>
        </w:rPr>
        <w:t>Additional Tips</w:t>
      </w:r>
    </w:p>
    <w:p w14:paraId="705B9F05" w14:textId="636459FD" w:rsidR="00BB7811" w:rsidRPr="00BB7811" w:rsidRDefault="00BB7811" w:rsidP="009B1BF9">
      <w:pPr>
        <w:numPr>
          <w:ilvl w:val="0"/>
          <w:numId w:val="19"/>
        </w:numPr>
      </w:pPr>
      <w:r w:rsidRPr="00BB7811">
        <w:rPr>
          <w:b/>
          <w:bCs/>
        </w:rPr>
        <w:t>Ensure Proper Encoder Placement</w:t>
      </w:r>
      <w:r w:rsidRPr="00BB7811">
        <w:t>: Proper placement and alignment of encoders are crucial for accurate feedback</w:t>
      </w:r>
      <w:hyperlink r:id="rId42" w:history="1">
        <w:r w:rsidRPr="00BB7811">
          <w:rPr>
            <w:rStyle w:val="Hyperlink"/>
          </w:rPr>
          <w:t>[1]</w:t>
        </w:r>
      </w:hyperlink>
      <w:r w:rsidRPr="00BB7811">
        <w:t>.</w:t>
      </w:r>
    </w:p>
    <w:p w14:paraId="05F07C6E" w14:textId="0C674B49" w:rsidR="00BB7811" w:rsidRPr="00BB7811" w:rsidRDefault="00BB7811" w:rsidP="009B1BF9">
      <w:pPr>
        <w:numPr>
          <w:ilvl w:val="0"/>
          <w:numId w:val="19"/>
        </w:numPr>
      </w:pPr>
      <w:r w:rsidRPr="00BB7811">
        <w:rPr>
          <w:b/>
          <w:bCs/>
        </w:rPr>
        <w:t>Signal Integrity</w:t>
      </w:r>
      <w:r w:rsidRPr="00BB7811">
        <w:t>: Ensure that the encoder signals are clean and free from noise to maintain precise control</w:t>
      </w:r>
      <w:hyperlink r:id="rId43" w:history="1">
        <w:r w:rsidRPr="00BB7811">
          <w:rPr>
            <w:rStyle w:val="Hyperlink"/>
          </w:rPr>
          <w:t>[2]</w:t>
        </w:r>
      </w:hyperlink>
      <w:r w:rsidRPr="00BB7811">
        <w:t>.</w:t>
      </w:r>
    </w:p>
    <w:p w14:paraId="01EF964C" w14:textId="0CFF5F47" w:rsidR="00BB7811" w:rsidRPr="00BB7811" w:rsidRDefault="00BB7811" w:rsidP="00BB7811">
      <w:pPr>
        <w:rPr>
          <w:b/>
          <w:bCs/>
        </w:rPr>
      </w:pPr>
      <w:r w:rsidRPr="00BB7811">
        <w:rPr>
          <w:b/>
          <w:bCs/>
        </w:rPr>
        <w:t>References</w:t>
      </w:r>
    </w:p>
    <w:p w14:paraId="5F658AE5" w14:textId="6C9EBDD6" w:rsidR="00BB7811" w:rsidRPr="00BB7811" w:rsidRDefault="00BB7811" w:rsidP="00BB7811">
      <w:r w:rsidRPr="00BB7811">
        <w:t xml:space="preserve">[1] </w:t>
      </w:r>
      <w:hyperlink r:id="rId44" w:history="1">
        <w:r w:rsidRPr="00BB7811">
          <w:rPr>
            <w:rStyle w:val="Hyperlink"/>
          </w:rPr>
          <w:t>How Does Encoder Feedback Improve Accuracy in Motion Control?</w:t>
        </w:r>
      </w:hyperlink>
    </w:p>
    <w:p w14:paraId="558E5041" w14:textId="26813BD6" w:rsidR="00BB7811" w:rsidRPr="00BB7811" w:rsidRDefault="00BB7811" w:rsidP="00BB7811">
      <w:r w:rsidRPr="00BB7811">
        <w:t xml:space="preserve">[2] </w:t>
      </w:r>
      <w:hyperlink r:id="rId45" w:history="1">
        <w:r w:rsidRPr="00BB7811">
          <w:rPr>
            <w:rStyle w:val="Hyperlink"/>
          </w:rPr>
          <w:t>How Does Encoder Feedback Interact with Variable Frequency Drives?</w:t>
        </w:r>
      </w:hyperlink>
    </w:p>
    <w:p w14:paraId="53592B63" w14:textId="77777777" w:rsidR="008506B3" w:rsidRDefault="008506B3" w:rsidP="008506B3">
      <w:pPr>
        <w:pStyle w:val="Heading1"/>
      </w:pPr>
    </w:p>
    <w:p w14:paraId="1EE25613" w14:textId="77777777" w:rsidR="008506B3" w:rsidRDefault="008506B3" w:rsidP="008506B3">
      <w:pPr>
        <w:pStyle w:val="Heading1"/>
      </w:pPr>
      <w:bookmarkStart w:id="14" w:name="_Toc193547037"/>
      <w:r>
        <w:t>Motor 2040 MicroPython</w:t>
      </w:r>
      <w:bookmarkEnd w:id="14"/>
    </w:p>
    <w:p w14:paraId="6C0CD9F6" w14:textId="77777777" w:rsidR="008506B3" w:rsidRDefault="008506B3" w:rsidP="008506B3">
      <w:r>
        <w:t>How to load MicroPython</w:t>
      </w:r>
    </w:p>
    <w:p w14:paraId="4412A203" w14:textId="49A214B0" w:rsidR="008506B3" w:rsidRDefault="008506B3" w:rsidP="008506B3">
      <w:pPr>
        <w:pStyle w:val="ListParagraph"/>
        <w:numPr>
          <w:ilvl w:val="0"/>
          <w:numId w:val="20"/>
        </w:numPr>
      </w:pPr>
      <w:hyperlink r:id="rId46" w:history="1">
        <w:r w:rsidRPr="005F0272">
          <w:rPr>
            <w:rStyle w:val="Hyperlink"/>
          </w:rPr>
          <w:t>https://github.com/pimoroni/pimoroni-pico</w:t>
        </w:r>
      </w:hyperlink>
      <w:r>
        <w:t xml:space="preserve"> </w:t>
      </w:r>
      <w:r w:rsidRPr="00B64CBE">
        <w:t>pico-vx.x.x-pimoroni-micropython.uf2</w:t>
      </w:r>
    </w:p>
    <w:p w14:paraId="19DE1972" w14:textId="32DCEAD3" w:rsidR="008506B3" w:rsidRDefault="008506B3" w:rsidP="008506B3">
      <w:pPr>
        <w:pStyle w:val="ListParagraph"/>
        <w:numPr>
          <w:ilvl w:val="0"/>
          <w:numId w:val="20"/>
        </w:numPr>
      </w:pPr>
      <w:hyperlink r:id="rId47" w:history="1">
        <w:r w:rsidRPr="001D643E">
          <w:rPr>
            <w:rStyle w:val="Hyperlink"/>
          </w:rPr>
          <w:t>Installing MicroPython</w:t>
        </w:r>
      </w:hyperlink>
    </w:p>
    <w:p w14:paraId="7882E169" w14:textId="302ADE05" w:rsidR="008506B3" w:rsidRDefault="008506B3" w:rsidP="008506B3">
      <w:pPr>
        <w:pStyle w:val="ListParagraph"/>
        <w:numPr>
          <w:ilvl w:val="0"/>
          <w:numId w:val="20"/>
        </w:numPr>
      </w:pPr>
      <w:hyperlink r:id="rId48" w:history="1">
        <w:r w:rsidRPr="005C6DB0">
          <w:rPr>
            <w:rStyle w:val="Hyperlink"/>
          </w:rPr>
          <w:t>Getting Started with pico and Thonny</w:t>
        </w:r>
      </w:hyperlink>
    </w:p>
    <w:p w14:paraId="500E5F6C" w14:textId="09E5898A" w:rsidR="008506B3" w:rsidRDefault="008506B3" w:rsidP="008506B3">
      <w:pPr>
        <w:pStyle w:val="ListParagraph"/>
        <w:numPr>
          <w:ilvl w:val="0"/>
          <w:numId w:val="20"/>
        </w:numPr>
      </w:pPr>
      <w:hyperlink r:id="rId49" w:history="1">
        <w:r w:rsidRPr="00E26672">
          <w:rPr>
            <w:rStyle w:val="Hyperlink"/>
          </w:rPr>
          <w:t>MicroPython Examples</w:t>
        </w:r>
      </w:hyperlink>
    </w:p>
    <w:p w14:paraId="526F89D3" w14:textId="5D7AFB2B" w:rsidR="008506B3" w:rsidRDefault="008506B3" w:rsidP="008506B3">
      <w:pPr>
        <w:pStyle w:val="ListParagraph"/>
        <w:numPr>
          <w:ilvl w:val="0"/>
          <w:numId w:val="20"/>
        </w:numPr>
      </w:pPr>
      <w:hyperlink r:id="rId50" w:history="1">
        <w:r w:rsidRPr="005B15F0">
          <w:rPr>
            <w:rStyle w:val="Hyperlink"/>
          </w:rPr>
          <w:t>Motors and Motor 2040 Motor Librar</w:t>
        </w:r>
        <w:r>
          <w:rPr>
            <w:rStyle w:val="Hyperlink"/>
          </w:rPr>
          <w:t>y (API)</w:t>
        </w:r>
      </w:hyperlink>
    </w:p>
    <w:p w14:paraId="26C73A9B" w14:textId="77777777" w:rsidR="009568DA" w:rsidRPr="00CF5A6C" w:rsidRDefault="009568DA" w:rsidP="00CF5A6C"/>
    <w:sectPr w:rsidR="009568DA" w:rsidRPr="00CF5A6C">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1D66D" w14:textId="77777777" w:rsidR="000D03C3" w:rsidRDefault="000D03C3" w:rsidP="000D03C3">
      <w:pPr>
        <w:spacing w:before="0" w:after="0" w:line="240" w:lineRule="auto"/>
      </w:pPr>
      <w:r>
        <w:separator/>
      </w:r>
    </w:p>
  </w:endnote>
  <w:endnote w:type="continuationSeparator" w:id="0">
    <w:p w14:paraId="25454028" w14:textId="77777777" w:rsidR="000D03C3" w:rsidRDefault="000D03C3" w:rsidP="000D03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06566" w14:textId="6C34D19A" w:rsidR="000D03C3" w:rsidRDefault="000D03C3" w:rsidP="000D03C3">
    <w:pPr>
      <w:pStyle w:val="Footer"/>
      <w:tabs>
        <w:tab w:val="right" w:pos="10080"/>
      </w:tabs>
    </w:pPr>
    <w:r>
      <w:tab/>
      <w:t xml:space="preserve">Page </w:t>
    </w:r>
    <w:r>
      <w:fldChar w:fldCharType="begin"/>
    </w:r>
    <w:r>
      <w:instrText xml:space="preserve"> PAGE </w:instrText>
    </w:r>
    <w:r>
      <w:fldChar w:fldCharType="separate"/>
    </w:r>
    <w:r>
      <w:t>1</w:t>
    </w:r>
    <w:r>
      <w:fldChar w:fldCharType="end"/>
    </w:r>
    <w:r>
      <w:t xml:space="preserve"> of </w:t>
    </w:r>
    <w:fldSimple w:instr=" NUMPAGES ">
      <w:r>
        <w:t>10</w:t>
      </w:r>
    </w:fldSimple>
    <w:r>
      <w:tab/>
      <w:t xml:space="preserve">Revised: </w:t>
    </w:r>
    <w:r>
      <w:fldChar w:fldCharType="begin"/>
    </w:r>
    <w:r>
      <w:instrText xml:space="preserve"> SAVEDATE \@ "M/d/yyyy" \* MERGEFORMAT </w:instrText>
    </w:r>
    <w:r>
      <w:fldChar w:fldCharType="separate"/>
    </w:r>
    <w:r w:rsidR="00902948">
      <w:rPr>
        <w:noProof/>
      </w:rPr>
      <w:t>3/22/2025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ECE79C" w14:textId="77777777" w:rsidR="000D03C3" w:rsidRDefault="000D03C3" w:rsidP="000D03C3">
      <w:pPr>
        <w:spacing w:before="0" w:after="0" w:line="240" w:lineRule="auto"/>
      </w:pPr>
      <w:r>
        <w:separator/>
      </w:r>
    </w:p>
  </w:footnote>
  <w:footnote w:type="continuationSeparator" w:id="0">
    <w:p w14:paraId="4E679D80" w14:textId="77777777" w:rsidR="000D03C3" w:rsidRDefault="000D03C3" w:rsidP="000D03C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85385"/>
    <w:multiLevelType w:val="multilevel"/>
    <w:tmpl w:val="BD98F49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71F31"/>
    <w:multiLevelType w:val="multilevel"/>
    <w:tmpl w:val="9F3C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D3185"/>
    <w:multiLevelType w:val="multilevel"/>
    <w:tmpl w:val="E2EC2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11914"/>
    <w:multiLevelType w:val="multilevel"/>
    <w:tmpl w:val="AA1ECBB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47A94"/>
    <w:multiLevelType w:val="hybridMultilevel"/>
    <w:tmpl w:val="C5FAA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74565"/>
    <w:multiLevelType w:val="multilevel"/>
    <w:tmpl w:val="D62A8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71CF0"/>
    <w:multiLevelType w:val="hybridMultilevel"/>
    <w:tmpl w:val="97CC1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23A84"/>
    <w:multiLevelType w:val="multilevel"/>
    <w:tmpl w:val="46A0E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877F30"/>
    <w:multiLevelType w:val="multilevel"/>
    <w:tmpl w:val="2C94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B3696"/>
    <w:multiLevelType w:val="multilevel"/>
    <w:tmpl w:val="C7C8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35F75"/>
    <w:multiLevelType w:val="multilevel"/>
    <w:tmpl w:val="A3C07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B5951C8"/>
    <w:multiLevelType w:val="multilevel"/>
    <w:tmpl w:val="7C8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4" w15:restartNumberingAfterBreak="0">
    <w:nsid w:val="513D463A"/>
    <w:multiLevelType w:val="multilevel"/>
    <w:tmpl w:val="E7D81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A027E8"/>
    <w:multiLevelType w:val="multilevel"/>
    <w:tmpl w:val="42A6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24260"/>
    <w:multiLevelType w:val="multilevel"/>
    <w:tmpl w:val="3C12C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35380"/>
    <w:multiLevelType w:val="multilevel"/>
    <w:tmpl w:val="3EC4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6F7BD5"/>
    <w:multiLevelType w:val="multilevel"/>
    <w:tmpl w:val="BDAE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155E8"/>
    <w:multiLevelType w:val="multilevel"/>
    <w:tmpl w:val="FE4C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704E9"/>
    <w:multiLevelType w:val="multilevel"/>
    <w:tmpl w:val="2EC4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05CAB"/>
    <w:multiLevelType w:val="multilevel"/>
    <w:tmpl w:val="8AFED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9D13ED"/>
    <w:multiLevelType w:val="multilevel"/>
    <w:tmpl w:val="28A47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FA10AF"/>
    <w:multiLevelType w:val="multilevel"/>
    <w:tmpl w:val="9EAEF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826953">
    <w:abstractNumId w:val="11"/>
  </w:num>
  <w:num w:numId="2" w16cid:durableId="1364134782">
    <w:abstractNumId w:val="13"/>
  </w:num>
  <w:num w:numId="3" w16cid:durableId="1008559101">
    <w:abstractNumId w:val="22"/>
  </w:num>
  <w:num w:numId="4" w16cid:durableId="1643077516">
    <w:abstractNumId w:val="7"/>
  </w:num>
  <w:num w:numId="5" w16cid:durableId="579101754">
    <w:abstractNumId w:val="23"/>
  </w:num>
  <w:num w:numId="6" w16cid:durableId="1949778542">
    <w:abstractNumId w:val="10"/>
  </w:num>
  <w:num w:numId="7" w16cid:durableId="1575819518">
    <w:abstractNumId w:val="21"/>
  </w:num>
  <w:num w:numId="8" w16cid:durableId="50158165">
    <w:abstractNumId w:val="1"/>
  </w:num>
  <w:num w:numId="9" w16cid:durableId="306279549">
    <w:abstractNumId w:val="17"/>
  </w:num>
  <w:num w:numId="10" w16cid:durableId="839736479">
    <w:abstractNumId w:val="2"/>
  </w:num>
  <w:num w:numId="11" w16cid:durableId="1890267111">
    <w:abstractNumId w:val="0"/>
  </w:num>
  <w:num w:numId="12" w16cid:durableId="1700205556">
    <w:abstractNumId w:val="20"/>
  </w:num>
  <w:num w:numId="13" w16cid:durableId="689141372">
    <w:abstractNumId w:val="5"/>
  </w:num>
  <w:num w:numId="14" w16cid:durableId="1954166110">
    <w:abstractNumId w:val="16"/>
  </w:num>
  <w:num w:numId="15" w16cid:durableId="1979022035">
    <w:abstractNumId w:val="3"/>
  </w:num>
  <w:num w:numId="16" w16cid:durableId="790128352">
    <w:abstractNumId w:val="15"/>
  </w:num>
  <w:num w:numId="17" w16cid:durableId="1184980106">
    <w:abstractNumId w:val="14"/>
  </w:num>
  <w:num w:numId="18" w16cid:durableId="1070419261">
    <w:abstractNumId w:val="19"/>
  </w:num>
  <w:num w:numId="19" w16cid:durableId="279264568">
    <w:abstractNumId w:val="8"/>
  </w:num>
  <w:num w:numId="20" w16cid:durableId="433593886">
    <w:abstractNumId w:val="4"/>
  </w:num>
  <w:num w:numId="21" w16cid:durableId="329330442">
    <w:abstractNumId w:val="9"/>
  </w:num>
  <w:num w:numId="22" w16cid:durableId="438794095">
    <w:abstractNumId w:val="18"/>
  </w:num>
  <w:num w:numId="23" w16cid:durableId="452407523">
    <w:abstractNumId w:val="6"/>
  </w:num>
  <w:num w:numId="24" w16cid:durableId="712657337">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61"/>
    <w:rsid w:val="000032EF"/>
    <w:rsid w:val="00017930"/>
    <w:rsid w:val="00023F2A"/>
    <w:rsid w:val="00023F80"/>
    <w:rsid w:val="00035CF9"/>
    <w:rsid w:val="000426B5"/>
    <w:rsid w:val="00051533"/>
    <w:rsid w:val="000716C9"/>
    <w:rsid w:val="00091FCF"/>
    <w:rsid w:val="000A152C"/>
    <w:rsid w:val="000B5DF1"/>
    <w:rsid w:val="000C1726"/>
    <w:rsid w:val="000C1EB5"/>
    <w:rsid w:val="000D03C3"/>
    <w:rsid w:val="000E2DA3"/>
    <w:rsid w:val="000F3579"/>
    <w:rsid w:val="00102795"/>
    <w:rsid w:val="0010433A"/>
    <w:rsid w:val="0011055F"/>
    <w:rsid w:val="00114124"/>
    <w:rsid w:val="00120216"/>
    <w:rsid w:val="00183BC0"/>
    <w:rsid w:val="00197A9E"/>
    <w:rsid w:val="001B5481"/>
    <w:rsid w:val="001B7980"/>
    <w:rsid w:val="001D3BD5"/>
    <w:rsid w:val="001D643E"/>
    <w:rsid w:val="001E26C0"/>
    <w:rsid w:val="002326A2"/>
    <w:rsid w:val="00250EF6"/>
    <w:rsid w:val="00253EB2"/>
    <w:rsid w:val="002562C4"/>
    <w:rsid w:val="002769FA"/>
    <w:rsid w:val="00282414"/>
    <w:rsid w:val="002831F3"/>
    <w:rsid w:val="002A0FBF"/>
    <w:rsid w:val="002A6252"/>
    <w:rsid w:val="002A663C"/>
    <w:rsid w:val="002B59D0"/>
    <w:rsid w:val="002E1E87"/>
    <w:rsid w:val="002E5287"/>
    <w:rsid w:val="002F4ADA"/>
    <w:rsid w:val="00306960"/>
    <w:rsid w:val="00312940"/>
    <w:rsid w:val="00312BA9"/>
    <w:rsid w:val="003142D9"/>
    <w:rsid w:val="00316329"/>
    <w:rsid w:val="00323406"/>
    <w:rsid w:val="00331808"/>
    <w:rsid w:val="003367F2"/>
    <w:rsid w:val="00341C6A"/>
    <w:rsid w:val="0037493F"/>
    <w:rsid w:val="00374E94"/>
    <w:rsid w:val="00393097"/>
    <w:rsid w:val="00394EF8"/>
    <w:rsid w:val="003B6D58"/>
    <w:rsid w:val="003C1BD5"/>
    <w:rsid w:val="003D0A01"/>
    <w:rsid w:val="003D28E2"/>
    <w:rsid w:val="003E5D53"/>
    <w:rsid w:val="003E6CD6"/>
    <w:rsid w:val="003F461E"/>
    <w:rsid w:val="00401AB1"/>
    <w:rsid w:val="00406D4E"/>
    <w:rsid w:val="00407FB6"/>
    <w:rsid w:val="00412777"/>
    <w:rsid w:val="00417459"/>
    <w:rsid w:val="00425F26"/>
    <w:rsid w:val="0042667F"/>
    <w:rsid w:val="00432F1A"/>
    <w:rsid w:val="00451A4E"/>
    <w:rsid w:val="00453FA4"/>
    <w:rsid w:val="004557DA"/>
    <w:rsid w:val="0045617A"/>
    <w:rsid w:val="00456F61"/>
    <w:rsid w:val="00474B84"/>
    <w:rsid w:val="00486E33"/>
    <w:rsid w:val="00495705"/>
    <w:rsid w:val="004C5A3B"/>
    <w:rsid w:val="004D0242"/>
    <w:rsid w:val="004D5A12"/>
    <w:rsid w:val="00512485"/>
    <w:rsid w:val="0052169D"/>
    <w:rsid w:val="00534000"/>
    <w:rsid w:val="00545900"/>
    <w:rsid w:val="00552F3B"/>
    <w:rsid w:val="00567523"/>
    <w:rsid w:val="00571472"/>
    <w:rsid w:val="00577F3F"/>
    <w:rsid w:val="005A490E"/>
    <w:rsid w:val="005B15F0"/>
    <w:rsid w:val="005B7C22"/>
    <w:rsid w:val="005C4D71"/>
    <w:rsid w:val="005C6DB0"/>
    <w:rsid w:val="005D226E"/>
    <w:rsid w:val="005E4289"/>
    <w:rsid w:val="005F20A6"/>
    <w:rsid w:val="005F3E7C"/>
    <w:rsid w:val="00606A68"/>
    <w:rsid w:val="00612F06"/>
    <w:rsid w:val="0061572D"/>
    <w:rsid w:val="006249F1"/>
    <w:rsid w:val="0062579B"/>
    <w:rsid w:val="006302EF"/>
    <w:rsid w:val="0063360E"/>
    <w:rsid w:val="00633CD6"/>
    <w:rsid w:val="00645EC1"/>
    <w:rsid w:val="0065562C"/>
    <w:rsid w:val="0065758F"/>
    <w:rsid w:val="00662D5F"/>
    <w:rsid w:val="00687266"/>
    <w:rsid w:val="00687941"/>
    <w:rsid w:val="00692509"/>
    <w:rsid w:val="006B045A"/>
    <w:rsid w:val="006C2377"/>
    <w:rsid w:val="006D47B2"/>
    <w:rsid w:val="00704E5A"/>
    <w:rsid w:val="007224A1"/>
    <w:rsid w:val="00742B7F"/>
    <w:rsid w:val="00752B94"/>
    <w:rsid w:val="00755F0F"/>
    <w:rsid w:val="00791A4C"/>
    <w:rsid w:val="00795A29"/>
    <w:rsid w:val="007A4F26"/>
    <w:rsid w:val="007B30CE"/>
    <w:rsid w:val="007C015F"/>
    <w:rsid w:val="007C1A70"/>
    <w:rsid w:val="007C21D1"/>
    <w:rsid w:val="007D176D"/>
    <w:rsid w:val="007D6120"/>
    <w:rsid w:val="007D7DC4"/>
    <w:rsid w:val="007E0686"/>
    <w:rsid w:val="007E4126"/>
    <w:rsid w:val="007F35D1"/>
    <w:rsid w:val="007F3D1E"/>
    <w:rsid w:val="007F3F10"/>
    <w:rsid w:val="007F6FDA"/>
    <w:rsid w:val="008009A4"/>
    <w:rsid w:val="00800F2F"/>
    <w:rsid w:val="00833778"/>
    <w:rsid w:val="00836666"/>
    <w:rsid w:val="00841077"/>
    <w:rsid w:val="00847D86"/>
    <w:rsid w:val="008506B3"/>
    <w:rsid w:val="00854116"/>
    <w:rsid w:val="00854A68"/>
    <w:rsid w:val="00861765"/>
    <w:rsid w:val="00877D0E"/>
    <w:rsid w:val="008908C0"/>
    <w:rsid w:val="008B7708"/>
    <w:rsid w:val="008C1BBF"/>
    <w:rsid w:val="008C5D0F"/>
    <w:rsid w:val="008D70E9"/>
    <w:rsid w:val="008E5E41"/>
    <w:rsid w:val="009016D6"/>
    <w:rsid w:val="00902948"/>
    <w:rsid w:val="00902C9E"/>
    <w:rsid w:val="009157F0"/>
    <w:rsid w:val="00930E4A"/>
    <w:rsid w:val="0093689D"/>
    <w:rsid w:val="009560D6"/>
    <w:rsid w:val="009568DA"/>
    <w:rsid w:val="009570E8"/>
    <w:rsid w:val="00967AD6"/>
    <w:rsid w:val="00987EA1"/>
    <w:rsid w:val="00992CE8"/>
    <w:rsid w:val="00993C91"/>
    <w:rsid w:val="009A78E4"/>
    <w:rsid w:val="009B1BF9"/>
    <w:rsid w:val="009D078D"/>
    <w:rsid w:val="009D3521"/>
    <w:rsid w:val="009D4254"/>
    <w:rsid w:val="00A5388E"/>
    <w:rsid w:val="00A5531E"/>
    <w:rsid w:val="00A5553B"/>
    <w:rsid w:val="00A57DA3"/>
    <w:rsid w:val="00A64333"/>
    <w:rsid w:val="00A74933"/>
    <w:rsid w:val="00AA1633"/>
    <w:rsid w:val="00AB6366"/>
    <w:rsid w:val="00AC7152"/>
    <w:rsid w:val="00AD5F4A"/>
    <w:rsid w:val="00AE3E3E"/>
    <w:rsid w:val="00AE7C2D"/>
    <w:rsid w:val="00AF6A18"/>
    <w:rsid w:val="00B00141"/>
    <w:rsid w:val="00B01A5B"/>
    <w:rsid w:val="00B1431C"/>
    <w:rsid w:val="00B2165E"/>
    <w:rsid w:val="00B34400"/>
    <w:rsid w:val="00B45895"/>
    <w:rsid w:val="00B56120"/>
    <w:rsid w:val="00B56729"/>
    <w:rsid w:val="00B63DF0"/>
    <w:rsid w:val="00B64CBE"/>
    <w:rsid w:val="00B741FD"/>
    <w:rsid w:val="00B81E22"/>
    <w:rsid w:val="00B8257F"/>
    <w:rsid w:val="00B85C09"/>
    <w:rsid w:val="00BB66FE"/>
    <w:rsid w:val="00BB7811"/>
    <w:rsid w:val="00BC675F"/>
    <w:rsid w:val="00BD26AA"/>
    <w:rsid w:val="00BE3F11"/>
    <w:rsid w:val="00C10CDB"/>
    <w:rsid w:val="00C51FCF"/>
    <w:rsid w:val="00C52B7D"/>
    <w:rsid w:val="00C546E0"/>
    <w:rsid w:val="00C54D40"/>
    <w:rsid w:val="00C7321E"/>
    <w:rsid w:val="00C76F4C"/>
    <w:rsid w:val="00C81030"/>
    <w:rsid w:val="00C871F9"/>
    <w:rsid w:val="00C91D82"/>
    <w:rsid w:val="00C978A8"/>
    <w:rsid w:val="00CA4419"/>
    <w:rsid w:val="00CB2EFC"/>
    <w:rsid w:val="00CD6242"/>
    <w:rsid w:val="00CE3C74"/>
    <w:rsid w:val="00CF5A6C"/>
    <w:rsid w:val="00D0466F"/>
    <w:rsid w:val="00D059D5"/>
    <w:rsid w:val="00D36E2A"/>
    <w:rsid w:val="00D5746E"/>
    <w:rsid w:val="00D6365D"/>
    <w:rsid w:val="00D64BD2"/>
    <w:rsid w:val="00D80200"/>
    <w:rsid w:val="00D92B67"/>
    <w:rsid w:val="00DA19D7"/>
    <w:rsid w:val="00DC5E3E"/>
    <w:rsid w:val="00DD2321"/>
    <w:rsid w:val="00DF76DE"/>
    <w:rsid w:val="00E11E69"/>
    <w:rsid w:val="00E21E13"/>
    <w:rsid w:val="00E26672"/>
    <w:rsid w:val="00E342C2"/>
    <w:rsid w:val="00E41BD6"/>
    <w:rsid w:val="00E522BF"/>
    <w:rsid w:val="00E6062B"/>
    <w:rsid w:val="00E64935"/>
    <w:rsid w:val="00E852A5"/>
    <w:rsid w:val="00EA0BA3"/>
    <w:rsid w:val="00EA4F0A"/>
    <w:rsid w:val="00EB67D0"/>
    <w:rsid w:val="00EC2211"/>
    <w:rsid w:val="00ED13C7"/>
    <w:rsid w:val="00ED71BF"/>
    <w:rsid w:val="00EF4B62"/>
    <w:rsid w:val="00F0276C"/>
    <w:rsid w:val="00F15FC9"/>
    <w:rsid w:val="00F260CB"/>
    <w:rsid w:val="00F46D9F"/>
    <w:rsid w:val="00F57BC9"/>
    <w:rsid w:val="00F67BAD"/>
    <w:rsid w:val="00F67E14"/>
    <w:rsid w:val="00F719C0"/>
    <w:rsid w:val="00F7449A"/>
    <w:rsid w:val="00F752C1"/>
    <w:rsid w:val="00F945D6"/>
    <w:rsid w:val="00FA58D6"/>
    <w:rsid w:val="00FB0C63"/>
    <w:rsid w:val="00FC3BE9"/>
    <w:rsid w:val="00FC4B69"/>
    <w:rsid w:val="00FD52CE"/>
    <w:rsid w:val="00FE0577"/>
    <w:rsid w:val="00FE5FAB"/>
    <w:rsid w:val="00FE7C7D"/>
    <w:rsid w:val="00FF19B7"/>
    <w:rsid w:val="00FF34E8"/>
    <w:rsid w:val="00FF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9FC1"/>
  <w15:chartTrackingRefBased/>
  <w15:docId w15:val="{F3E5ADF0-0A06-46F1-A12E-035BA05D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D0F"/>
    <w:pPr>
      <w:spacing w:before="160" w:after="80" w:line="336" w:lineRule="auto"/>
    </w:pPr>
    <w:rPr>
      <w:rFonts w:ascii="Verdana" w:eastAsia="Times New Roman" w:hAnsi="Verdana" w:cs="Times New Roman"/>
      <w:kern w:val="0"/>
      <w:sz w:val="20"/>
      <w:szCs w:val="24"/>
      <w14:ligatures w14:val="none"/>
    </w:rPr>
  </w:style>
  <w:style w:type="paragraph" w:styleId="Heading1">
    <w:name w:val="heading 1"/>
    <w:basedOn w:val="Normal"/>
    <w:next w:val="Normal"/>
    <w:link w:val="Heading1Char"/>
    <w:qFormat/>
    <w:rsid w:val="008C5D0F"/>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8C5D0F"/>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8C5D0F"/>
    <w:pPr>
      <w:keepNext/>
      <w:autoSpaceDE w:val="0"/>
      <w:autoSpaceDN w:val="0"/>
      <w:adjustRightInd w:val="0"/>
      <w:spacing w:line="240" w:lineRule="auto"/>
      <w:outlineLvl w:val="2"/>
    </w:pPr>
    <w:rPr>
      <w:rFonts w:ascii="Arial" w:hAnsi="Arial"/>
      <w:b/>
      <w:bCs/>
      <w:sz w:val="22"/>
    </w:rPr>
  </w:style>
  <w:style w:type="paragraph" w:styleId="Heading4">
    <w:name w:val="heading 4"/>
    <w:basedOn w:val="Normal"/>
    <w:next w:val="Normal"/>
    <w:link w:val="Heading4Char"/>
    <w:uiPriority w:val="9"/>
    <w:semiHidden/>
    <w:unhideWhenUsed/>
    <w:qFormat/>
    <w:rsid w:val="00456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8C5D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5D0F"/>
  </w:style>
  <w:style w:type="character" w:customStyle="1" w:styleId="Heading1Char">
    <w:name w:val="Heading 1 Char"/>
    <w:basedOn w:val="DefaultParagraphFont"/>
    <w:link w:val="Heading1"/>
    <w:rsid w:val="00456F61"/>
    <w:rPr>
      <w:rFonts w:ascii="Arial" w:eastAsia="Arial Unicode MS" w:hAnsi="Arial" w:cs="Times New Roman"/>
      <w:b/>
      <w:kern w:val="28"/>
      <w:sz w:val="28"/>
      <w:szCs w:val="20"/>
      <w14:ligatures w14:val="none"/>
    </w:rPr>
  </w:style>
  <w:style w:type="character" w:customStyle="1" w:styleId="Heading2Char">
    <w:name w:val="Heading 2 Char"/>
    <w:basedOn w:val="DefaultParagraphFont"/>
    <w:link w:val="Heading2"/>
    <w:rsid w:val="00456F61"/>
    <w:rPr>
      <w:rFonts w:ascii="Arial" w:eastAsia="Times New Roman" w:hAnsi="Arial" w:cs="Arial"/>
      <w:b/>
      <w:bCs/>
      <w:iCs/>
      <w:kern w:val="0"/>
      <w:sz w:val="24"/>
      <w:szCs w:val="28"/>
      <w14:ligatures w14:val="none"/>
    </w:rPr>
  </w:style>
  <w:style w:type="character" w:customStyle="1" w:styleId="Heading3Char">
    <w:name w:val="Heading 3 Char"/>
    <w:basedOn w:val="DefaultParagraphFont"/>
    <w:link w:val="Heading3"/>
    <w:rsid w:val="00456F61"/>
    <w:rPr>
      <w:rFonts w:ascii="Arial" w:eastAsia="Times New Roman" w:hAnsi="Arial" w:cs="Times New Roman"/>
      <w:b/>
      <w:bCs/>
      <w:kern w:val="0"/>
      <w:szCs w:val="24"/>
      <w14:ligatures w14:val="none"/>
    </w:rPr>
  </w:style>
  <w:style w:type="character" w:customStyle="1" w:styleId="Heading4Char">
    <w:name w:val="Heading 4 Char"/>
    <w:basedOn w:val="DefaultParagraphFont"/>
    <w:link w:val="Heading4"/>
    <w:uiPriority w:val="9"/>
    <w:semiHidden/>
    <w:rsid w:val="00456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F61"/>
    <w:rPr>
      <w:rFonts w:eastAsiaTheme="majorEastAsia" w:cstheme="majorBidi"/>
      <w:color w:val="272727" w:themeColor="text1" w:themeTint="D8"/>
    </w:rPr>
  </w:style>
  <w:style w:type="paragraph" w:styleId="Title">
    <w:name w:val="Title"/>
    <w:basedOn w:val="Normal"/>
    <w:next w:val="Normal"/>
    <w:link w:val="TitleChar"/>
    <w:uiPriority w:val="10"/>
    <w:qFormat/>
    <w:rsid w:val="00456F6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F61"/>
    <w:pPr>
      <w:jc w:val="center"/>
    </w:pPr>
    <w:rPr>
      <w:i/>
      <w:iCs/>
      <w:color w:val="404040" w:themeColor="text1" w:themeTint="BF"/>
    </w:rPr>
  </w:style>
  <w:style w:type="character" w:customStyle="1" w:styleId="QuoteChar">
    <w:name w:val="Quote Char"/>
    <w:basedOn w:val="DefaultParagraphFont"/>
    <w:link w:val="Quote"/>
    <w:uiPriority w:val="29"/>
    <w:rsid w:val="00456F61"/>
    <w:rPr>
      <w:i/>
      <w:iCs/>
      <w:color w:val="404040" w:themeColor="text1" w:themeTint="BF"/>
    </w:rPr>
  </w:style>
  <w:style w:type="paragraph" w:styleId="ListParagraph">
    <w:name w:val="List Paragraph"/>
    <w:basedOn w:val="Normal"/>
    <w:uiPriority w:val="34"/>
    <w:qFormat/>
    <w:rsid w:val="008C5D0F"/>
    <w:pPr>
      <w:ind w:left="720"/>
    </w:pPr>
  </w:style>
  <w:style w:type="character" w:styleId="IntenseEmphasis">
    <w:name w:val="Intense Emphasis"/>
    <w:basedOn w:val="DefaultParagraphFont"/>
    <w:uiPriority w:val="21"/>
    <w:qFormat/>
    <w:rsid w:val="00456F61"/>
    <w:rPr>
      <w:i/>
      <w:iCs/>
      <w:color w:val="0F4761" w:themeColor="accent1" w:themeShade="BF"/>
    </w:rPr>
  </w:style>
  <w:style w:type="paragraph" w:styleId="IntenseQuote">
    <w:name w:val="Intense Quote"/>
    <w:basedOn w:val="Normal"/>
    <w:next w:val="Normal"/>
    <w:link w:val="IntenseQuoteChar"/>
    <w:uiPriority w:val="30"/>
    <w:qFormat/>
    <w:rsid w:val="00456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F61"/>
    <w:rPr>
      <w:i/>
      <w:iCs/>
      <w:color w:val="0F4761" w:themeColor="accent1" w:themeShade="BF"/>
    </w:rPr>
  </w:style>
  <w:style w:type="character" w:styleId="IntenseReference">
    <w:name w:val="Intense Reference"/>
    <w:basedOn w:val="DefaultParagraphFont"/>
    <w:uiPriority w:val="32"/>
    <w:qFormat/>
    <w:rsid w:val="00456F61"/>
    <w:rPr>
      <w:b/>
      <w:bCs/>
      <w:smallCaps/>
      <w:color w:val="0F4761" w:themeColor="accent1" w:themeShade="BF"/>
      <w:spacing w:val="5"/>
    </w:rPr>
  </w:style>
  <w:style w:type="character" w:styleId="Hyperlink">
    <w:name w:val="Hyperlink"/>
    <w:uiPriority w:val="99"/>
    <w:rsid w:val="008C5D0F"/>
    <w:rPr>
      <w:color w:val="0000FF"/>
      <w:u w:val="single"/>
    </w:rPr>
  </w:style>
  <w:style w:type="character" w:styleId="UnresolvedMention">
    <w:name w:val="Unresolved Mention"/>
    <w:basedOn w:val="DefaultParagraphFont"/>
    <w:uiPriority w:val="99"/>
    <w:semiHidden/>
    <w:unhideWhenUsed/>
    <w:rsid w:val="002B59D0"/>
    <w:rPr>
      <w:color w:val="605E5C"/>
      <w:shd w:val="clear" w:color="auto" w:fill="E1DFDD"/>
    </w:rPr>
  </w:style>
  <w:style w:type="paragraph" w:styleId="Footer">
    <w:name w:val="footer"/>
    <w:basedOn w:val="Normal"/>
    <w:link w:val="FooterChar"/>
    <w:rsid w:val="008C5D0F"/>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2B59D0"/>
    <w:rPr>
      <w:rFonts w:ascii="Verdana" w:eastAsia="Times New Roman" w:hAnsi="Verdana" w:cs="Times New Roman"/>
      <w:kern w:val="0"/>
      <w:sz w:val="16"/>
      <w:szCs w:val="24"/>
      <w14:ligatures w14:val="none"/>
    </w:rPr>
  </w:style>
  <w:style w:type="paragraph" w:styleId="Header">
    <w:name w:val="header"/>
    <w:basedOn w:val="Normal"/>
    <w:link w:val="HeaderChar"/>
    <w:rsid w:val="008C5D0F"/>
    <w:pPr>
      <w:tabs>
        <w:tab w:val="left" w:pos="5040"/>
        <w:tab w:val="left" w:pos="9720"/>
      </w:tabs>
    </w:pPr>
    <w:rPr>
      <w:sz w:val="16"/>
    </w:rPr>
  </w:style>
  <w:style w:type="character" w:customStyle="1" w:styleId="HeaderChar">
    <w:name w:val="Header Char"/>
    <w:basedOn w:val="DefaultParagraphFont"/>
    <w:link w:val="Header"/>
    <w:rsid w:val="002B59D0"/>
    <w:rPr>
      <w:rFonts w:ascii="Verdana" w:eastAsia="Times New Roman" w:hAnsi="Verdana" w:cs="Times New Roman"/>
      <w:kern w:val="0"/>
      <w:sz w:val="16"/>
      <w:szCs w:val="24"/>
      <w14:ligatures w14:val="none"/>
    </w:rPr>
  </w:style>
  <w:style w:type="paragraph" w:customStyle="1" w:styleId="Outlinenumbering">
    <w:name w:val="Outline numbering"/>
    <w:basedOn w:val="Normal"/>
    <w:rsid w:val="008C5D0F"/>
    <w:pPr>
      <w:numPr>
        <w:numId w:val="1"/>
      </w:numPr>
      <w:tabs>
        <w:tab w:val="clear" w:pos="360"/>
        <w:tab w:val="num" w:pos="720"/>
      </w:tabs>
      <w:ind w:left="720"/>
    </w:pPr>
    <w:rPr>
      <w:szCs w:val="20"/>
    </w:rPr>
  </w:style>
  <w:style w:type="paragraph" w:customStyle="1" w:styleId="NumberedHeading2">
    <w:name w:val="Numbered Heading 2"/>
    <w:basedOn w:val="Normal"/>
    <w:rsid w:val="008C5D0F"/>
    <w:pPr>
      <w:numPr>
        <w:numId w:val="2"/>
      </w:numPr>
    </w:pPr>
  </w:style>
  <w:style w:type="character" w:styleId="PageNumber">
    <w:name w:val="page number"/>
    <w:basedOn w:val="DefaultParagraphFont"/>
    <w:rsid w:val="008C5D0F"/>
  </w:style>
  <w:style w:type="character" w:styleId="FollowedHyperlink">
    <w:name w:val="FollowedHyperlink"/>
    <w:rsid w:val="008C5D0F"/>
    <w:rPr>
      <w:color w:val="800080"/>
      <w:u w:val="single"/>
    </w:rPr>
  </w:style>
  <w:style w:type="paragraph" w:styleId="TOCHeading">
    <w:name w:val="TOC Heading"/>
    <w:basedOn w:val="Heading1"/>
    <w:next w:val="Normal"/>
    <w:uiPriority w:val="39"/>
    <w:unhideWhenUsed/>
    <w:qFormat/>
    <w:rsid w:val="008C5D0F"/>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8C5D0F"/>
    <w:pPr>
      <w:spacing w:before="80" w:line="240" w:lineRule="auto"/>
    </w:pPr>
    <w:rPr>
      <w:rFonts w:ascii="Courier New" w:hAnsi="Courier New"/>
    </w:rPr>
  </w:style>
  <w:style w:type="paragraph" w:styleId="TOC1">
    <w:name w:val="toc 1"/>
    <w:basedOn w:val="Normal"/>
    <w:next w:val="Normal"/>
    <w:autoRedefine/>
    <w:uiPriority w:val="39"/>
    <w:unhideWhenUsed/>
    <w:rsid w:val="008C5D0F"/>
    <w:pPr>
      <w:spacing w:after="100" w:line="240" w:lineRule="auto"/>
    </w:pPr>
  </w:style>
  <w:style w:type="paragraph" w:styleId="TOC2">
    <w:name w:val="toc 2"/>
    <w:basedOn w:val="Normal"/>
    <w:next w:val="Normal"/>
    <w:autoRedefine/>
    <w:uiPriority w:val="39"/>
    <w:unhideWhenUsed/>
    <w:rsid w:val="008C5D0F"/>
    <w:pPr>
      <w:spacing w:after="100" w:line="240" w:lineRule="auto"/>
      <w:ind w:left="202"/>
    </w:pPr>
  </w:style>
  <w:style w:type="paragraph" w:styleId="TOC3">
    <w:name w:val="toc 3"/>
    <w:basedOn w:val="Normal"/>
    <w:next w:val="Normal"/>
    <w:autoRedefine/>
    <w:uiPriority w:val="39"/>
    <w:semiHidden/>
    <w:unhideWhenUsed/>
    <w:rsid w:val="008C5D0F"/>
    <w:pPr>
      <w:spacing w:after="100" w:line="240" w:lineRule="auto"/>
      <w:ind w:left="403"/>
    </w:pPr>
  </w:style>
  <w:style w:type="table" w:styleId="TableGrid">
    <w:name w:val="Table Grid"/>
    <w:basedOn w:val="TableNormal"/>
    <w:uiPriority w:val="39"/>
    <w:rsid w:val="007A4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120216"/>
  </w:style>
  <w:style w:type="table" w:styleId="TableGridLight">
    <w:name w:val="Grid Table Light"/>
    <w:basedOn w:val="TableNormal"/>
    <w:uiPriority w:val="40"/>
    <w:rsid w:val="002824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382">
      <w:bodyDiv w:val="1"/>
      <w:marLeft w:val="0"/>
      <w:marRight w:val="0"/>
      <w:marTop w:val="0"/>
      <w:marBottom w:val="0"/>
      <w:divBdr>
        <w:top w:val="none" w:sz="0" w:space="0" w:color="auto"/>
        <w:left w:val="none" w:sz="0" w:space="0" w:color="auto"/>
        <w:bottom w:val="none" w:sz="0" w:space="0" w:color="auto"/>
        <w:right w:val="none" w:sz="0" w:space="0" w:color="auto"/>
      </w:divBdr>
      <w:divsChild>
        <w:div w:id="1252280752">
          <w:marLeft w:val="0"/>
          <w:marRight w:val="0"/>
          <w:marTop w:val="0"/>
          <w:marBottom w:val="0"/>
          <w:divBdr>
            <w:top w:val="none" w:sz="0" w:space="0" w:color="auto"/>
            <w:left w:val="none" w:sz="0" w:space="0" w:color="auto"/>
            <w:bottom w:val="none" w:sz="0" w:space="0" w:color="auto"/>
            <w:right w:val="none" w:sz="0" w:space="0" w:color="auto"/>
          </w:divBdr>
        </w:div>
        <w:div w:id="280888696">
          <w:marLeft w:val="0"/>
          <w:marRight w:val="0"/>
          <w:marTop w:val="0"/>
          <w:marBottom w:val="0"/>
          <w:divBdr>
            <w:top w:val="none" w:sz="0" w:space="0" w:color="auto"/>
            <w:left w:val="none" w:sz="0" w:space="0" w:color="auto"/>
            <w:bottom w:val="none" w:sz="0" w:space="0" w:color="auto"/>
            <w:right w:val="none" w:sz="0" w:space="0" w:color="auto"/>
          </w:divBdr>
        </w:div>
        <w:div w:id="2133404975">
          <w:marLeft w:val="0"/>
          <w:marRight w:val="0"/>
          <w:marTop w:val="0"/>
          <w:marBottom w:val="0"/>
          <w:divBdr>
            <w:top w:val="none" w:sz="0" w:space="0" w:color="auto"/>
            <w:left w:val="none" w:sz="0" w:space="0" w:color="auto"/>
            <w:bottom w:val="none" w:sz="0" w:space="0" w:color="auto"/>
            <w:right w:val="none" w:sz="0" w:space="0" w:color="auto"/>
          </w:divBdr>
          <w:divsChild>
            <w:div w:id="1138109605">
              <w:marLeft w:val="0"/>
              <w:marRight w:val="0"/>
              <w:marTop w:val="0"/>
              <w:marBottom w:val="0"/>
              <w:divBdr>
                <w:top w:val="none" w:sz="0" w:space="0" w:color="auto"/>
                <w:left w:val="none" w:sz="0" w:space="0" w:color="auto"/>
                <w:bottom w:val="none" w:sz="0" w:space="0" w:color="auto"/>
                <w:right w:val="none" w:sz="0" w:space="0" w:color="auto"/>
              </w:divBdr>
            </w:div>
            <w:div w:id="10202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66">
      <w:bodyDiv w:val="1"/>
      <w:marLeft w:val="0"/>
      <w:marRight w:val="0"/>
      <w:marTop w:val="0"/>
      <w:marBottom w:val="0"/>
      <w:divBdr>
        <w:top w:val="none" w:sz="0" w:space="0" w:color="auto"/>
        <w:left w:val="none" w:sz="0" w:space="0" w:color="auto"/>
        <w:bottom w:val="none" w:sz="0" w:space="0" w:color="auto"/>
        <w:right w:val="none" w:sz="0" w:space="0" w:color="auto"/>
      </w:divBdr>
      <w:divsChild>
        <w:div w:id="1250695730">
          <w:marLeft w:val="0"/>
          <w:marRight w:val="0"/>
          <w:marTop w:val="0"/>
          <w:marBottom w:val="0"/>
          <w:divBdr>
            <w:top w:val="none" w:sz="0" w:space="0" w:color="auto"/>
            <w:left w:val="none" w:sz="0" w:space="0" w:color="auto"/>
            <w:bottom w:val="none" w:sz="0" w:space="0" w:color="auto"/>
            <w:right w:val="none" w:sz="0" w:space="0" w:color="auto"/>
          </w:divBdr>
        </w:div>
      </w:divsChild>
    </w:div>
    <w:div w:id="26419359">
      <w:bodyDiv w:val="1"/>
      <w:marLeft w:val="0"/>
      <w:marRight w:val="0"/>
      <w:marTop w:val="0"/>
      <w:marBottom w:val="0"/>
      <w:divBdr>
        <w:top w:val="none" w:sz="0" w:space="0" w:color="auto"/>
        <w:left w:val="none" w:sz="0" w:space="0" w:color="auto"/>
        <w:bottom w:val="none" w:sz="0" w:space="0" w:color="auto"/>
        <w:right w:val="none" w:sz="0" w:space="0" w:color="auto"/>
      </w:divBdr>
    </w:div>
    <w:div w:id="44108253">
      <w:bodyDiv w:val="1"/>
      <w:marLeft w:val="0"/>
      <w:marRight w:val="0"/>
      <w:marTop w:val="0"/>
      <w:marBottom w:val="0"/>
      <w:divBdr>
        <w:top w:val="none" w:sz="0" w:space="0" w:color="auto"/>
        <w:left w:val="none" w:sz="0" w:space="0" w:color="auto"/>
        <w:bottom w:val="none" w:sz="0" w:space="0" w:color="auto"/>
        <w:right w:val="none" w:sz="0" w:space="0" w:color="auto"/>
      </w:divBdr>
    </w:div>
    <w:div w:id="303702492">
      <w:bodyDiv w:val="1"/>
      <w:marLeft w:val="0"/>
      <w:marRight w:val="0"/>
      <w:marTop w:val="0"/>
      <w:marBottom w:val="0"/>
      <w:divBdr>
        <w:top w:val="none" w:sz="0" w:space="0" w:color="auto"/>
        <w:left w:val="none" w:sz="0" w:space="0" w:color="auto"/>
        <w:bottom w:val="none" w:sz="0" w:space="0" w:color="auto"/>
        <w:right w:val="none" w:sz="0" w:space="0" w:color="auto"/>
      </w:divBdr>
      <w:divsChild>
        <w:div w:id="1570269448">
          <w:marLeft w:val="0"/>
          <w:marRight w:val="0"/>
          <w:marTop w:val="0"/>
          <w:marBottom w:val="0"/>
          <w:divBdr>
            <w:top w:val="none" w:sz="0" w:space="0" w:color="auto"/>
            <w:left w:val="none" w:sz="0" w:space="0" w:color="auto"/>
            <w:bottom w:val="none" w:sz="0" w:space="0" w:color="auto"/>
            <w:right w:val="none" w:sz="0" w:space="0" w:color="auto"/>
          </w:divBdr>
        </w:div>
        <w:div w:id="138041428">
          <w:marLeft w:val="0"/>
          <w:marRight w:val="0"/>
          <w:marTop w:val="0"/>
          <w:marBottom w:val="0"/>
          <w:divBdr>
            <w:top w:val="none" w:sz="0" w:space="0" w:color="auto"/>
            <w:left w:val="none" w:sz="0" w:space="0" w:color="auto"/>
            <w:bottom w:val="none" w:sz="0" w:space="0" w:color="auto"/>
            <w:right w:val="none" w:sz="0" w:space="0" w:color="auto"/>
          </w:divBdr>
        </w:div>
        <w:div w:id="114450576">
          <w:marLeft w:val="0"/>
          <w:marRight w:val="0"/>
          <w:marTop w:val="0"/>
          <w:marBottom w:val="0"/>
          <w:divBdr>
            <w:top w:val="none" w:sz="0" w:space="0" w:color="auto"/>
            <w:left w:val="none" w:sz="0" w:space="0" w:color="auto"/>
            <w:bottom w:val="none" w:sz="0" w:space="0" w:color="auto"/>
            <w:right w:val="none" w:sz="0" w:space="0" w:color="auto"/>
          </w:divBdr>
          <w:divsChild>
            <w:div w:id="1060520278">
              <w:marLeft w:val="0"/>
              <w:marRight w:val="0"/>
              <w:marTop w:val="0"/>
              <w:marBottom w:val="0"/>
              <w:divBdr>
                <w:top w:val="none" w:sz="0" w:space="0" w:color="auto"/>
                <w:left w:val="none" w:sz="0" w:space="0" w:color="auto"/>
                <w:bottom w:val="none" w:sz="0" w:space="0" w:color="auto"/>
                <w:right w:val="none" w:sz="0" w:space="0" w:color="auto"/>
              </w:divBdr>
            </w:div>
            <w:div w:id="6401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5425">
      <w:bodyDiv w:val="1"/>
      <w:marLeft w:val="0"/>
      <w:marRight w:val="0"/>
      <w:marTop w:val="0"/>
      <w:marBottom w:val="0"/>
      <w:divBdr>
        <w:top w:val="none" w:sz="0" w:space="0" w:color="auto"/>
        <w:left w:val="none" w:sz="0" w:space="0" w:color="auto"/>
        <w:bottom w:val="none" w:sz="0" w:space="0" w:color="auto"/>
        <w:right w:val="none" w:sz="0" w:space="0" w:color="auto"/>
      </w:divBdr>
      <w:divsChild>
        <w:div w:id="1257715663">
          <w:marLeft w:val="0"/>
          <w:marRight w:val="0"/>
          <w:marTop w:val="0"/>
          <w:marBottom w:val="0"/>
          <w:divBdr>
            <w:top w:val="none" w:sz="0" w:space="0" w:color="auto"/>
            <w:left w:val="none" w:sz="0" w:space="0" w:color="auto"/>
            <w:bottom w:val="none" w:sz="0" w:space="0" w:color="auto"/>
            <w:right w:val="none" w:sz="0" w:space="0" w:color="auto"/>
          </w:divBdr>
        </w:div>
        <w:div w:id="266429350">
          <w:marLeft w:val="0"/>
          <w:marRight w:val="0"/>
          <w:marTop w:val="0"/>
          <w:marBottom w:val="0"/>
          <w:divBdr>
            <w:top w:val="none" w:sz="0" w:space="0" w:color="auto"/>
            <w:left w:val="none" w:sz="0" w:space="0" w:color="auto"/>
            <w:bottom w:val="none" w:sz="0" w:space="0" w:color="auto"/>
            <w:right w:val="none" w:sz="0" w:space="0" w:color="auto"/>
          </w:divBdr>
        </w:div>
        <w:div w:id="300615551">
          <w:marLeft w:val="0"/>
          <w:marRight w:val="0"/>
          <w:marTop w:val="0"/>
          <w:marBottom w:val="0"/>
          <w:divBdr>
            <w:top w:val="none" w:sz="0" w:space="0" w:color="auto"/>
            <w:left w:val="none" w:sz="0" w:space="0" w:color="auto"/>
            <w:bottom w:val="none" w:sz="0" w:space="0" w:color="auto"/>
            <w:right w:val="none" w:sz="0" w:space="0" w:color="auto"/>
          </w:divBdr>
          <w:divsChild>
            <w:div w:id="1929345058">
              <w:marLeft w:val="0"/>
              <w:marRight w:val="0"/>
              <w:marTop w:val="0"/>
              <w:marBottom w:val="0"/>
              <w:divBdr>
                <w:top w:val="none" w:sz="0" w:space="0" w:color="auto"/>
                <w:left w:val="none" w:sz="0" w:space="0" w:color="auto"/>
                <w:bottom w:val="none" w:sz="0" w:space="0" w:color="auto"/>
                <w:right w:val="none" w:sz="0" w:space="0" w:color="auto"/>
              </w:divBdr>
            </w:div>
            <w:div w:id="123616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35141">
      <w:bodyDiv w:val="1"/>
      <w:marLeft w:val="0"/>
      <w:marRight w:val="0"/>
      <w:marTop w:val="0"/>
      <w:marBottom w:val="0"/>
      <w:divBdr>
        <w:top w:val="none" w:sz="0" w:space="0" w:color="auto"/>
        <w:left w:val="none" w:sz="0" w:space="0" w:color="auto"/>
        <w:bottom w:val="none" w:sz="0" w:space="0" w:color="auto"/>
        <w:right w:val="none" w:sz="0" w:space="0" w:color="auto"/>
      </w:divBdr>
      <w:divsChild>
        <w:div w:id="1584879142">
          <w:marLeft w:val="0"/>
          <w:marRight w:val="0"/>
          <w:marTop w:val="0"/>
          <w:marBottom w:val="0"/>
          <w:divBdr>
            <w:top w:val="none" w:sz="0" w:space="0" w:color="auto"/>
            <w:left w:val="none" w:sz="0" w:space="0" w:color="auto"/>
            <w:bottom w:val="none" w:sz="0" w:space="0" w:color="auto"/>
            <w:right w:val="none" w:sz="0" w:space="0" w:color="auto"/>
          </w:divBdr>
        </w:div>
      </w:divsChild>
    </w:div>
    <w:div w:id="460074881">
      <w:bodyDiv w:val="1"/>
      <w:marLeft w:val="0"/>
      <w:marRight w:val="0"/>
      <w:marTop w:val="0"/>
      <w:marBottom w:val="0"/>
      <w:divBdr>
        <w:top w:val="none" w:sz="0" w:space="0" w:color="auto"/>
        <w:left w:val="none" w:sz="0" w:space="0" w:color="auto"/>
        <w:bottom w:val="none" w:sz="0" w:space="0" w:color="auto"/>
        <w:right w:val="none" w:sz="0" w:space="0" w:color="auto"/>
      </w:divBdr>
    </w:div>
    <w:div w:id="634485460">
      <w:bodyDiv w:val="1"/>
      <w:marLeft w:val="0"/>
      <w:marRight w:val="0"/>
      <w:marTop w:val="0"/>
      <w:marBottom w:val="0"/>
      <w:divBdr>
        <w:top w:val="none" w:sz="0" w:space="0" w:color="auto"/>
        <w:left w:val="none" w:sz="0" w:space="0" w:color="auto"/>
        <w:bottom w:val="none" w:sz="0" w:space="0" w:color="auto"/>
        <w:right w:val="none" w:sz="0" w:space="0" w:color="auto"/>
      </w:divBdr>
    </w:div>
    <w:div w:id="839587964">
      <w:bodyDiv w:val="1"/>
      <w:marLeft w:val="0"/>
      <w:marRight w:val="0"/>
      <w:marTop w:val="0"/>
      <w:marBottom w:val="0"/>
      <w:divBdr>
        <w:top w:val="none" w:sz="0" w:space="0" w:color="auto"/>
        <w:left w:val="none" w:sz="0" w:space="0" w:color="auto"/>
        <w:bottom w:val="none" w:sz="0" w:space="0" w:color="auto"/>
        <w:right w:val="none" w:sz="0" w:space="0" w:color="auto"/>
      </w:divBdr>
      <w:divsChild>
        <w:div w:id="1944192763">
          <w:marLeft w:val="0"/>
          <w:marRight w:val="0"/>
          <w:marTop w:val="0"/>
          <w:marBottom w:val="0"/>
          <w:divBdr>
            <w:top w:val="none" w:sz="0" w:space="0" w:color="auto"/>
            <w:left w:val="none" w:sz="0" w:space="0" w:color="auto"/>
            <w:bottom w:val="none" w:sz="0" w:space="0" w:color="auto"/>
            <w:right w:val="none" w:sz="0" w:space="0" w:color="auto"/>
          </w:divBdr>
        </w:div>
        <w:div w:id="1129736916">
          <w:marLeft w:val="0"/>
          <w:marRight w:val="0"/>
          <w:marTop w:val="0"/>
          <w:marBottom w:val="0"/>
          <w:divBdr>
            <w:top w:val="none" w:sz="0" w:space="0" w:color="auto"/>
            <w:left w:val="none" w:sz="0" w:space="0" w:color="auto"/>
            <w:bottom w:val="none" w:sz="0" w:space="0" w:color="auto"/>
            <w:right w:val="none" w:sz="0" w:space="0" w:color="auto"/>
          </w:divBdr>
        </w:div>
        <w:div w:id="1711032810">
          <w:marLeft w:val="0"/>
          <w:marRight w:val="0"/>
          <w:marTop w:val="0"/>
          <w:marBottom w:val="0"/>
          <w:divBdr>
            <w:top w:val="none" w:sz="0" w:space="0" w:color="auto"/>
            <w:left w:val="none" w:sz="0" w:space="0" w:color="auto"/>
            <w:bottom w:val="none" w:sz="0" w:space="0" w:color="auto"/>
            <w:right w:val="none" w:sz="0" w:space="0" w:color="auto"/>
          </w:divBdr>
          <w:divsChild>
            <w:div w:id="2086760260">
              <w:marLeft w:val="0"/>
              <w:marRight w:val="0"/>
              <w:marTop w:val="0"/>
              <w:marBottom w:val="0"/>
              <w:divBdr>
                <w:top w:val="none" w:sz="0" w:space="0" w:color="auto"/>
                <w:left w:val="none" w:sz="0" w:space="0" w:color="auto"/>
                <w:bottom w:val="none" w:sz="0" w:space="0" w:color="auto"/>
                <w:right w:val="none" w:sz="0" w:space="0" w:color="auto"/>
              </w:divBdr>
            </w:div>
            <w:div w:id="6609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2917">
      <w:bodyDiv w:val="1"/>
      <w:marLeft w:val="0"/>
      <w:marRight w:val="0"/>
      <w:marTop w:val="0"/>
      <w:marBottom w:val="0"/>
      <w:divBdr>
        <w:top w:val="none" w:sz="0" w:space="0" w:color="auto"/>
        <w:left w:val="none" w:sz="0" w:space="0" w:color="auto"/>
        <w:bottom w:val="none" w:sz="0" w:space="0" w:color="auto"/>
        <w:right w:val="none" w:sz="0" w:space="0" w:color="auto"/>
      </w:divBdr>
      <w:divsChild>
        <w:div w:id="1006438605">
          <w:marLeft w:val="0"/>
          <w:marRight w:val="0"/>
          <w:marTop w:val="0"/>
          <w:marBottom w:val="0"/>
          <w:divBdr>
            <w:top w:val="none" w:sz="0" w:space="0" w:color="auto"/>
            <w:left w:val="none" w:sz="0" w:space="0" w:color="auto"/>
            <w:bottom w:val="none" w:sz="0" w:space="0" w:color="auto"/>
            <w:right w:val="none" w:sz="0" w:space="0" w:color="auto"/>
          </w:divBdr>
          <w:divsChild>
            <w:div w:id="1056515673">
              <w:marLeft w:val="0"/>
              <w:marRight w:val="0"/>
              <w:marTop w:val="0"/>
              <w:marBottom w:val="0"/>
              <w:divBdr>
                <w:top w:val="none" w:sz="0" w:space="0" w:color="auto"/>
                <w:left w:val="none" w:sz="0" w:space="0" w:color="auto"/>
                <w:bottom w:val="none" w:sz="0" w:space="0" w:color="auto"/>
                <w:right w:val="none" w:sz="0" w:space="0" w:color="auto"/>
              </w:divBdr>
            </w:div>
            <w:div w:id="928777049">
              <w:marLeft w:val="0"/>
              <w:marRight w:val="0"/>
              <w:marTop w:val="0"/>
              <w:marBottom w:val="0"/>
              <w:divBdr>
                <w:top w:val="none" w:sz="0" w:space="0" w:color="auto"/>
                <w:left w:val="none" w:sz="0" w:space="0" w:color="auto"/>
                <w:bottom w:val="none" w:sz="0" w:space="0" w:color="auto"/>
                <w:right w:val="none" w:sz="0" w:space="0" w:color="auto"/>
              </w:divBdr>
            </w:div>
            <w:div w:id="560100939">
              <w:marLeft w:val="0"/>
              <w:marRight w:val="0"/>
              <w:marTop w:val="0"/>
              <w:marBottom w:val="0"/>
              <w:divBdr>
                <w:top w:val="none" w:sz="0" w:space="0" w:color="auto"/>
                <w:left w:val="none" w:sz="0" w:space="0" w:color="auto"/>
                <w:bottom w:val="none" w:sz="0" w:space="0" w:color="auto"/>
                <w:right w:val="none" w:sz="0" w:space="0" w:color="auto"/>
              </w:divBdr>
            </w:div>
            <w:div w:id="899485339">
              <w:marLeft w:val="0"/>
              <w:marRight w:val="0"/>
              <w:marTop w:val="0"/>
              <w:marBottom w:val="0"/>
              <w:divBdr>
                <w:top w:val="none" w:sz="0" w:space="0" w:color="auto"/>
                <w:left w:val="none" w:sz="0" w:space="0" w:color="auto"/>
                <w:bottom w:val="none" w:sz="0" w:space="0" w:color="auto"/>
                <w:right w:val="none" w:sz="0" w:space="0" w:color="auto"/>
              </w:divBdr>
            </w:div>
            <w:div w:id="1610892987">
              <w:marLeft w:val="0"/>
              <w:marRight w:val="0"/>
              <w:marTop w:val="0"/>
              <w:marBottom w:val="0"/>
              <w:divBdr>
                <w:top w:val="none" w:sz="0" w:space="0" w:color="auto"/>
                <w:left w:val="none" w:sz="0" w:space="0" w:color="auto"/>
                <w:bottom w:val="none" w:sz="0" w:space="0" w:color="auto"/>
                <w:right w:val="none" w:sz="0" w:space="0" w:color="auto"/>
              </w:divBdr>
            </w:div>
            <w:div w:id="1131947049">
              <w:marLeft w:val="0"/>
              <w:marRight w:val="0"/>
              <w:marTop w:val="0"/>
              <w:marBottom w:val="0"/>
              <w:divBdr>
                <w:top w:val="none" w:sz="0" w:space="0" w:color="auto"/>
                <w:left w:val="none" w:sz="0" w:space="0" w:color="auto"/>
                <w:bottom w:val="none" w:sz="0" w:space="0" w:color="auto"/>
                <w:right w:val="none" w:sz="0" w:space="0" w:color="auto"/>
              </w:divBdr>
            </w:div>
            <w:div w:id="1040790324">
              <w:marLeft w:val="0"/>
              <w:marRight w:val="0"/>
              <w:marTop w:val="0"/>
              <w:marBottom w:val="0"/>
              <w:divBdr>
                <w:top w:val="none" w:sz="0" w:space="0" w:color="auto"/>
                <w:left w:val="none" w:sz="0" w:space="0" w:color="auto"/>
                <w:bottom w:val="none" w:sz="0" w:space="0" w:color="auto"/>
                <w:right w:val="none" w:sz="0" w:space="0" w:color="auto"/>
              </w:divBdr>
            </w:div>
            <w:div w:id="19315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8819">
      <w:bodyDiv w:val="1"/>
      <w:marLeft w:val="0"/>
      <w:marRight w:val="0"/>
      <w:marTop w:val="0"/>
      <w:marBottom w:val="0"/>
      <w:divBdr>
        <w:top w:val="none" w:sz="0" w:space="0" w:color="auto"/>
        <w:left w:val="none" w:sz="0" w:space="0" w:color="auto"/>
        <w:bottom w:val="none" w:sz="0" w:space="0" w:color="auto"/>
        <w:right w:val="none" w:sz="0" w:space="0" w:color="auto"/>
      </w:divBdr>
      <w:divsChild>
        <w:div w:id="376973279">
          <w:marLeft w:val="0"/>
          <w:marRight w:val="0"/>
          <w:marTop w:val="0"/>
          <w:marBottom w:val="0"/>
          <w:divBdr>
            <w:top w:val="none" w:sz="0" w:space="0" w:color="auto"/>
            <w:left w:val="none" w:sz="0" w:space="0" w:color="auto"/>
            <w:bottom w:val="none" w:sz="0" w:space="0" w:color="auto"/>
            <w:right w:val="none" w:sz="0" w:space="0" w:color="auto"/>
          </w:divBdr>
        </w:div>
        <w:div w:id="548222548">
          <w:marLeft w:val="0"/>
          <w:marRight w:val="0"/>
          <w:marTop w:val="0"/>
          <w:marBottom w:val="0"/>
          <w:divBdr>
            <w:top w:val="none" w:sz="0" w:space="0" w:color="auto"/>
            <w:left w:val="none" w:sz="0" w:space="0" w:color="auto"/>
            <w:bottom w:val="none" w:sz="0" w:space="0" w:color="auto"/>
            <w:right w:val="none" w:sz="0" w:space="0" w:color="auto"/>
          </w:divBdr>
        </w:div>
        <w:div w:id="339043263">
          <w:marLeft w:val="0"/>
          <w:marRight w:val="0"/>
          <w:marTop w:val="0"/>
          <w:marBottom w:val="0"/>
          <w:divBdr>
            <w:top w:val="none" w:sz="0" w:space="0" w:color="auto"/>
            <w:left w:val="none" w:sz="0" w:space="0" w:color="auto"/>
            <w:bottom w:val="none" w:sz="0" w:space="0" w:color="auto"/>
            <w:right w:val="none" w:sz="0" w:space="0" w:color="auto"/>
          </w:divBdr>
          <w:divsChild>
            <w:div w:id="1343894150">
              <w:marLeft w:val="0"/>
              <w:marRight w:val="0"/>
              <w:marTop w:val="0"/>
              <w:marBottom w:val="0"/>
              <w:divBdr>
                <w:top w:val="none" w:sz="0" w:space="0" w:color="auto"/>
                <w:left w:val="none" w:sz="0" w:space="0" w:color="auto"/>
                <w:bottom w:val="none" w:sz="0" w:space="0" w:color="auto"/>
                <w:right w:val="none" w:sz="0" w:space="0" w:color="auto"/>
              </w:divBdr>
            </w:div>
            <w:div w:id="14220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4723">
      <w:bodyDiv w:val="1"/>
      <w:marLeft w:val="0"/>
      <w:marRight w:val="0"/>
      <w:marTop w:val="0"/>
      <w:marBottom w:val="0"/>
      <w:divBdr>
        <w:top w:val="none" w:sz="0" w:space="0" w:color="auto"/>
        <w:left w:val="none" w:sz="0" w:space="0" w:color="auto"/>
        <w:bottom w:val="none" w:sz="0" w:space="0" w:color="auto"/>
        <w:right w:val="none" w:sz="0" w:space="0" w:color="auto"/>
      </w:divBdr>
      <w:divsChild>
        <w:div w:id="1704355666">
          <w:marLeft w:val="0"/>
          <w:marRight w:val="0"/>
          <w:marTop w:val="0"/>
          <w:marBottom w:val="0"/>
          <w:divBdr>
            <w:top w:val="none" w:sz="0" w:space="0" w:color="auto"/>
            <w:left w:val="none" w:sz="0" w:space="0" w:color="auto"/>
            <w:bottom w:val="none" w:sz="0" w:space="0" w:color="auto"/>
            <w:right w:val="none" w:sz="0" w:space="0" w:color="auto"/>
          </w:divBdr>
        </w:div>
        <w:div w:id="1810782748">
          <w:marLeft w:val="0"/>
          <w:marRight w:val="0"/>
          <w:marTop w:val="0"/>
          <w:marBottom w:val="0"/>
          <w:divBdr>
            <w:top w:val="none" w:sz="0" w:space="0" w:color="auto"/>
            <w:left w:val="none" w:sz="0" w:space="0" w:color="auto"/>
            <w:bottom w:val="none" w:sz="0" w:space="0" w:color="auto"/>
            <w:right w:val="none" w:sz="0" w:space="0" w:color="auto"/>
          </w:divBdr>
        </w:div>
        <w:div w:id="1796828726">
          <w:marLeft w:val="0"/>
          <w:marRight w:val="0"/>
          <w:marTop w:val="0"/>
          <w:marBottom w:val="0"/>
          <w:divBdr>
            <w:top w:val="none" w:sz="0" w:space="0" w:color="auto"/>
            <w:left w:val="none" w:sz="0" w:space="0" w:color="auto"/>
            <w:bottom w:val="none" w:sz="0" w:space="0" w:color="auto"/>
            <w:right w:val="none" w:sz="0" w:space="0" w:color="auto"/>
          </w:divBdr>
          <w:divsChild>
            <w:div w:id="353194067">
              <w:marLeft w:val="0"/>
              <w:marRight w:val="0"/>
              <w:marTop w:val="0"/>
              <w:marBottom w:val="0"/>
              <w:divBdr>
                <w:top w:val="none" w:sz="0" w:space="0" w:color="auto"/>
                <w:left w:val="none" w:sz="0" w:space="0" w:color="auto"/>
                <w:bottom w:val="none" w:sz="0" w:space="0" w:color="auto"/>
                <w:right w:val="none" w:sz="0" w:space="0" w:color="auto"/>
              </w:divBdr>
            </w:div>
            <w:div w:id="2900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603">
      <w:bodyDiv w:val="1"/>
      <w:marLeft w:val="0"/>
      <w:marRight w:val="0"/>
      <w:marTop w:val="0"/>
      <w:marBottom w:val="0"/>
      <w:divBdr>
        <w:top w:val="none" w:sz="0" w:space="0" w:color="auto"/>
        <w:left w:val="none" w:sz="0" w:space="0" w:color="auto"/>
        <w:bottom w:val="none" w:sz="0" w:space="0" w:color="auto"/>
        <w:right w:val="none" w:sz="0" w:space="0" w:color="auto"/>
      </w:divBdr>
    </w:div>
    <w:div w:id="1301569478">
      <w:bodyDiv w:val="1"/>
      <w:marLeft w:val="0"/>
      <w:marRight w:val="0"/>
      <w:marTop w:val="0"/>
      <w:marBottom w:val="0"/>
      <w:divBdr>
        <w:top w:val="none" w:sz="0" w:space="0" w:color="auto"/>
        <w:left w:val="none" w:sz="0" w:space="0" w:color="auto"/>
        <w:bottom w:val="none" w:sz="0" w:space="0" w:color="auto"/>
        <w:right w:val="none" w:sz="0" w:space="0" w:color="auto"/>
      </w:divBdr>
      <w:divsChild>
        <w:div w:id="1681469789">
          <w:marLeft w:val="0"/>
          <w:marRight w:val="0"/>
          <w:marTop w:val="0"/>
          <w:marBottom w:val="0"/>
          <w:divBdr>
            <w:top w:val="none" w:sz="0" w:space="0" w:color="auto"/>
            <w:left w:val="none" w:sz="0" w:space="0" w:color="auto"/>
            <w:bottom w:val="none" w:sz="0" w:space="0" w:color="auto"/>
            <w:right w:val="none" w:sz="0" w:space="0" w:color="auto"/>
          </w:divBdr>
        </w:div>
      </w:divsChild>
    </w:div>
    <w:div w:id="1399981813">
      <w:bodyDiv w:val="1"/>
      <w:marLeft w:val="0"/>
      <w:marRight w:val="0"/>
      <w:marTop w:val="0"/>
      <w:marBottom w:val="0"/>
      <w:divBdr>
        <w:top w:val="none" w:sz="0" w:space="0" w:color="auto"/>
        <w:left w:val="none" w:sz="0" w:space="0" w:color="auto"/>
        <w:bottom w:val="none" w:sz="0" w:space="0" w:color="auto"/>
        <w:right w:val="none" w:sz="0" w:space="0" w:color="auto"/>
      </w:divBdr>
      <w:divsChild>
        <w:div w:id="1906909878">
          <w:marLeft w:val="0"/>
          <w:marRight w:val="0"/>
          <w:marTop w:val="0"/>
          <w:marBottom w:val="0"/>
          <w:divBdr>
            <w:top w:val="none" w:sz="0" w:space="0" w:color="auto"/>
            <w:left w:val="none" w:sz="0" w:space="0" w:color="auto"/>
            <w:bottom w:val="none" w:sz="0" w:space="0" w:color="auto"/>
            <w:right w:val="none" w:sz="0" w:space="0" w:color="auto"/>
          </w:divBdr>
          <w:divsChild>
            <w:div w:id="2974576">
              <w:marLeft w:val="0"/>
              <w:marRight w:val="0"/>
              <w:marTop w:val="0"/>
              <w:marBottom w:val="0"/>
              <w:divBdr>
                <w:top w:val="none" w:sz="0" w:space="0" w:color="auto"/>
                <w:left w:val="none" w:sz="0" w:space="0" w:color="auto"/>
                <w:bottom w:val="none" w:sz="0" w:space="0" w:color="auto"/>
                <w:right w:val="none" w:sz="0" w:space="0" w:color="auto"/>
              </w:divBdr>
              <w:divsChild>
                <w:div w:id="15416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988">
          <w:marLeft w:val="0"/>
          <w:marRight w:val="0"/>
          <w:marTop w:val="0"/>
          <w:marBottom w:val="0"/>
          <w:divBdr>
            <w:top w:val="none" w:sz="0" w:space="0" w:color="auto"/>
            <w:left w:val="none" w:sz="0" w:space="0" w:color="auto"/>
            <w:bottom w:val="none" w:sz="0" w:space="0" w:color="auto"/>
            <w:right w:val="none" w:sz="0" w:space="0" w:color="auto"/>
          </w:divBdr>
          <w:divsChild>
            <w:div w:id="907423031">
              <w:marLeft w:val="0"/>
              <w:marRight w:val="0"/>
              <w:marTop w:val="0"/>
              <w:marBottom w:val="0"/>
              <w:divBdr>
                <w:top w:val="none" w:sz="0" w:space="0" w:color="auto"/>
                <w:left w:val="none" w:sz="0" w:space="0" w:color="auto"/>
                <w:bottom w:val="none" w:sz="0" w:space="0" w:color="auto"/>
                <w:right w:val="none" w:sz="0" w:space="0" w:color="auto"/>
              </w:divBdr>
              <w:divsChild>
                <w:div w:id="759059222">
                  <w:marLeft w:val="0"/>
                  <w:marRight w:val="0"/>
                  <w:marTop w:val="0"/>
                  <w:marBottom w:val="0"/>
                  <w:divBdr>
                    <w:top w:val="none" w:sz="0" w:space="0" w:color="auto"/>
                    <w:left w:val="none" w:sz="0" w:space="0" w:color="auto"/>
                    <w:bottom w:val="none" w:sz="0" w:space="0" w:color="auto"/>
                    <w:right w:val="none" w:sz="0" w:space="0" w:color="auto"/>
                  </w:divBdr>
                </w:div>
                <w:div w:id="469369795">
                  <w:marLeft w:val="0"/>
                  <w:marRight w:val="0"/>
                  <w:marTop w:val="0"/>
                  <w:marBottom w:val="0"/>
                  <w:divBdr>
                    <w:top w:val="none" w:sz="0" w:space="0" w:color="auto"/>
                    <w:left w:val="none" w:sz="0" w:space="0" w:color="auto"/>
                    <w:bottom w:val="none" w:sz="0" w:space="0" w:color="auto"/>
                    <w:right w:val="none" w:sz="0" w:space="0" w:color="auto"/>
                  </w:divBdr>
                </w:div>
                <w:div w:id="1579484396">
                  <w:marLeft w:val="0"/>
                  <w:marRight w:val="0"/>
                  <w:marTop w:val="0"/>
                  <w:marBottom w:val="0"/>
                  <w:divBdr>
                    <w:top w:val="none" w:sz="0" w:space="0" w:color="auto"/>
                    <w:left w:val="none" w:sz="0" w:space="0" w:color="auto"/>
                    <w:bottom w:val="none" w:sz="0" w:space="0" w:color="auto"/>
                    <w:right w:val="none" w:sz="0" w:space="0" w:color="auto"/>
                  </w:divBdr>
                </w:div>
                <w:div w:id="1822965301">
                  <w:marLeft w:val="0"/>
                  <w:marRight w:val="0"/>
                  <w:marTop w:val="0"/>
                  <w:marBottom w:val="0"/>
                  <w:divBdr>
                    <w:top w:val="none" w:sz="0" w:space="0" w:color="auto"/>
                    <w:left w:val="none" w:sz="0" w:space="0" w:color="auto"/>
                    <w:bottom w:val="none" w:sz="0" w:space="0" w:color="auto"/>
                    <w:right w:val="none" w:sz="0" w:space="0" w:color="auto"/>
                  </w:divBdr>
                </w:div>
                <w:div w:id="117650289">
                  <w:marLeft w:val="0"/>
                  <w:marRight w:val="0"/>
                  <w:marTop w:val="0"/>
                  <w:marBottom w:val="0"/>
                  <w:divBdr>
                    <w:top w:val="none" w:sz="0" w:space="0" w:color="auto"/>
                    <w:left w:val="none" w:sz="0" w:space="0" w:color="auto"/>
                    <w:bottom w:val="none" w:sz="0" w:space="0" w:color="auto"/>
                    <w:right w:val="none" w:sz="0" w:space="0" w:color="auto"/>
                  </w:divBdr>
                </w:div>
                <w:div w:id="146635672">
                  <w:marLeft w:val="0"/>
                  <w:marRight w:val="0"/>
                  <w:marTop w:val="0"/>
                  <w:marBottom w:val="0"/>
                  <w:divBdr>
                    <w:top w:val="none" w:sz="0" w:space="0" w:color="auto"/>
                    <w:left w:val="none" w:sz="0" w:space="0" w:color="auto"/>
                    <w:bottom w:val="none" w:sz="0" w:space="0" w:color="auto"/>
                    <w:right w:val="none" w:sz="0" w:space="0" w:color="auto"/>
                  </w:divBdr>
                </w:div>
                <w:div w:id="620768891">
                  <w:marLeft w:val="0"/>
                  <w:marRight w:val="0"/>
                  <w:marTop w:val="0"/>
                  <w:marBottom w:val="0"/>
                  <w:divBdr>
                    <w:top w:val="none" w:sz="0" w:space="0" w:color="auto"/>
                    <w:left w:val="none" w:sz="0" w:space="0" w:color="auto"/>
                    <w:bottom w:val="none" w:sz="0" w:space="0" w:color="auto"/>
                    <w:right w:val="none" w:sz="0" w:space="0" w:color="auto"/>
                  </w:divBdr>
                </w:div>
                <w:div w:id="1109009424">
                  <w:marLeft w:val="0"/>
                  <w:marRight w:val="0"/>
                  <w:marTop w:val="0"/>
                  <w:marBottom w:val="0"/>
                  <w:divBdr>
                    <w:top w:val="none" w:sz="0" w:space="0" w:color="auto"/>
                    <w:left w:val="none" w:sz="0" w:space="0" w:color="auto"/>
                    <w:bottom w:val="none" w:sz="0" w:space="0" w:color="auto"/>
                    <w:right w:val="none" w:sz="0" w:space="0" w:color="auto"/>
                  </w:divBdr>
                </w:div>
                <w:div w:id="295066923">
                  <w:marLeft w:val="0"/>
                  <w:marRight w:val="0"/>
                  <w:marTop w:val="0"/>
                  <w:marBottom w:val="0"/>
                  <w:divBdr>
                    <w:top w:val="none" w:sz="0" w:space="0" w:color="auto"/>
                    <w:left w:val="none" w:sz="0" w:space="0" w:color="auto"/>
                    <w:bottom w:val="none" w:sz="0" w:space="0" w:color="auto"/>
                    <w:right w:val="none" w:sz="0" w:space="0" w:color="auto"/>
                  </w:divBdr>
                </w:div>
                <w:div w:id="1694726696">
                  <w:marLeft w:val="0"/>
                  <w:marRight w:val="0"/>
                  <w:marTop w:val="0"/>
                  <w:marBottom w:val="0"/>
                  <w:divBdr>
                    <w:top w:val="none" w:sz="0" w:space="0" w:color="auto"/>
                    <w:left w:val="none" w:sz="0" w:space="0" w:color="auto"/>
                    <w:bottom w:val="none" w:sz="0" w:space="0" w:color="auto"/>
                    <w:right w:val="none" w:sz="0" w:space="0" w:color="auto"/>
                  </w:divBdr>
                </w:div>
                <w:div w:id="42952972">
                  <w:marLeft w:val="0"/>
                  <w:marRight w:val="0"/>
                  <w:marTop w:val="0"/>
                  <w:marBottom w:val="0"/>
                  <w:divBdr>
                    <w:top w:val="none" w:sz="0" w:space="0" w:color="auto"/>
                    <w:left w:val="none" w:sz="0" w:space="0" w:color="auto"/>
                    <w:bottom w:val="none" w:sz="0" w:space="0" w:color="auto"/>
                    <w:right w:val="none" w:sz="0" w:space="0" w:color="auto"/>
                  </w:divBdr>
                </w:div>
                <w:div w:id="189925620">
                  <w:marLeft w:val="0"/>
                  <w:marRight w:val="0"/>
                  <w:marTop w:val="0"/>
                  <w:marBottom w:val="0"/>
                  <w:divBdr>
                    <w:top w:val="none" w:sz="0" w:space="0" w:color="auto"/>
                    <w:left w:val="none" w:sz="0" w:space="0" w:color="auto"/>
                    <w:bottom w:val="none" w:sz="0" w:space="0" w:color="auto"/>
                    <w:right w:val="none" w:sz="0" w:space="0" w:color="auto"/>
                  </w:divBdr>
                </w:div>
                <w:div w:id="144201214">
                  <w:marLeft w:val="0"/>
                  <w:marRight w:val="0"/>
                  <w:marTop w:val="0"/>
                  <w:marBottom w:val="0"/>
                  <w:divBdr>
                    <w:top w:val="none" w:sz="0" w:space="0" w:color="auto"/>
                    <w:left w:val="none" w:sz="0" w:space="0" w:color="auto"/>
                    <w:bottom w:val="none" w:sz="0" w:space="0" w:color="auto"/>
                    <w:right w:val="none" w:sz="0" w:space="0" w:color="auto"/>
                  </w:divBdr>
                </w:div>
                <w:div w:id="617445328">
                  <w:marLeft w:val="0"/>
                  <w:marRight w:val="0"/>
                  <w:marTop w:val="0"/>
                  <w:marBottom w:val="0"/>
                  <w:divBdr>
                    <w:top w:val="none" w:sz="0" w:space="0" w:color="auto"/>
                    <w:left w:val="none" w:sz="0" w:space="0" w:color="auto"/>
                    <w:bottom w:val="none" w:sz="0" w:space="0" w:color="auto"/>
                    <w:right w:val="none" w:sz="0" w:space="0" w:color="auto"/>
                  </w:divBdr>
                </w:div>
                <w:div w:id="376706078">
                  <w:marLeft w:val="0"/>
                  <w:marRight w:val="0"/>
                  <w:marTop w:val="0"/>
                  <w:marBottom w:val="0"/>
                  <w:divBdr>
                    <w:top w:val="none" w:sz="0" w:space="0" w:color="auto"/>
                    <w:left w:val="none" w:sz="0" w:space="0" w:color="auto"/>
                    <w:bottom w:val="none" w:sz="0" w:space="0" w:color="auto"/>
                    <w:right w:val="none" w:sz="0" w:space="0" w:color="auto"/>
                  </w:divBdr>
                </w:div>
                <w:div w:id="1451781894">
                  <w:marLeft w:val="0"/>
                  <w:marRight w:val="0"/>
                  <w:marTop w:val="0"/>
                  <w:marBottom w:val="0"/>
                  <w:divBdr>
                    <w:top w:val="none" w:sz="0" w:space="0" w:color="auto"/>
                    <w:left w:val="none" w:sz="0" w:space="0" w:color="auto"/>
                    <w:bottom w:val="none" w:sz="0" w:space="0" w:color="auto"/>
                    <w:right w:val="none" w:sz="0" w:space="0" w:color="auto"/>
                  </w:divBdr>
                </w:div>
                <w:div w:id="1759255753">
                  <w:marLeft w:val="0"/>
                  <w:marRight w:val="0"/>
                  <w:marTop w:val="0"/>
                  <w:marBottom w:val="0"/>
                  <w:divBdr>
                    <w:top w:val="none" w:sz="0" w:space="0" w:color="auto"/>
                    <w:left w:val="none" w:sz="0" w:space="0" w:color="auto"/>
                    <w:bottom w:val="none" w:sz="0" w:space="0" w:color="auto"/>
                    <w:right w:val="none" w:sz="0" w:space="0" w:color="auto"/>
                  </w:divBdr>
                </w:div>
                <w:div w:id="1741754414">
                  <w:marLeft w:val="0"/>
                  <w:marRight w:val="0"/>
                  <w:marTop w:val="0"/>
                  <w:marBottom w:val="0"/>
                  <w:divBdr>
                    <w:top w:val="none" w:sz="0" w:space="0" w:color="auto"/>
                    <w:left w:val="none" w:sz="0" w:space="0" w:color="auto"/>
                    <w:bottom w:val="none" w:sz="0" w:space="0" w:color="auto"/>
                    <w:right w:val="none" w:sz="0" w:space="0" w:color="auto"/>
                  </w:divBdr>
                </w:div>
                <w:div w:id="1138257505">
                  <w:marLeft w:val="0"/>
                  <w:marRight w:val="0"/>
                  <w:marTop w:val="0"/>
                  <w:marBottom w:val="0"/>
                  <w:divBdr>
                    <w:top w:val="none" w:sz="0" w:space="0" w:color="auto"/>
                    <w:left w:val="none" w:sz="0" w:space="0" w:color="auto"/>
                    <w:bottom w:val="none" w:sz="0" w:space="0" w:color="auto"/>
                    <w:right w:val="none" w:sz="0" w:space="0" w:color="auto"/>
                  </w:divBdr>
                </w:div>
                <w:div w:id="541556449">
                  <w:marLeft w:val="0"/>
                  <w:marRight w:val="0"/>
                  <w:marTop w:val="0"/>
                  <w:marBottom w:val="0"/>
                  <w:divBdr>
                    <w:top w:val="none" w:sz="0" w:space="0" w:color="auto"/>
                    <w:left w:val="none" w:sz="0" w:space="0" w:color="auto"/>
                    <w:bottom w:val="none" w:sz="0" w:space="0" w:color="auto"/>
                    <w:right w:val="none" w:sz="0" w:space="0" w:color="auto"/>
                  </w:divBdr>
                </w:div>
                <w:div w:id="9604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631271">
      <w:bodyDiv w:val="1"/>
      <w:marLeft w:val="0"/>
      <w:marRight w:val="0"/>
      <w:marTop w:val="0"/>
      <w:marBottom w:val="0"/>
      <w:divBdr>
        <w:top w:val="none" w:sz="0" w:space="0" w:color="auto"/>
        <w:left w:val="none" w:sz="0" w:space="0" w:color="auto"/>
        <w:bottom w:val="none" w:sz="0" w:space="0" w:color="auto"/>
        <w:right w:val="none" w:sz="0" w:space="0" w:color="auto"/>
      </w:divBdr>
      <w:divsChild>
        <w:div w:id="1133018830">
          <w:marLeft w:val="0"/>
          <w:marRight w:val="0"/>
          <w:marTop w:val="0"/>
          <w:marBottom w:val="0"/>
          <w:divBdr>
            <w:top w:val="none" w:sz="0" w:space="0" w:color="auto"/>
            <w:left w:val="none" w:sz="0" w:space="0" w:color="auto"/>
            <w:bottom w:val="none" w:sz="0" w:space="0" w:color="auto"/>
            <w:right w:val="none" w:sz="0" w:space="0" w:color="auto"/>
          </w:divBdr>
        </w:div>
        <w:div w:id="1545867623">
          <w:marLeft w:val="0"/>
          <w:marRight w:val="0"/>
          <w:marTop w:val="0"/>
          <w:marBottom w:val="0"/>
          <w:divBdr>
            <w:top w:val="none" w:sz="0" w:space="0" w:color="auto"/>
            <w:left w:val="none" w:sz="0" w:space="0" w:color="auto"/>
            <w:bottom w:val="none" w:sz="0" w:space="0" w:color="auto"/>
            <w:right w:val="none" w:sz="0" w:space="0" w:color="auto"/>
          </w:divBdr>
        </w:div>
        <w:div w:id="1382439728">
          <w:marLeft w:val="0"/>
          <w:marRight w:val="0"/>
          <w:marTop w:val="0"/>
          <w:marBottom w:val="0"/>
          <w:divBdr>
            <w:top w:val="none" w:sz="0" w:space="0" w:color="auto"/>
            <w:left w:val="none" w:sz="0" w:space="0" w:color="auto"/>
            <w:bottom w:val="none" w:sz="0" w:space="0" w:color="auto"/>
            <w:right w:val="none" w:sz="0" w:space="0" w:color="auto"/>
          </w:divBdr>
          <w:divsChild>
            <w:div w:id="568538351">
              <w:marLeft w:val="0"/>
              <w:marRight w:val="0"/>
              <w:marTop w:val="0"/>
              <w:marBottom w:val="0"/>
              <w:divBdr>
                <w:top w:val="none" w:sz="0" w:space="0" w:color="auto"/>
                <w:left w:val="none" w:sz="0" w:space="0" w:color="auto"/>
                <w:bottom w:val="none" w:sz="0" w:space="0" w:color="auto"/>
                <w:right w:val="none" w:sz="0" w:space="0" w:color="auto"/>
              </w:divBdr>
            </w:div>
            <w:div w:id="118779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91587">
      <w:bodyDiv w:val="1"/>
      <w:marLeft w:val="0"/>
      <w:marRight w:val="0"/>
      <w:marTop w:val="0"/>
      <w:marBottom w:val="0"/>
      <w:divBdr>
        <w:top w:val="none" w:sz="0" w:space="0" w:color="auto"/>
        <w:left w:val="none" w:sz="0" w:space="0" w:color="auto"/>
        <w:bottom w:val="none" w:sz="0" w:space="0" w:color="auto"/>
        <w:right w:val="none" w:sz="0" w:space="0" w:color="auto"/>
      </w:divBdr>
      <w:divsChild>
        <w:div w:id="408114625">
          <w:marLeft w:val="0"/>
          <w:marRight w:val="0"/>
          <w:marTop w:val="0"/>
          <w:marBottom w:val="0"/>
          <w:divBdr>
            <w:top w:val="none" w:sz="0" w:space="0" w:color="auto"/>
            <w:left w:val="none" w:sz="0" w:space="0" w:color="auto"/>
            <w:bottom w:val="none" w:sz="0" w:space="0" w:color="auto"/>
            <w:right w:val="none" w:sz="0" w:space="0" w:color="auto"/>
          </w:divBdr>
        </w:div>
      </w:divsChild>
    </w:div>
    <w:div w:id="1608583774">
      <w:bodyDiv w:val="1"/>
      <w:marLeft w:val="0"/>
      <w:marRight w:val="0"/>
      <w:marTop w:val="0"/>
      <w:marBottom w:val="0"/>
      <w:divBdr>
        <w:top w:val="none" w:sz="0" w:space="0" w:color="auto"/>
        <w:left w:val="none" w:sz="0" w:space="0" w:color="auto"/>
        <w:bottom w:val="none" w:sz="0" w:space="0" w:color="auto"/>
        <w:right w:val="none" w:sz="0" w:space="0" w:color="auto"/>
      </w:divBdr>
    </w:div>
    <w:div w:id="1612277222">
      <w:bodyDiv w:val="1"/>
      <w:marLeft w:val="0"/>
      <w:marRight w:val="0"/>
      <w:marTop w:val="0"/>
      <w:marBottom w:val="0"/>
      <w:divBdr>
        <w:top w:val="none" w:sz="0" w:space="0" w:color="auto"/>
        <w:left w:val="none" w:sz="0" w:space="0" w:color="auto"/>
        <w:bottom w:val="none" w:sz="0" w:space="0" w:color="auto"/>
        <w:right w:val="none" w:sz="0" w:space="0" w:color="auto"/>
      </w:divBdr>
    </w:div>
    <w:div w:id="1684622090">
      <w:bodyDiv w:val="1"/>
      <w:marLeft w:val="0"/>
      <w:marRight w:val="0"/>
      <w:marTop w:val="0"/>
      <w:marBottom w:val="0"/>
      <w:divBdr>
        <w:top w:val="none" w:sz="0" w:space="0" w:color="auto"/>
        <w:left w:val="none" w:sz="0" w:space="0" w:color="auto"/>
        <w:bottom w:val="none" w:sz="0" w:space="0" w:color="auto"/>
        <w:right w:val="none" w:sz="0" w:space="0" w:color="auto"/>
      </w:divBdr>
      <w:divsChild>
        <w:div w:id="643854223">
          <w:marLeft w:val="0"/>
          <w:marRight w:val="0"/>
          <w:marTop w:val="0"/>
          <w:marBottom w:val="0"/>
          <w:divBdr>
            <w:top w:val="none" w:sz="0" w:space="0" w:color="auto"/>
            <w:left w:val="none" w:sz="0" w:space="0" w:color="auto"/>
            <w:bottom w:val="none" w:sz="0" w:space="0" w:color="auto"/>
            <w:right w:val="none" w:sz="0" w:space="0" w:color="auto"/>
          </w:divBdr>
        </w:div>
      </w:divsChild>
    </w:div>
    <w:div w:id="1781877719">
      <w:bodyDiv w:val="1"/>
      <w:marLeft w:val="0"/>
      <w:marRight w:val="0"/>
      <w:marTop w:val="0"/>
      <w:marBottom w:val="0"/>
      <w:divBdr>
        <w:top w:val="none" w:sz="0" w:space="0" w:color="auto"/>
        <w:left w:val="none" w:sz="0" w:space="0" w:color="auto"/>
        <w:bottom w:val="none" w:sz="0" w:space="0" w:color="auto"/>
        <w:right w:val="none" w:sz="0" w:space="0" w:color="auto"/>
      </w:divBdr>
    </w:div>
    <w:div w:id="1795055403">
      <w:bodyDiv w:val="1"/>
      <w:marLeft w:val="0"/>
      <w:marRight w:val="0"/>
      <w:marTop w:val="0"/>
      <w:marBottom w:val="0"/>
      <w:divBdr>
        <w:top w:val="none" w:sz="0" w:space="0" w:color="auto"/>
        <w:left w:val="none" w:sz="0" w:space="0" w:color="auto"/>
        <w:bottom w:val="none" w:sz="0" w:space="0" w:color="auto"/>
        <w:right w:val="none" w:sz="0" w:space="0" w:color="auto"/>
      </w:divBdr>
      <w:divsChild>
        <w:div w:id="1276672765">
          <w:marLeft w:val="0"/>
          <w:marRight w:val="0"/>
          <w:marTop w:val="0"/>
          <w:marBottom w:val="0"/>
          <w:divBdr>
            <w:top w:val="none" w:sz="0" w:space="0" w:color="auto"/>
            <w:left w:val="none" w:sz="0" w:space="0" w:color="auto"/>
            <w:bottom w:val="none" w:sz="0" w:space="0" w:color="auto"/>
            <w:right w:val="none" w:sz="0" w:space="0" w:color="auto"/>
          </w:divBdr>
          <w:divsChild>
            <w:div w:id="1713920683">
              <w:marLeft w:val="0"/>
              <w:marRight w:val="0"/>
              <w:marTop w:val="0"/>
              <w:marBottom w:val="0"/>
              <w:divBdr>
                <w:top w:val="none" w:sz="0" w:space="0" w:color="auto"/>
                <w:left w:val="none" w:sz="0" w:space="0" w:color="auto"/>
                <w:bottom w:val="none" w:sz="0" w:space="0" w:color="auto"/>
                <w:right w:val="none" w:sz="0" w:space="0" w:color="auto"/>
              </w:divBdr>
            </w:div>
            <w:div w:id="2123570611">
              <w:marLeft w:val="0"/>
              <w:marRight w:val="0"/>
              <w:marTop w:val="0"/>
              <w:marBottom w:val="0"/>
              <w:divBdr>
                <w:top w:val="none" w:sz="0" w:space="0" w:color="auto"/>
                <w:left w:val="none" w:sz="0" w:space="0" w:color="auto"/>
                <w:bottom w:val="none" w:sz="0" w:space="0" w:color="auto"/>
                <w:right w:val="none" w:sz="0" w:space="0" w:color="auto"/>
              </w:divBdr>
            </w:div>
            <w:div w:id="786896479">
              <w:marLeft w:val="0"/>
              <w:marRight w:val="0"/>
              <w:marTop w:val="0"/>
              <w:marBottom w:val="0"/>
              <w:divBdr>
                <w:top w:val="none" w:sz="0" w:space="0" w:color="auto"/>
                <w:left w:val="none" w:sz="0" w:space="0" w:color="auto"/>
                <w:bottom w:val="none" w:sz="0" w:space="0" w:color="auto"/>
                <w:right w:val="none" w:sz="0" w:space="0" w:color="auto"/>
              </w:divBdr>
            </w:div>
            <w:div w:id="1309241142">
              <w:marLeft w:val="0"/>
              <w:marRight w:val="0"/>
              <w:marTop w:val="0"/>
              <w:marBottom w:val="0"/>
              <w:divBdr>
                <w:top w:val="none" w:sz="0" w:space="0" w:color="auto"/>
                <w:left w:val="none" w:sz="0" w:space="0" w:color="auto"/>
                <w:bottom w:val="none" w:sz="0" w:space="0" w:color="auto"/>
                <w:right w:val="none" w:sz="0" w:space="0" w:color="auto"/>
              </w:divBdr>
            </w:div>
            <w:div w:id="221259286">
              <w:marLeft w:val="0"/>
              <w:marRight w:val="0"/>
              <w:marTop w:val="0"/>
              <w:marBottom w:val="0"/>
              <w:divBdr>
                <w:top w:val="none" w:sz="0" w:space="0" w:color="auto"/>
                <w:left w:val="none" w:sz="0" w:space="0" w:color="auto"/>
                <w:bottom w:val="none" w:sz="0" w:space="0" w:color="auto"/>
                <w:right w:val="none" w:sz="0" w:space="0" w:color="auto"/>
              </w:divBdr>
            </w:div>
            <w:div w:id="1949004059">
              <w:marLeft w:val="0"/>
              <w:marRight w:val="0"/>
              <w:marTop w:val="0"/>
              <w:marBottom w:val="0"/>
              <w:divBdr>
                <w:top w:val="none" w:sz="0" w:space="0" w:color="auto"/>
                <w:left w:val="none" w:sz="0" w:space="0" w:color="auto"/>
                <w:bottom w:val="none" w:sz="0" w:space="0" w:color="auto"/>
                <w:right w:val="none" w:sz="0" w:space="0" w:color="auto"/>
              </w:divBdr>
            </w:div>
            <w:div w:id="824206908">
              <w:marLeft w:val="0"/>
              <w:marRight w:val="0"/>
              <w:marTop w:val="0"/>
              <w:marBottom w:val="0"/>
              <w:divBdr>
                <w:top w:val="none" w:sz="0" w:space="0" w:color="auto"/>
                <w:left w:val="none" w:sz="0" w:space="0" w:color="auto"/>
                <w:bottom w:val="none" w:sz="0" w:space="0" w:color="auto"/>
                <w:right w:val="none" w:sz="0" w:space="0" w:color="auto"/>
              </w:divBdr>
            </w:div>
            <w:div w:id="9961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3874">
      <w:bodyDiv w:val="1"/>
      <w:marLeft w:val="0"/>
      <w:marRight w:val="0"/>
      <w:marTop w:val="0"/>
      <w:marBottom w:val="0"/>
      <w:divBdr>
        <w:top w:val="none" w:sz="0" w:space="0" w:color="auto"/>
        <w:left w:val="none" w:sz="0" w:space="0" w:color="auto"/>
        <w:bottom w:val="none" w:sz="0" w:space="0" w:color="auto"/>
        <w:right w:val="none" w:sz="0" w:space="0" w:color="auto"/>
      </w:divBdr>
    </w:div>
    <w:div w:id="1864052301">
      <w:bodyDiv w:val="1"/>
      <w:marLeft w:val="0"/>
      <w:marRight w:val="0"/>
      <w:marTop w:val="0"/>
      <w:marBottom w:val="0"/>
      <w:divBdr>
        <w:top w:val="none" w:sz="0" w:space="0" w:color="auto"/>
        <w:left w:val="none" w:sz="0" w:space="0" w:color="auto"/>
        <w:bottom w:val="none" w:sz="0" w:space="0" w:color="auto"/>
        <w:right w:val="none" w:sz="0" w:space="0" w:color="auto"/>
      </w:divBdr>
      <w:divsChild>
        <w:div w:id="2108233232">
          <w:marLeft w:val="0"/>
          <w:marRight w:val="0"/>
          <w:marTop w:val="0"/>
          <w:marBottom w:val="0"/>
          <w:divBdr>
            <w:top w:val="none" w:sz="0" w:space="0" w:color="auto"/>
            <w:left w:val="none" w:sz="0" w:space="0" w:color="auto"/>
            <w:bottom w:val="none" w:sz="0" w:space="0" w:color="auto"/>
            <w:right w:val="none" w:sz="0" w:space="0" w:color="auto"/>
          </w:divBdr>
        </w:div>
      </w:divsChild>
    </w:div>
    <w:div w:id="2020544330">
      <w:bodyDiv w:val="1"/>
      <w:marLeft w:val="0"/>
      <w:marRight w:val="0"/>
      <w:marTop w:val="0"/>
      <w:marBottom w:val="0"/>
      <w:divBdr>
        <w:top w:val="none" w:sz="0" w:space="0" w:color="auto"/>
        <w:left w:val="none" w:sz="0" w:space="0" w:color="auto"/>
        <w:bottom w:val="none" w:sz="0" w:space="0" w:color="auto"/>
        <w:right w:val="none" w:sz="0" w:space="0" w:color="auto"/>
      </w:divBdr>
    </w:div>
    <w:div w:id="2026248085">
      <w:bodyDiv w:val="1"/>
      <w:marLeft w:val="0"/>
      <w:marRight w:val="0"/>
      <w:marTop w:val="0"/>
      <w:marBottom w:val="0"/>
      <w:divBdr>
        <w:top w:val="none" w:sz="0" w:space="0" w:color="auto"/>
        <w:left w:val="none" w:sz="0" w:space="0" w:color="auto"/>
        <w:bottom w:val="none" w:sz="0" w:space="0" w:color="auto"/>
        <w:right w:val="none" w:sz="0" w:space="0" w:color="auto"/>
      </w:divBdr>
      <w:divsChild>
        <w:div w:id="358895907">
          <w:marLeft w:val="0"/>
          <w:marRight w:val="0"/>
          <w:marTop w:val="0"/>
          <w:marBottom w:val="0"/>
          <w:divBdr>
            <w:top w:val="none" w:sz="0" w:space="0" w:color="auto"/>
            <w:left w:val="none" w:sz="0" w:space="0" w:color="auto"/>
            <w:bottom w:val="none" w:sz="0" w:space="0" w:color="auto"/>
            <w:right w:val="none" w:sz="0" w:space="0" w:color="auto"/>
          </w:divBdr>
        </w:div>
        <w:div w:id="1573278191">
          <w:marLeft w:val="0"/>
          <w:marRight w:val="0"/>
          <w:marTop w:val="0"/>
          <w:marBottom w:val="0"/>
          <w:divBdr>
            <w:top w:val="none" w:sz="0" w:space="0" w:color="auto"/>
            <w:left w:val="none" w:sz="0" w:space="0" w:color="auto"/>
            <w:bottom w:val="none" w:sz="0" w:space="0" w:color="auto"/>
            <w:right w:val="none" w:sz="0" w:space="0" w:color="auto"/>
          </w:divBdr>
        </w:div>
        <w:div w:id="1456824477">
          <w:marLeft w:val="0"/>
          <w:marRight w:val="0"/>
          <w:marTop w:val="0"/>
          <w:marBottom w:val="0"/>
          <w:divBdr>
            <w:top w:val="none" w:sz="0" w:space="0" w:color="auto"/>
            <w:left w:val="none" w:sz="0" w:space="0" w:color="auto"/>
            <w:bottom w:val="none" w:sz="0" w:space="0" w:color="auto"/>
            <w:right w:val="none" w:sz="0" w:space="0" w:color="auto"/>
          </w:divBdr>
          <w:divsChild>
            <w:div w:id="1271082900">
              <w:marLeft w:val="0"/>
              <w:marRight w:val="0"/>
              <w:marTop w:val="0"/>
              <w:marBottom w:val="0"/>
              <w:divBdr>
                <w:top w:val="none" w:sz="0" w:space="0" w:color="auto"/>
                <w:left w:val="none" w:sz="0" w:space="0" w:color="auto"/>
                <w:bottom w:val="none" w:sz="0" w:space="0" w:color="auto"/>
                <w:right w:val="none" w:sz="0" w:space="0" w:color="auto"/>
              </w:divBdr>
            </w:div>
            <w:div w:id="17742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9875">
      <w:bodyDiv w:val="1"/>
      <w:marLeft w:val="0"/>
      <w:marRight w:val="0"/>
      <w:marTop w:val="0"/>
      <w:marBottom w:val="0"/>
      <w:divBdr>
        <w:top w:val="none" w:sz="0" w:space="0" w:color="auto"/>
        <w:left w:val="none" w:sz="0" w:space="0" w:color="auto"/>
        <w:bottom w:val="none" w:sz="0" w:space="0" w:color="auto"/>
        <w:right w:val="none" w:sz="0" w:space="0" w:color="auto"/>
      </w:divBdr>
    </w:div>
    <w:div w:id="2118984766">
      <w:bodyDiv w:val="1"/>
      <w:marLeft w:val="0"/>
      <w:marRight w:val="0"/>
      <w:marTop w:val="0"/>
      <w:marBottom w:val="0"/>
      <w:divBdr>
        <w:top w:val="none" w:sz="0" w:space="0" w:color="auto"/>
        <w:left w:val="none" w:sz="0" w:space="0" w:color="auto"/>
        <w:bottom w:val="none" w:sz="0" w:space="0" w:color="auto"/>
        <w:right w:val="none" w:sz="0" w:space="0" w:color="auto"/>
      </w:divBdr>
      <w:divsChild>
        <w:div w:id="670257797">
          <w:marLeft w:val="0"/>
          <w:marRight w:val="0"/>
          <w:marTop w:val="0"/>
          <w:marBottom w:val="0"/>
          <w:divBdr>
            <w:top w:val="none" w:sz="0" w:space="0" w:color="auto"/>
            <w:left w:val="none" w:sz="0" w:space="0" w:color="auto"/>
            <w:bottom w:val="none" w:sz="0" w:space="0" w:color="auto"/>
            <w:right w:val="none" w:sz="0" w:space="0" w:color="auto"/>
          </w:divBdr>
          <w:divsChild>
            <w:div w:id="943536493">
              <w:marLeft w:val="0"/>
              <w:marRight w:val="0"/>
              <w:marTop w:val="0"/>
              <w:marBottom w:val="0"/>
              <w:divBdr>
                <w:top w:val="none" w:sz="0" w:space="0" w:color="auto"/>
                <w:left w:val="none" w:sz="0" w:space="0" w:color="auto"/>
                <w:bottom w:val="none" w:sz="0" w:space="0" w:color="auto"/>
                <w:right w:val="none" w:sz="0" w:space="0" w:color="auto"/>
              </w:divBdr>
              <w:divsChild>
                <w:div w:id="19522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0854">
          <w:marLeft w:val="0"/>
          <w:marRight w:val="0"/>
          <w:marTop w:val="0"/>
          <w:marBottom w:val="0"/>
          <w:divBdr>
            <w:top w:val="none" w:sz="0" w:space="0" w:color="auto"/>
            <w:left w:val="none" w:sz="0" w:space="0" w:color="auto"/>
            <w:bottom w:val="none" w:sz="0" w:space="0" w:color="auto"/>
            <w:right w:val="none" w:sz="0" w:space="0" w:color="auto"/>
          </w:divBdr>
          <w:divsChild>
            <w:div w:id="1247960338">
              <w:marLeft w:val="0"/>
              <w:marRight w:val="0"/>
              <w:marTop w:val="0"/>
              <w:marBottom w:val="0"/>
              <w:divBdr>
                <w:top w:val="none" w:sz="0" w:space="0" w:color="auto"/>
                <w:left w:val="none" w:sz="0" w:space="0" w:color="auto"/>
                <w:bottom w:val="none" w:sz="0" w:space="0" w:color="auto"/>
                <w:right w:val="none" w:sz="0" w:space="0" w:color="auto"/>
              </w:divBdr>
              <w:divsChild>
                <w:div w:id="1375038391">
                  <w:marLeft w:val="0"/>
                  <w:marRight w:val="0"/>
                  <w:marTop w:val="0"/>
                  <w:marBottom w:val="0"/>
                  <w:divBdr>
                    <w:top w:val="none" w:sz="0" w:space="0" w:color="auto"/>
                    <w:left w:val="none" w:sz="0" w:space="0" w:color="auto"/>
                    <w:bottom w:val="none" w:sz="0" w:space="0" w:color="auto"/>
                    <w:right w:val="none" w:sz="0" w:space="0" w:color="auto"/>
                  </w:divBdr>
                </w:div>
                <w:div w:id="1680157697">
                  <w:marLeft w:val="0"/>
                  <w:marRight w:val="0"/>
                  <w:marTop w:val="0"/>
                  <w:marBottom w:val="0"/>
                  <w:divBdr>
                    <w:top w:val="none" w:sz="0" w:space="0" w:color="auto"/>
                    <w:left w:val="none" w:sz="0" w:space="0" w:color="auto"/>
                    <w:bottom w:val="none" w:sz="0" w:space="0" w:color="auto"/>
                    <w:right w:val="none" w:sz="0" w:space="0" w:color="auto"/>
                  </w:divBdr>
                </w:div>
                <w:div w:id="1010183114">
                  <w:marLeft w:val="0"/>
                  <w:marRight w:val="0"/>
                  <w:marTop w:val="0"/>
                  <w:marBottom w:val="0"/>
                  <w:divBdr>
                    <w:top w:val="none" w:sz="0" w:space="0" w:color="auto"/>
                    <w:left w:val="none" w:sz="0" w:space="0" w:color="auto"/>
                    <w:bottom w:val="none" w:sz="0" w:space="0" w:color="auto"/>
                    <w:right w:val="none" w:sz="0" w:space="0" w:color="auto"/>
                  </w:divBdr>
                </w:div>
                <w:div w:id="192809265">
                  <w:marLeft w:val="0"/>
                  <w:marRight w:val="0"/>
                  <w:marTop w:val="0"/>
                  <w:marBottom w:val="0"/>
                  <w:divBdr>
                    <w:top w:val="none" w:sz="0" w:space="0" w:color="auto"/>
                    <w:left w:val="none" w:sz="0" w:space="0" w:color="auto"/>
                    <w:bottom w:val="none" w:sz="0" w:space="0" w:color="auto"/>
                    <w:right w:val="none" w:sz="0" w:space="0" w:color="auto"/>
                  </w:divBdr>
                </w:div>
                <w:div w:id="769007855">
                  <w:marLeft w:val="0"/>
                  <w:marRight w:val="0"/>
                  <w:marTop w:val="0"/>
                  <w:marBottom w:val="0"/>
                  <w:divBdr>
                    <w:top w:val="none" w:sz="0" w:space="0" w:color="auto"/>
                    <w:left w:val="none" w:sz="0" w:space="0" w:color="auto"/>
                    <w:bottom w:val="none" w:sz="0" w:space="0" w:color="auto"/>
                    <w:right w:val="none" w:sz="0" w:space="0" w:color="auto"/>
                  </w:divBdr>
                </w:div>
                <w:div w:id="2004813571">
                  <w:marLeft w:val="0"/>
                  <w:marRight w:val="0"/>
                  <w:marTop w:val="0"/>
                  <w:marBottom w:val="0"/>
                  <w:divBdr>
                    <w:top w:val="none" w:sz="0" w:space="0" w:color="auto"/>
                    <w:left w:val="none" w:sz="0" w:space="0" w:color="auto"/>
                    <w:bottom w:val="none" w:sz="0" w:space="0" w:color="auto"/>
                    <w:right w:val="none" w:sz="0" w:space="0" w:color="auto"/>
                  </w:divBdr>
                </w:div>
                <w:div w:id="208610607">
                  <w:marLeft w:val="0"/>
                  <w:marRight w:val="0"/>
                  <w:marTop w:val="0"/>
                  <w:marBottom w:val="0"/>
                  <w:divBdr>
                    <w:top w:val="none" w:sz="0" w:space="0" w:color="auto"/>
                    <w:left w:val="none" w:sz="0" w:space="0" w:color="auto"/>
                    <w:bottom w:val="none" w:sz="0" w:space="0" w:color="auto"/>
                    <w:right w:val="none" w:sz="0" w:space="0" w:color="auto"/>
                  </w:divBdr>
                </w:div>
                <w:div w:id="223419816">
                  <w:marLeft w:val="0"/>
                  <w:marRight w:val="0"/>
                  <w:marTop w:val="0"/>
                  <w:marBottom w:val="0"/>
                  <w:divBdr>
                    <w:top w:val="none" w:sz="0" w:space="0" w:color="auto"/>
                    <w:left w:val="none" w:sz="0" w:space="0" w:color="auto"/>
                    <w:bottom w:val="none" w:sz="0" w:space="0" w:color="auto"/>
                    <w:right w:val="none" w:sz="0" w:space="0" w:color="auto"/>
                  </w:divBdr>
                </w:div>
                <w:div w:id="1115365668">
                  <w:marLeft w:val="0"/>
                  <w:marRight w:val="0"/>
                  <w:marTop w:val="0"/>
                  <w:marBottom w:val="0"/>
                  <w:divBdr>
                    <w:top w:val="none" w:sz="0" w:space="0" w:color="auto"/>
                    <w:left w:val="none" w:sz="0" w:space="0" w:color="auto"/>
                    <w:bottom w:val="none" w:sz="0" w:space="0" w:color="auto"/>
                    <w:right w:val="none" w:sz="0" w:space="0" w:color="auto"/>
                  </w:divBdr>
                </w:div>
                <w:div w:id="1816334227">
                  <w:marLeft w:val="0"/>
                  <w:marRight w:val="0"/>
                  <w:marTop w:val="0"/>
                  <w:marBottom w:val="0"/>
                  <w:divBdr>
                    <w:top w:val="none" w:sz="0" w:space="0" w:color="auto"/>
                    <w:left w:val="none" w:sz="0" w:space="0" w:color="auto"/>
                    <w:bottom w:val="none" w:sz="0" w:space="0" w:color="auto"/>
                    <w:right w:val="none" w:sz="0" w:space="0" w:color="auto"/>
                  </w:divBdr>
                </w:div>
                <w:div w:id="123622974">
                  <w:marLeft w:val="0"/>
                  <w:marRight w:val="0"/>
                  <w:marTop w:val="0"/>
                  <w:marBottom w:val="0"/>
                  <w:divBdr>
                    <w:top w:val="none" w:sz="0" w:space="0" w:color="auto"/>
                    <w:left w:val="none" w:sz="0" w:space="0" w:color="auto"/>
                    <w:bottom w:val="none" w:sz="0" w:space="0" w:color="auto"/>
                    <w:right w:val="none" w:sz="0" w:space="0" w:color="auto"/>
                  </w:divBdr>
                </w:div>
                <w:div w:id="841513003">
                  <w:marLeft w:val="0"/>
                  <w:marRight w:val="0"/>
                  <w:marTop w:val="0"/>
                  <w:marBottom w:val="0"/>
                  <w:divBdr>
                    <w:top w:val="none" w:sz="0" w:space="0" w:color="auto"/>
                    <w:left w:val="none" w:sz="0" w:space="0" w:color="auto"/>
                    <w:bottom w:val="none" w:sz="0" w:space="0" w:color="auto"/>
                    <w:right w:val="none" w:sz="0" w:space="0" w:color="auto"/>
                  </w:divBdr>
                </w:div>
                <w:div w:id="1166362343">
                  <w:marLeft w:val="0"/>
                  <w:marRight w:val="0"/>
                  <w:marTop w:val="0"/>
                  <w:marBottom w:val="0"/>
                  <w:divBdr>
                    <w:top w:val="none" w:sz="0" w:space="0" w:color="auto"/>
                    <w:left w:val="none" w:sz="0" w:space="0" w:color="auto"/>
                    <w:bottom w:val="none" w:sz="0" w:space="0" w:color="auto"/>
                    <w:right w:val="none" w:sz="0" w:space="0" w:color="auto"/>
                  </w:divBdr>
                </w:div>
                <w:div w:id="792022059">
                  <w:marLeft w:val="0"/>
                  <w:marRight w:val="0"/>
                  <w:marTop w:val="0"/>
                  <w:marBottom w:val="0"/>
                  <w:divBdr>
                    <w:top w:val="none" w:sz="0" w:space="0" w:color="auto"/>
                    <w:left w:val="none" w:sz="0" w:space="0" w:color="auto"/>
                    <w:bottom w:val="none" w:sz="0" w:space="0" w:color="auto"/>
                    <w:right w:val="none" w:sz="0" w:space="0" w:color="auto"/>
                  </w:divBdr>
                </w:div>
                <w:div w:id="743650053">
                  <w:marLeft w:val="0"/>
                  <w:marRight w:val="0"/>
                  <w:marTop w:val="0"/>
                  <w:marBottom w:val="0"/>
                  <w:divBdr>
                    <w:top w:val="none" w:sz="0" w:space="0" w:color="auto"/>
                    <w:left w:val="none" w:sz="0" w:space="0" w:color="auto"/>
                    <w:bottom w:val="none" w:sz="0" w:space="0" w:color="auto"/>
                    <w:right w:val="none" w:sz="0" w:space="0" w:color="auto"/>
                  </w:divBdr>
                </w:div>
                <w:div w:id="1777598722">
                  <w:marLeft w:val="0"/>
                  <w:marRight w:val="0"/>
                  <w:marTop w:val="0"/>
                  <w:marBottom w:val="0"/>
                  <w:divBdr>
                    <w:top w:val="none" w:sz="0" w:space="0" w:color="auto"/>
                    <w:left w:val="none" w:sz="0" w:space="0" w:color="auto"/>
                    <w:bottom w:val="none" w:sz="0" w:space="0" w:color="auto"/>
                    <w:right w:val="none" w:sz="0" w:space="0" w:color="auto"/>
                  </w:divBdr>
                </w:div>
                <w:div w:id="995383362">
                  <w:marLeft w:val="0"/>
                  <w:marRight w:val="0"/>
                  <w:marTop w:val="0"/>
                  <w:marBottom w:val="0"/>
                  <w:divBdr>
                    <w:top w:val="none" w:sz="0" w:space="0" w:color="auto"/>
                    <w:left w:val="none" w:sz="0" w:space="0" w:color="auto"/>
                    <w:bottom w:val="none" w:sz="0" w:space="0" w:color="auto"/>
                    <w:right w:val="none" w:sz="0" w:space="0" w:color="auto"/>
                  </w:divBdr>
                </w:div>
                <w:div w:id="2102993319">
                  <w:marLeft w:val="0"/>
                  <w:marRight w:val="0"/>
                  <w:marTop w:val="0"/>
                  <w:marBottom w:val="0"/>
                  <w:divBdr>
                    <w:top w:val="none" w:sz="0" w:space="0" w:color="auto"/>
                    <w:left w:val="none" w:sz="0" w:space="0" w:color="auto"/>
                    <w:bottom w:val="none" w:sz="0" w:space="0" w:color="auto"/>
                    <w:right w:val="none" w:sz="0" w:space="0" w:color="auto"/>
                  </w:divBdr>
                </w:div>
                <w:div w:id="673648520">
                  <w:marLeft w:val="0"/>
                  <w:marRight w:val="0"/>
                  <w:marTop w:val="0"/>
                  <w:marBottom w:val="0"/>
                  <w:divBdr>
                    <w:top w:val="none" w:sz="0" w:space="0" w:color="auto"/>
                    <w:left w:val="none" w:sz="0" w:space="0" w:color="auto"/>
                    <w:bottom w:val="none" w:sz="0" w:space="0" w:color="auto"/>
                    <w:right w:val="none" w:sz="0" w:space="0" w:color="auto"/>
                  </w:divBdr>
                </w:div>
                <w:div w:id="1496874280">
                  <w:marLeft w:val="0"/>
                  <w:marRight w:val="0"/>
                  <w:marTop w:val="0"/>
                  <w:marBottom w:val="0"/>
                  <w:divBdr>
                    <w:top w:val="none" w:sz="0" w:space="0" w:color="auto"/>
                    <w:left w:val="none" w:sz="0" w:space="0" w:color="auto"/>
                    <w:bottom w:val="none" w:sz="0" w:space="0" w:color="auto"/>
                    <w:right w:val="none" w:sz="0" w:space="0" w:color="auto"/>
                  </w:divBdr>
                </w:div>
                <w:div w:id="4424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om/HENGE-Output-Inport-7V-25-5V-Switch/dp/B0868NXP1V/ref=sr_1_16?crid=1EFWLI6NZIST6&amp;dib=eyJ2IjoiMSJ9.6gnhlPhA1w3LrLzi3VT4MnCJIyoZ79mjTwTGw-cGWwZ0G7efbAIzCGRrn1_XglQkf5DXXbhbjlk9ZbET4t_pOOXd0bfHjFz3bjlHieeb-F4fFNhIqkGjw35W2JZPXyzSCKhvvmKGKxIYI2NgCwi1jn00HYlzoVYp9vsQFFYa7ip7CDUT3XjfMBCajJlzwHWA59EbkzMndYXtI-j8Q6Du-QmlxkyA92iZYOwFKH8KgYofm_2oDgb51CesGZQ4kpFZSgAV_i76U3Gc_S2BJM91lsFfnChEWyIWaa-4fSKT9HqJI-H3wpxZpsSaUJLDz_DhPiahsNGZg5bLBl6BlN2dESvOq5L4C_H9valbjwsHVZCRxRgdA_Rjcqg-HQsemgrLyQOIoY-MaE72b2sHKv2IXkcKEVAeeWpY9GwTBxOkten49N-Q86X8FSoZUUyXz6HY.tKuIyi6DUcagYuEm89VkeCPkUmAEDSdr90bUl8HcaQk&amp;dib_tag=se&amp;keywords=drone+bec&amp;qid=1742675140&amp;sprefix=drone+bec%2Caps%2C179&amp;sr=8-16" TargetMode="External"/><Relationship Id="rId18" Type="http://schemas.openxmlformats.org/officeDocument/2006/relationships/hyperlink" Target="https://learn.adafruit.com/welcome-to-circuitpython" TargetMode="External"/><Relationship Id="rId26" Type="http://schemas.openxmlformats.org/officeDocument/2006/relationships/hyperlink" Target="https://www.amazon.com/HENGE-Output-Inport-7V-25-5V-Switch/dp/B0868NXP1V/ref=sr_1_16?crid=1EFWLI6NZIST6&amp;dib=eyJ2IjoiMSJ9.6gnhlPhA1w3LrLzi3VT4MnCJIyoZ79mjTwTGw-cGWwZ0G7efbAIzCGRrn1_XglQkf5DXXbhbjlk9ZbET4t_pOOXd0bfHjFz3bjlHieeb-F4fFNhIqkGjw35W2JZPXyzSCKhvvmKGKxIYI2NgCwi1jn00HYlzoVYp9vsQFFYa7ip7CDUT3XjfMBCajJlzwHWA59EbkzMndYXtI-j8Q6Du-QmlxkyA92iZYOwFKH8KgYofm_2oDgb51CesGZQ4kpFZSgAV_i76U3Gc_S2BJM91lsFfnChEWyIWaa-4fSKT9HqJI-H3wpxZpsSaUJLDz_DhPiahsNGZg5bLBl6BlN2dESvOq5L4C_H9valbjwsHVZCRxRgdA_Rjcqg-HQsemgrLyQOIoY-MaE72b2sHKv2IXkcKEVAeeWpY9GwTBxOkten49N-Q86X8FSoZUUyXz6HY.tKuIyi6DUcagYuEm89VkeCPkUmAEDSdr90bUl8HcaQk&amp;dib_tag=se&amp;keywords=drone+bec&amp;qid=1742675140&amp;sprefix=drone+bec%2Caps%2C179&amp;sr=8-16" TargetMode="External"/><Relationship Id="rId39" Type="http://schemas.openxmlformats.org/officeDocument/2006/relationships/hyperlink" Target="https://microcontrollerslab.com/pid-controller-implementation-using-arduino/" TargetMode="External"/><Relationship Id="rId21" Type="http://schemas.openxmlformats.org/officeDocument/2006/relationships/hyperlink" Target="https://www.aliexpress.us/item/2255801128158539.html?spm=a2g0o.order_list.order_list_main.5.5a041802HcKiys&amp;gatewayAdapt=glo2usa" TargetMode="External"/><Relationship Id="rId34" Type="http://schemas.openxmlformats.org/officeDocument/2006/relationships/hyperlink" Target="https://shop.pimoroni.com/products/motor-2040?variant=39884997853267" TargetMode="External"/><Relationship Id="rId42" Type="http://schemas.openxmlformats.org/officeDocument/2006/relationships/hyperlink" Target="https://www.indmall.in/faq/how-does-encoder-feedback-improve-accuracy-in-motion-control/" TargetMode="External"/><Relationship Id="rId47" Type="http://schemas.openxmlformats.org/officeDocument/2006/relationships/hyperlink" Target="https://github.com/pimoroni/pimoroni-pico/blob/main/setting-up-micropython.md" TargetMode="External"/><Relationship Id="rId50" Type="http://schemas.openxmlformats.org/officeDocument/2006/relationships/hyperlink" Target="https://github.com/pimoroni/pimoroni-pico/tree/main/micropython/modules/moto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mazon.com/Teyleten-Robot-PCA9685-Compatible-Raspberry/dp/B0CNVBWX2M/ref=sr_1_1_sspa?dib=eyJ2IjoiMSJ9.zR_SXCK9T3azBx8moeIk3ca39zmUb3xnoPuXbE9HmfrG_IjEyPK6tfKYsboI3VFTYLfShSyAfIAPtrKc188p4bAs1Wq9SUUrUxcW24BhelAVqFGD07DrdrF37dq8GCgzgYIW78l5iJOigFsOQwYlwDE2YSyQwCzigl0ZF_tz3te1oB7D8Ptq9ETyhDKNNezKI2QpEzmGsd0dC2yJcGB6knLlaSotQuKM-iZQc_rVlspzNk1kMHVNe-sm6BRPiXhj0H-cm6J0qckpoInNq54TvntCmDFPqdj7dN9WEh65Pkc.gahna5Qg7iqVwTfJqjdcgXiyd5RhdNXIMFMJw51qBj4&amp;dib_tag=se&amp;keywords=servo+controller+i2c&amp;qid=1737257161&amp;sr=8-1-spons&amp;sp_csd=d2lkZ2V0TmFtZT1zcF9hdGY&amp;psc=1" TargetMode="External"/><Relationship Id="rId29" Type="http://schemas.openxmlformats.org/officeDocument/2006/relationships/hyperlink" Target="https://www.amazon.com/PCB005-Distribution-Inputs-Outputs-Voltage/dp/B07BC9BV1S/ref=sr_1_5?crid=2MAPTXALJSFOI&amp;dib=eyJ2IjoiMSJ9.z2EcS8HtCSi7kBFnkuwUKGSvm3ncaYT2VuvGLWPcaSIdrFlApMvPwPk2jm7pPhBmicYkJDcclRiWzMV7TQzhJvI8RmkSdZLv4JlD5kWdpDT998Lw9afpklhKhB921ogKSScryeZZmCmzasIOFY7D6H1avUSYMBXB4VuM6v1XU0B0e90UQjI7oVQJKZoXJ1jM1ySaxg1Z0VHRmfruiYc_OSnG64zx04JoYNUK2HF8o-A.MjoG8qoftWdX4uxYXtQPrtXh-CHiqVgaeIao1W7lrwo&amp;dib_tag=se&amp;keywords=12+V+DC+power+distribution+board&amp;qid=1742519834&amp;sprefix=12+v+dc+power+distribution+board%2Caps%2C132&amp;sr=8-5" TargetMode="External"/><Relationship Id="rId11" Type="http://schemas.openxmlformats.org/officeDocument/2006/relationships/hyperlink" Target="https://www.amazon.com/OVONIC-Dual-Battery-Charger-Batteries/dp/B0CR339PFP?ref_=ast_sto_dp" TargetMode="External"/><Relationship Id="rId24" Type="http://schemas.openxmlformats.org/officeDocument/2006/relationships/image" Target="media/image3.png"/><Relationship Id="rId32" Type="http://schemas.openxmlformats.org/officeDocument/2006/relationships/hyperlink" Target="https://shop.pimoroni.com/products/motor-2040?variant=39884997853267" TargetMode="External"/><Relationship Id="rId37" Type="http://schemas.openxmlformats.org/officeDocument/2006/relationships/hyperlink" Target="https://shop.pimoroni.com/products/motor-2040?variant=39884997853267" TargetMode="External"/><Relationship Id="rId40" Type="http://schemas.openxmlformats.org/officeDocument/2006/relationships/hyperlink" Target="https://www.arrow.com/en/research-and-events/articles/pid-controller-basics-and-tutorial-pid-implementation-in-arduino" TargetMode="External"/><Relationship Id="rId45" Type="http://schemas.openxmlformats.org/officeDocument/2006/relationships/hyperlink" Target="https://www.indmall.in/faq/how-does-encoder-feedback-interact-with-variable-frequency-drive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amazon.com/Pairs-Female-Connector-Silicon-Battery/dp/B07QH249CR/ref=sr_1_27?crid=2ZYUFYEZIP45A&amp;dib=eyJ2IjoiMSJ9.GolzahtMZAlvrXf0LTuoiIsV4QvNG8rSiyTlfzHmuyfVX1wdo3a-rqHQYVVWIa3x7RvaGecS3sOJIu0JHw6F7OdzXoC3X83oaXcDaFHyc5Rby8oi1hBahpmwKBCcitEPKLdHdF4z5ByAqQ7AsR-1cv6mAAJSK5mU_c1xFyct32EcZOOpgd8KPfMWHMZFoZxu35FNkNW--nYSkiaROgM1TX8EcGPBh6VHFqzWc1XxP1x8wE1APfMMMiMxCmql1i3e1WsQL3D-qJEZUEar3IqUFBZpBwQyHvSqoSxGVJhx8mxtJOxR_Vua3Oo_cV6phDx4tetz7iYJxp_tt6HbIT4OihGH1EDyWWI9xPCRL02TpfEGSqlAnsDNYExYrb7DRsbaBHjiMQTeJF8KPZGmdW-_qj-Pjz5M1Yxa107JUxhBf8ScVjohJPw4ydnkpL4b-gOr.Ne_i9w4OhyaQny93fONSNBhvo6-SsX71uaaTTw8yM90&amp;dib_tag=se&amp;keywords=lipo+battery+tr+plug+to+two+wires&amp;qid=1742518688&amp;sprefix=lipo+battery+tr+plug+to+two+wires%2Caps%2C113&amp;sr=8-27" TargetMode="External"/><Relationship Id="rId19" Type="http://schemas.openxmlformats.org/officeDocument/2006/relationships/hyperlink" Target="https://circuitpython.org/board/pimoroni_motor2040/" TargetMode="External"/><Relationship Id="rId31" Type="http://schemas.openxmlformats.org/officeDocument/2006/relationships/hyperlink" Target="https://www.amazon.com/Teyleten-Robot-PCA9685-Compatible-Raspberry/dp/B0CNVBWX2M/ref=sr_1_1_sspa?dib=eyJ2IjoiMSJ9.zR_SXCK9T3azBx8moeIk3ca39zmUb3xnoPuXbE9HmfrG_IjEyPK6tfKYsboI3VFTYLfShSyAfIAPtrKc188p4bAs1Wq9SUUrUxcW24BhelAVqFGD07DrdrF37dq8GCgzgYIW78l5iJOigFsOQwYlwDE2YSyQwCzigl0ZF_tz3te1oB7D8Ptq9ETyhDKNNezKI2QpEzmGsd0dC2yJcGB6knLlaSotQuKM-iZQc_rVlspzNk1kMHVNe-sm6BRPiXhj0H-cm6J0qckpoInNq54TvntCmDFPqdj7dN9WEh65Pkc.gahna5Qg7iqVwTfJqjdcgXiyd5RhdNXIMFMJw51qBj4&amp;dib_tag=se&amp;keywords=servo+controller+i2c&amp;qid=1737257161&amp;sr=8-1-spons&amp;sp_csd=d2lkZ2V0TmFtZT1zcF9hdGY&amp;psc=1" TargetMode="External"/><Relationship Id="rId44" Type="http://schemas.openxmlformats.org/officeDocument/2006/relationships/hyperlink" Target="https://www.indmall.in/faq/how-does-encoder-feedback-improve-accuracy-in-motion-contro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iexpress.us/item/3256804696279288.html?aff_fcid=cd810ac12372488b81b7b7ce5370a328-1736719663522-00768-_DkdBQWd&amp;tt=CPS_NORMAL&amp;aff_fsk=_DkdBQWd&amp;aff_platform=shareComponent-detail&amp;sk=_DkdBQWd&amp;aff_trace_key=cd810ac12372488b81b7b7ce5370a328-1736719663522-00768-_DkdBQWd&amp;terminal_id=be0d588f41c3458f9ff5957a352f1ee7&amp;afSmartRedirect=y&amp;gatewayAdapt=glo2usa" TargetMode="External"/><Relationship Id="rId14" Type="http://schemas.openxmlformats.org/officeDocument/2006/relationships/hyperlink" Target="https://www.amazon.com/PCB005-Distribution-Inputs-Outputs-Voltage/dp/B07BC9BV1S/ref=sr_1_5?crid=2MAPTXALJSFOI&amp;dib=eyJ2IjoiMSJ9.z2EcS8HtCSi7kBFnkuwUKGSvm3ncaYT2VuvGLWPcaSIdrFlApMvPwPk2jm7pPhBmicYkJDcclRiWzMV7TQzhJvI8RmkSdZLv4JlD5kWdpDT998Lw9afpklhKhB921ogKSScryeZZmCmzasIOFY7D6H1avUSYMBXB4VuM6v1XU0B0e90UQjI7oVQJKZoXJ1jM1ySaxg1Z0VHRmfruiYc_OSnG64zx04JoYNUK2HF8o-A.MjoG8qoftWdX4uxYXtQPrtXh-CHiqVgaeIao1W7lrwo&amp;dib_tag=se&amp;keywords=12+V+DC+power+distribution+board&amp;qid=1742519834&amp;sprefix=12+v+dc+power+distribution+board%2Caps%2C132&amp;sr=8-5" TargetMode="External"/><Relationship Id="rId22" Type="http://schemas.openxmlformats.org/officeDocument/2006/relationships/image" Target="media/image1.png"/><Relationship Id="rId27" Type="http://schemas.openxmlformats.org/officeDocument/2006/relationships/hyperlink" Target="https://www.amazon.com/Pairs-Female-Connector-Silicon-Battery/dp/B07QH249CR/ref=sr_1_27?crid=2ZYUFYEZIP45A&amp;dib=eyJ2IjoiMSJ9.GolzahtMZAlvrXf0LTuoiIsV4QvNG8rSiyTlfzHmuyfVX1wdo3a-rqHQYVVWIa3x7RvaGecS3sOJIu0JHw6F7OdzXoC3X83oaXcDaFHyc5Rby8oi1hBahpmwKBCcitEPKLdHdF4z5ByAqQ7AsR-1cv6mAAJSK5mU_c1xFyct32EcZOOpgd8KPfMWHMZFoZxu35FNkNW--nYSkiaROgM1TX8EcGPBh6VHFqzWc1XxP1x8wE1APfMMMiMxCmql1i3e1WsQL3D-qJEZUEar3IqUFBZpBwQyHvSqoSxGVJhx8mxtJOxR_Vua3Oo_cV6phDx4tetz7iYJxp_tt6HbIT4OihGH1EDyWWI9xPCRL02TpfEGSqlAnsDNYExYrb7DRsbaBHjiMQTeJF8KPZGmdW-_qj-Pjz5M1Yxa107JUxhBf8ScVjohJPw4ydnkpL4b-gOr.Ne_i9w4OhyaQny93fONSNBhvo6-SsX71uaaTTw8yM90&amp;dib_tag=se&amp;keywords=lipo+battery+tr+plug+to+two+wires&amp;qid=1742518688&amp;sprefix=lipo+battery+tr+plug+to+two+wires%2Caps%2C113&amp;sr=8-27" TargetMode="External"/><Relationship Id="rId30" Type="http://schemas.openxmlformats.org/officeDocument/2006/relationships/hyperlink" Target="https://www.amazon.com/11inch-Pigtail-Equipment-Installed-Replacement/dp/B0DLKPWF1G/ref=sr_1_15?crid=TLHRORRM9P44&amp;dib=eyJ2IjoiMSJ9.ZJwFyDLn6HPPU0pbZ6fLCHEy-NEitK3J3BrU9eXPystubf2eq_vpMIIm-pxcCpT00J7VHLq8QZvifS7LyKBdG5JzN_MYNRGzffZCk2LuvoBH7-d-TKOOENx3VOMxdcS0Xrpt9gmUBauz33TLT27sE7K3VaAr6gjc4ZSWMOpMse8q1RWV9jRBn2oCj0fdW3txZp_nX6XIR8K5pBMh3qP6CIDRCul-TFfRUzGhRo2vMiQ.iaYGpOOnSr384H8-3QKprexx8NGd3QVXQUguy5vKeuo&amp;dib_tag=se&amp;keywords=usb%2Bc%2Bto%2Bbare%2Bwire&amp;qid=1742518543&amp;sprefix=usb%2Bc%2Bto%2Bbare%2Bwire%2Caps%2C151&amp;sr=8-15&amp;th=1" TargetMode="External"/><Relationship Id="rId35" Type="http://schemas.openxmlformats.org/officeDocument/2006/relationships/hyperlink" Target="https://shop.pimoroni.com/products/motor-2040?variant=39884997853267" TargetMode="External"/><Relationship Id="rId43" Type="http://schemas.openxmlformats.org/officeDocument/2006/relationships/hyperlink" Target="https://www.indmall.in/faq/how-does-encoder-feedback-interact-with-variable-frequency-drives/" TargetMode="External"/><Relationship Id="rId48" Type="http://schemas.openxmlformats.org/officeDocument/2006/relationships/hyperlink" Target="https://learn.pimoroni.com/article/getting-started-with-pico" TargetMode="External"/><Relationship Id="rId8" Type="http://schemas.openxmlformats.org/officeDocument/2006/relationships/hyperlink" Target="https://www.aliexpress.us/item/2255801128158539.html?spm=a2g0o.order_list.order_list_main.5.5a041802HcKiys&amp;gatewayAdapt=glo2usa" TargetMode="Externa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amazon.com/dp/B07JQ6NGN3?th=1&amp;linkCode=sl1&amp;tag=lukasdeem0d-20&amp;linkId=51239305bd6f3893600ec810fd620157&amp;language=en_US&amp;ref_=as_li_ss_tl" TargetMode="External"/><Relationship Id="rId17" Type="http://schemas.openxmlformats.org/officeDocument/2006/relationships/hyperlink" Target="https://shop.pimoroni.com/products/motor-2040?variant=39884997853267" TargetMode="External"/><Relationship Id="rId25" Type="http://schemas.openxmlformats.org/officeDocument/2006/relationships/hyperlink" Target="https://www.amazon.com/dp/B07JQ6NGN3?th=1&amp;linkCode=sl1&amp;tag=lukasdeem0d-20&amp;linkId=51239305bd6f3893600ec810fd620157&amp;language=en_US&amp;ref_=as_li_ss_tl" TargetMode="External"/><Relationship Id="rId33" Type="http://schemas.openxmlformats.org/officeDocument/2006/relationships/hyperlink" Target="https://thepihut.com/products/motor-2040-quad-motor-controller" TargetMode="External"/><Relationship Id="rId38" Type="http://schemas.openxmlformats.org/officeDocument/2006/relationships/hyperlink" Target="https://www.arrow.com/en/research-and-events/articles/pid-controller-basics-and-tutorial-pid-implementation-in-arduino" TargetMode="External"/><Relationship Id="rId46" Type="http://schemas.openxmlformats.org/officeDocument/2006/relationships/hyperlink" Target="https://github.com/pimoroni/pimoroni-pico" TargetMode="External"/><Relationship Id="rId20" Type="http://schemas.openxmlformats.org/officeDocument/2006/relationships/hyperlink" Target="https://learn.adafruit.com/welcome-to-circuitpython/circuitpython-libraries" TargetMode="External"/><Relationship Id="rId41" Type="http://schemas.openxmlformats.org/officeDocument/2006/relationships/hyperlink" Target="https://microcontrollerslab.com/pid-controller-implementation-using-arduin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mazon.com/11inch-Pigtail-Equipment-Installed-Replacement/dp/B0DLKPWF1G/ref=sr_1_15?crid=TLHRORRM9P44&amp;dib=eyJ2IjoiMSJ9.ZJwFyDLn6HPPU0pbZ6fLCHEy-NEitK3J3BrU9eXPystubf2eq_vpMIIm-pxcCpT00J7VHLq8QZvifS7LyKBdG5JzN_MYNRGzffZCk2LuvoBH7-d-TKOOENx3VOMxdcS0Xrpt9gmUBauz33TLT27sE7K3VaAr6gjc4ZSWMOpMse8q1RWV9jRBn2oCj0fdW3txZp_nX6XIR8K5pBMh3qP6CIDRCul-TFfRUzGhRo2vMiQ.iaYGpOOnSr384H8-3QKprexx8NGd3QVXQUguy5vKeuo&amp;dib_tag=se&amp;keywords=usb%2Bc%2Bto%2Bbare%2Bwire&amp;qid=1742518543&amp;sprefix=usb%2Bc%2Bto%2Bbare%2Bwire%2Caps%2C151&amp;sr=8-15&amp;th=1" TargetMode="External"/><Relationship Id="rId23" Type="http://schemas.openxmlformats.org/officeDocument/2006/relationships/image" Target="media/image2.png"/><Relationship Id="rId28" Type="http://schemas.openxmlformats.org/officeDocument/2006/relationships/hyperlink" Target="https://www.amazon.com/OVONIC-Dual-Battery-Charger-Batteries/dp/B0CR339PFP?ref_=ast_sto_dp" TargetMode="External"/><Relationship Id="rId36" Type="http://schemas.openxmlformats.org/officeDocument/2006/relationships/hyperlink" Target="https://shop.pimoroni.com/products/motor-2040?variant=39884997853267" TargetMode="External"/><Relationship Id="rId49" Type="http://schemas.openxmlformats.org/officeDocument/2006/relationships/hyperlink" Target="https://github.com/pimoroni/pimoroni-pico/tree/main/micropython/examples/motor20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8858A-D3E6-47CE-8DD3-749210048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300</TotalTime>
  <Pages>20</Pages>
  <Words>4588</Words>
  <Characters>26157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Loring</dc:creator>
  <cp:keywords/>
  <dc:description/>
  <cp:lastModifiedBy>William Loring</cp:lastModifiedBy>
  <cp:revision>225</cp:revision>
  <cp:lastPrinted>2025-03-22T20:43:00Z</cp:lastPrinted>
  <dcterms:created xsi:type="dcterms:W3CDTF">2025-01-19T01:43:00Z</dcterms:created>
  <dcterms:modified xsi:type="dcterms:W3CDTF">2025-03-22T20:43:00Z</dcterms:modified>
</cp:coreProperties>
</file>