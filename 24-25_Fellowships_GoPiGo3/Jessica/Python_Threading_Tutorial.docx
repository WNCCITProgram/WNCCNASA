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9B453" w14:textId="6A5C4391" w:rsidR="00A956BD" w:rsidRDefault="00E77337" w:rsidP="00EF48DF">
      <w:pPr>
        <w:pStyle w:val="Heading1"/>
      </w:pPr>
      <w:bookmarkStart w:id="0" w:name="_Toc99896502"/>
      <w:bookmarkStart w:id="1" w:name="_Toc188626735"/>
      <w:r>
        <w:t>Python</w:t>
      </w:r>
      <w:bookmarkEnd w:id="0"/>
      <w:r w:rsidR="00D32459">
        <w:t xml:space="preserve"> Threading Tutorial</w:t>
      </w:r>
      <w:bookmarkEnd w:id="1"/>
    </w:p>
    <w:sdt>
      <w:sdtPr>
        <w:rPr>
          <w:rFonts w:ascii="Verdana" w:eastAsia="Times New Roman" w:hAnsi="Verdana" w:cs="Times New Roman"/>
          <w:b w:val="0"/>
          <w:sz w:val="20"/>
          <w:szCs w:val="24"/>
        </w:rPr>
        <w:id w:val="-1330908227"/>
        <w:docPartObj>
          <w:docPartGallery w:val="Table of Contents"/>
          <w:docPartUnique/>
        </w:docPartObj>
      </w:sdtPr>
      <w:sdtEndPr>
        <w:rPr>
          <w:bCs/>
          <w:noProof/>
        </w:rPr>
      </w:sdtEndPr>
      <w:sdtContent>
        <w:p w14:paraId="4B2549AF" w14:textId="5E70D19B" w:rsidR="00215BDC" w:rsidRDefault="00215BDC">
          <w:pPr>
            <w:pStyle w:val="TOCHeading"/>
          </w:pPr>
          <w:r>
            <w:t>Contents</w:t>
          </w:r>
        </w:p>
        <w:p w14:paraId="50A5C12C" w14:textId="6C7BD07A" w:rsidR="000E716B" w:rsidRDefault="00215BDC">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88626735" w:history="1">
            <w:r w:rsidR="000E716B" w:rsidRPr="00837534">
              <w:rPr>
                <w:rStyle w:val="Hyperlink"/>
                <w:noProof/>
              </w:rPr>
              <w:t>Python Threading Tutorial</w:t>
            </w:r>
            <w:r w:rsidR="000E716B">
              <w:rPr>
                <w:noProof/>
                <w:webHidden/>
              </w:rPr>
              <w:tab/>
            </w:r>
            <w:r w:rsidR="000E716B">
              <w:rPr>
                <w:noProof/>
                <w:webHidden/>
              </w:rPr>
              <w:fldChar w:fldCharType="begin"/>
            </w:r>
            <w:r w:rsidR="000E716B">
              <w:rPr>
                <w:noProof/>
                <w:webHidden/>
              </w:rPr>
              <w:instrText xml:space="preserve"> PAGEREF _Toc188626735 \h </w:instrText>
            </w:r>
            <w:r w:rsidR="000E716B">
              <w:rPr>
                <w:noProof/>
                <w:webHidden/>
              </w:rPr>
            </w:r>
            <w:r w:rsidR="000E716B">
              <w:rPr>
                <w:noProof/>
                <w:webHidden/>
              </w:rPr>
              <w:fldChar w:fldCharType="separate"/>
            </w:r>
            <w:r w:rsidR="000E716B">
              <w:rPr>
                <w:noProof/>
                <w:webHidden/>
              </w:rPr>
              <w:t>1</w:t>
            </w:r>
            <w:r w:rsidR="000E716B">
              <w:rPr>
                <w:noProof/>
                <w:webHidden/>
              </w:rPr>
              <w:fldChar w:fldCharType="end"/>
            </w:r>
          </w:hyperlink>
        </w:p>
        <w:p w14:paraId="01F09BB7" w14:textId="531688F6" w:rsidR="000E716B" w:rsidRDefault="000E716B">
          <w:pPr>
            <w:pStyle w:val="TOC1"/>
            <w:tabs>
              <w:tab w:val="right" w:leader="dot" w:pos="9350"/>
            </w:tabs>
            <w:rPr>
              <w:rFonts w:asciiTheme="minorHAnsi" w:eastAsiaTheme="minorEastAsia" w:hAnsiTheme="minorHAnsi" w:cstheme="minorBidi"/>
              <w:noProof/>
              <w:kern w:val="2"/>
              <w:sz w:val="24"/>
              <w14:ligatures w14:val="standardContextual"/>
            </w:rPr>
          </w:pPr>
          <w:hyperlink w:anchor="_Toc188626736" w:history="1">
            <w:r w:rsidRPr="00837534">
              <w:rPr>
                <w:rStyle w:val="Hyperlink"/>
                <w:noProof/>
              </w:rPr>
              <w:t>Video</w:t>
            </w:r>
            <w:r>
              <w:rPr>
                <w:noProof/>
                <w:webHidden/>
              </w:rPr>
              <w:tab/>
            </w:r>
            <w:r>
              <w:rPr>
                <w:noProof/>
                <w:webHidden/>
              </w:rPr>
              <w:fldChar w:fldCharType="begin"/>
            </w:r>
            <w:r>
              <w:rPr>
                <w:noProof/>
                <w:webHidden/>
              </w:rPr>
              <w:instrText xml:space="preserve"> PAGEREF _Toc188626736 \h </w:instrText>
            </w:r>
            <w:r>
              <w:rPr>
                <w:noProof/>
                <w:webHidden/>
              </w:rPr>
            </w:r>
            <w:r>
              <w:rPr>
                <w:noProof/>
                <w:webHidden/>
              </w:rPr>
              <w:fldChar w:fldCharType="separate"/>
            </w:r>
            <w:r>
              <w:rPr>
                <w:noProof/>
                <w:webHidden/>
              </w:rPr>
              <w:t>1</w:t>
            </w:r>
            <w:r>
              <w:rPr>
                <w:noProof/>
                <w:webHidden/>
              </w:rPr>
              <w:fldChar w:fldCharType="end"/>
            </w:r>
          </w:hyperlink>
        </w:p>
        <w:p w14:paraId="06927015" w14:textId="4D5271E7" w:rsidR="000E716B" w:rsidRDefault="000E716B">
          <w:pPr>
            <w:pStyle w:val="TOC1"/>
            <w:tabs>
              <w:tab w:val="right" w:leader="dot" w:pos="9350"/>
            </w:tabs>
            <w:rPr>
              <w:rFonts w:asciiTheme="minorHAnsi" w:eastAsiaTheme="minorEastAsia" w:hAnsiTheme="minorHAnsi" w:cstheme="minorBidi"/>
              <w:noProof/>
              <w:kern w:val="2"/>
              <w:sz w:val="24"/>
              <w14:ligatures w14:val="standardContextual"/>
            </w:rPr>
          </w:pPr>
          <w:hyperlink w:anchor="_Toc188626737" w:history="1">
            <w:r w:rsidRPr="00837534">
              <w:rPr>
                <w:rStyle w:val="Hyperlink"/>
                <w:noProof/>
              </w:rPr>
              <w:t>Threading</w:t>
            </w:r>
            <w:r>
              <w:rPr>
                <w:noProof/>
                <w:webHidden/>
              </w:rPr>
              <w:tab/>
            </w:r>
            <w:r>
              <w:rPr>
                <w:noProof/>
                <w:webHidden/>
              </w:rPr>
              <w:fldChar w:fldCharType="begin"/>
            </w:r>
            <w:r>
              <w:rPr>
                <w:noProof/>
                <w:webHidden/>
              </w:rPr>
              <w:instrText xml:space="preserve"> PAGEREF _Toc188626737 \h </w:instrText>
            </w:r>
            <w:r>
              <w:rPr>
                <w:noProof/>
                <w:webHidden/>
              </w:rPr>
            </w:r>
            <w:r>
              <w:rPr>
                <w:noProof/>
                <w:webHidden/>
              </w:rPr>
              <w:fldChar w:fldCharType="separate"/>
            </w:r>
            <w:r>
              <w:rPr>
                <w:noProof/>
                <w:webHidden/>
              </w:rPr>
              <w:t>1</w:t>
            </w:r>
            <w:r>
              <w:rPr>
                <w:noProof/>
                <w:webHidden/>
              </w:rPr>
              <w:fldChar w:fldCharType="end"/>
            </w:r>
          </w:hyperlink>
        </w:p>
        <w:p w14:paraId="3AE29CBD" w14:textId="62B0A743" w:rsidR="000E716B" w:rsidRDefault="000E716B">
          <w:pPr>
            <w:pStyle w:val="TOC1"/>
            <w:tabs>
              <w:tab w:val="right" w:leader="dot" w:pos="9350"/>
            </w:tabs>
            <w:rPr>
              <w:rFonts w:asciiTheme="minorHAnsi" w:eastAsiaTheme="minorEastAsia" w:hAnsiTheme="minorHAnsi" w:cstheme="minorBidi"/>
              <w:noProof/>
              <w:kern w:val="2"/>
              <w:sz w:val="24"/>
              <w14:ligatures w14:val="standardContextual"/>
            </w:rPr>
          </w:pPr>
          <w:hyperlink w:anchor="_Toc188626738" w:history="1">
            <w:r w:rsidRPr="00837534">
              <w:rPr>
                <w:rStyle w:val="Hyperlink"/>
                <w:noProof/>
              </w:rPr>
              <w:t>Process</w:t>
            </w:r>
            <w:r>
              <w:rPr>
                <w:noProof/>
                <w:webHidden/>
              </w:rPr>
              <w:tab/>
            </w:r>
            <w:r>
              <w:rPr>
                <w:noProof/>
                <w:webHidden/>
              </w:rPr>
              <w:fldChar w:fldCharType="begin"/>
            </w:r>
            <w:r>
              <w:rPr>
                <w:noProof/>
                <w:webHidden/>
              </w:rPr>
              <w:instrText xml:space="preserve"> PAGEREF _Toc188626738 \h </w:instrText>
            </w:r>
            <w:r>
              <w:rPr>
                <w:noProof/>
                <w:webHidden/>
              </w:rPr>
            </w:r>
            <w:r>
              <w:rPr>
                <w:noProof/>
                <w:webHidden/>
              </w:rPr>
              <w:fldChar w:fldCharType="separate"/>
            </w:r>
            <w:r>
              <w:rPr>
                <w:noProof/>
                <w:webHidden/>
              </w:rPr>
              <w:t>2</w:t>
            </w:r>
            <w:r>
              <w:rPr>
                <w:noProof/>
                <w:webHidden/>
              </w:rPr>
              <w:fldChar w:fldCharType="end"/>
            </w:r>
          </w:hyperlink>
        </w:p>
        <w:p w14:paraId="22A3D798" w14:textId="2FC7569B" w:rsidR="000E716B" w:rsidRDefault="000E716B">
          <w:pPr>
            <w:pStyle w:val="TOC1"/>
            <w:tabs>
              <w:tab w:val="right" w:leader="dot" w:pos="9350"/>
            </w:tabs>
            <w:rPr>
              <w:rFonts w:asciiTheme="minorHAnsi" w:eastAsiaTheme="minorEastAsia" w:hAnsiTheme="minorHAnsi" w:cstheme="minorBidi"/>
              <w:noProof/>
              <w:kern w:val="2"/>
              <w:sz w:val="24"/>
              <w14:ligatures w14:val="standardContextual"/>
            </w:rPr>
          </w:pPr>
          <w:hyperlink w:anchor="_Toc188626739" w:history="1">
            <w:r w:rsidRPr="00837534">
              <w:rPr>
                <w:rStyle w:val="Hyperlink"/>
                <w:noProof/>
              </w:rPr>
              <w:t>Time Slicing</w:t>
            </w:r>
            <w:r>
              <w:rPr>
                <w:noProof/>
                <w:webHidden/>
              </w:rPr>
              <w:tab/>
            </w:r>
            <w:r>
              <w:rPr>
                <w:noProof/>
                <w:webHidden/>
              </w:rPr>
              <w:fldChar w:fldCharType="begin"/>
            </w:r>
            <w:r>
              <w:rPr>
                <w:noProof/>
                <w:webHidden/>
              </w:rPr>
              <w:instrText xml:space="preserve"> PAGEREF _Toc188626739 \h </w:instrText>
            </w:r>
            <w:r>
              <w:rPr>
                <w:noProof/>
                <w:webHidden/>
              </w:rPr>
            </w:r>
            <w:r>
              <w:rPr>
                <w:noProof/>
                <w:webHidden/>
              </w:rPr>
              <w:fldChar w:fldCharType="separate"/>
            </w:r>
            <w:r>
              <w:rPr>
                <w:noProof/>
                <w:webHidden/>
              </w:rPr>
              <w:t>2</w:t>
            </w:r>
            <w:r>
              <w:rPr>
                <w:noProof/>
                <w:webHidden/>
              </w:rPr>
              <w:fldChar w:fldCharType="end"/>
            </w:r>
          </w:hyperlink>
        </w:p>
        <w:p w14:paraId="02929DB7" w14:textId="6012209E" w:rsidR="000E716B" w:rsidRDefault="000E716B">
          <w:pPr>
            <w:pStyle w:val="TOC1"/>
            <w:tabs>
              <w:tab w:val="right" w:leader="dot" w:pos="9350"/>
            </w:tabs>
            <w:rPr>
              <w:rFonts w:asciiTheme="minorHAnsi" w:eastAsiaTheme="minorEastAsia" w:hAnsiTheme="minorHAnsi" w:cstheme="minorBidi"/>
              <w:noProof/>
              <w:kern w:val="2"/>
              <w:sz w:val="24"/>
              <w14:ligatures w14:val="standardContextual"/>
            </w:rPr>
          </w:pPr>
          <w:hyperlink w:anchor="_Toc188626740" w:history="1">
            <w:r w:rsidRPr="00837534">
              <w:rPr>
                <w:rStyle w:val="Hyperlink"/>
                <w:noProof/>
              </w:rPr>
              <w:t>Tutorial 1: Without Threading</w:t>
            </w:r>
            <w:r>
              <w:rPr>
                <w:noProof/>
                <w:webHidden/>
              </w:rPr>
              <w:tab/>
            </w:r>
            <w:r>
              <w:rPr>
                <w:noProof/>
                <w:webHidden/>
              </w:rPr>
              <w:fldChar w:fldCharType="begin"/>
            </w:r>
            <w:r>
              <w:rPr>
                <w:noProof/>
                <w:webHidden/>
              </w:rPr>
              <w:instrText xml:space="preserve"> PAGEREF _Toc188626740 \h </w:instrText>
            </w:r>
            <w:r>
              <w:rPr>
                <w:noProof/>
                <w:webHidden/>
              </w:rPr>
            </w:r>
            <w:r>
              <w:rPr>
                <w:noProof/>
                <w:webHidden/>
              </w:rPr>
              <w:fldChar w:fldCharType="separate"/>
            </w:r>
            <w:r>
              <w:rPr>
                <w:noProof/>
                <w:webHidden/>
              </w:rPr>
              <w:t>3</w:t>
            </w:r>
            <w:r>
              <w:rPr>
                <w:noProof/>
                <w:webHidden/>
              </w:rPr>
              <w:fldChar w:fldCharType="end"/>
            </w:r>
          </w:hyperlink>
        </w:p>
        <w:p w14:paraId="4DB9317F" w14:textId="68EC8555" w:rsidR="000E716B" w:rsidRDefault="000E716B">
          <w:pPr>
            <w:pStyle w:val="TOC1"/>
            <w:tabs>
              <w:tab w:val="right" w:leader="dot" w:pos="9350"/>
            </w:tabs>
            <w:rPr>
              <w:rFonts w:asciiTheme="minorHAnsi" w:eastAsiaTheme="minorEastAsia" w:hAnsiTheme="minorHAnsi" w:cstheme="minorBidi"/>
              <w:noProof/>
              <w:kern w:val="2"/>
              <w:sz w:val="24"/>
              <w14:ligatures w14:val="standardContextual"/>
            </w:rPr>
          </w:pPr>
          <w:hyperlink w:anchor="_Toc188626741" w:history="1">
            <w:r w:rsidRPr="00837534">
              <w:rPr>
                <w:rStyle w:val="Hyperlink"/>
                <w:noProof/>
              </w:rPr>
              <w:t>Tutorial 2: Threading</w:t>
            </w:r>
            <w:r>
              <w:rPr>
                <w:noProof/>
                <w:webHidden/>
              </w:rPr>
              <w:tab/>
            </w:r>
            <w:r>
              <w:rPr>
                <w:noProof/>
                <w:webHidden/>
              </w:rPr>
              <w:fldChar w:fldCharType="begin"/>
            </w:r>
            <w:r>
              <w:rPr>
                <w:noProof/>
                <w:webHidden/>
              </w:rPr>
              <w:instrText xml:space="preserve"> PAGEREF _Toc188626741 \h </w:instrText>
            </w:r>
            <w:r>
              <w:rPr>
                <w:noProof/>
                <w:webHidden/>
              </w:rPr>
            </w:r>
            <w:r>
              <w:rPr>
                <w:noProof/>
                <w:webHidden/>
              </w:rPr>
              <w:fldChar w:fldCharType="separate"/>
            </w:r>
            <w:r>
              <w:rPr>
                <w:noProof/>
                <w:webHidden/>
              </w:rPr>
              <w:t>4</w:t>
            </w:r>
            <w:r>
              <w:rPr>
                <w:noProof/>
                <w:webHidden/>
              </w:rPr>
              <w:fldChar w:fldCharType="end"/>
            </w:r>
          </w:hyperlink>
        </w:p>
        <w:p w14:paraId="54ACC1EF" w14:textId="30E2DA1E" w:rsidR="000E716B" w:rsidRDefault="000E716B">
          <w:pPr>
            <w:pStyle w:val="TOC1"/>
            <w:tabs>
              <w:tab w:val="right" w:leader="dot" w:pos="9350"/>
            </w:tabs>
            <w:rPr>
              <w:rFonts w:asciiTheme="minorHAnsi" w:eastAsiaTheme="minorEastAsia" w:hAnsiTheme="minorHAnsi" w:cstheme="minorBidi"/>
              <w:noProof/>
              <w:kern w:val="2"/>
              <w:sz w:val="24"/>
              <w14:ligatures w14:val="standardContextual"/>
            </w:rPr>
          </w:pPr>
          <w:hyperlink w:anchor="_Toc188626742" w:history="1">
            <w:r w:rsidRPr="00837534">
              <w:rPr>
                <w:rStyle w:val="Hyperlink"/>
                <w:noProof/>
              </w:rPr>
              <w:t>Tutorial 3: Threading with Join</w:t>
            </w:r>
            <w:r>
              <w:rPr>
                <w:noProof/>
                <w:webHidden/>
              </w:rPr>
              <w:tab/>
            </w:r>
            <w:r>
              <w:rPr>
                <w:noProof/>
                <w:webHidden/>
              </w:rPr>
              <w:fldChar w:fldCharType="begin"/>
            </w:r>
            <w:r>
              <w:rPr>
                <w:noProof/>
                <w:webHidden/>
              </w:rPr>
              <w:instrText xml:space="preserve"> PAGEREF _Toc188626742 \h </w:instrText>
            </w:r>
            <w:r>
              <w:rPr>
                <w:noProof/>
                <w:webHidden/>
              </w:rPr>
            </w:r>
            <w:r>
              <w:rPr>
                <w:noProof/>
                <w:webHidden/>
              </w:rPr>
              <w:fldChar w:fldCharType="separate"/>
            </w:r>
            <w:r>
              <w:rPr>
                <w:noProof/>
                <w:webHidden/>
              </w:rPr>
              <w:t>5</w:t>
            </w:r>
            <w:r>
              <w:rPr>
                <w:noProof/>
                <w:webHidden/>
              </w:rPr>
              <w:fldChar w:fldCharType="end"/>
            </w:r>
          </w:hyperlink>
        </w:p>
        <w:p w14:paraId="0298D4C8" w14:textId="1A67C7D3" w:rsidR="000E716B" w:rsidRDefault="000E716B">
          <w:pPr>
            <w:pStyle w:val="TOC1"/>
            <w:tabs>
              <w:tab w:val="right" w:leader="dot" w:pos="9350"/>
            </w:tabs>
            <w:rPr>
              <w:rFonts w:asciiTheme="minorHAnsi" w:eastAsiaTheme="minorEastAsia" w:hAnsiTheme="minorHAnsi" w:cstheme="minorBidi"/>
              <w:noProof/>
              <w:kern w:val="2"/>
              <w:sz w:val="24"/>
              <w14:ligatures w14:val="standardContextual"/>
            </w:rPr>
          </w:pPr>
          <w:hyperlink w:anchor="_Toc188626743" w:history="1">
            <w:r w:rsidRPr="00837534">
              <w:rPr>
                <w:rStyle w:val="Hyperlink"/>
                <w:noProof/>
              </w:rPr>
              <w:t>Tutorial 4: Daemon Threads and Tkinter</w:t>
            </w:r>
            <w:r>
              <w:rPr>
                <w:noProof/>
                <w:webHidden/>
              </w:rPr>
              <w:tab/>
            </w:r>
            <w:r>
              <w:rPr>
                <w:noProof/>
                <w:webHidden/>
              </w:rPr>
              <w:fldChar w:fldCharType="begin"/>
            </w:r>
            <w:r>
              <w:rPr>
                <w:noProof/>
                <w:webHidden/>
              </w:rPr>
              <w:instrText xml:space="preserve"> PAGEREF _Toc188626743 \h </w:instrText>
            </w:r>
            <w:r>
              <w:rPr>
                <w:noProof/>
                <w:webHidden/>
              </w:rPr>
            </w:r>
            <w:r>
              <w:rPr>
                <w:noProof/>
                <w:webHidden/>
              </w:rPr>
              <w:fldChar w:fldCharType="separate"/>
            </w:r>
            <w:r>
              <w:rPr>
                <w:noProof/>
                <w:webHidden/>
              </w:rPr>
              <w:t>7</w:t>
            </w:r>
            <w:r>
              <w:rPr>
                <w:noProof/>
                <w:webHidden/>
              </w:rPr>
              <w:fldChar w:fldCharType="end"/>
            </w:r>
          </w:hyperlink>
        </w:p>
        <w:p w14:paraId="3C279FCC" w14:textId="0BA9558F" w:rsidR="000E716B" w:rsidRDefault="000E716B">
          <w:pPr>
            <w:pStyle w:val="TOC2"/>
            <w:tabs>
              <w:tab w:val="right" w:leader="dot" w:pos="9350"/>
            </w:tabs>
            <w:rPr>
              <w:rFonts w:asciiTheme="minorHAnsi" w:eastAsiaTheme="minorEastAsia" w:hAnsiTheme="minorHAnsi" w:cstheme="minorBidi"/>
              <w:noProof/>
              <w:kern w:val="2"/>
              <w:sz w:val="24"/>
              <w14:ligatures w14:val="standardContextual"/>
            </w:rPr>
          </w:pPr>
          <w:hyperlink w:anchor="_Toc188626744" w:history="1">
            <w:r w:rsidRPr="00837534">
              <w:rPr>
                <w:rStyle w:val="Hyperlink"/>
                <w:noProof/>
              </w:rPr>
              <w:t>Assignment Submission</w:t>
            </w:r>
            <w:r>
              <w:rPr>
                <w:noProof/>
                <w:webHidden/>
              </w:rPr>
              <w:tab/>
            </w:r>
            <w:r>
              <w:rPr>
                <w:noProof/>
                <w:webHidden/>
              </w:rPr>
              <w:fldChar w:fldCharType="begin"/>
            </w:r>
            <w:r>
              <w:rPr>
                <w:noProof/>
                <w:webHidden/>
              </w:rPr>
              <w:instrText xml:space="preserve"> PAGEREF _Toc188626744 \h </w:instrText>
            </w:r>
            <w:r>
              <w:rPr>
                <w:noProof/>
                <w:webHidden/>
              </w:rPr>
            </w:r>
            <w:r>
              <w:rPr>
                <w:noProof/>
                <w:webHidden/>
              </w:rPr>
              <w:fldChar w:fldCharType="separate"/>
            </w:r>
            <w:r>
              <w:rPr>
                <w:noProof/>
                <w:webHidden/>
              </w:rPr>
              <w:t>10</w:t>
            </w:r>
            <w:r>
              <w:rPr>
                <w:noProof/>
                <w:webHidden/>
              </w:rPr>
              <w:fldChar w:fldCharType="end"/>
            </w:r>
          </w:hyperlink>
        </w:p>
        <w:p w14:paraId="7088921E" w14:textId="572A3638" w:rsidR="00215BDC" w:rsidRDefault="00215BDC">
          <w:r>
            <w:rPr>
              <w:b/>
              <w:bCs/>
              <w:noProof/>
            </w:rPr>
            <w:fldChar w:fldCharType="end"/>
          </w:r>
        </w:p>
      </w:sdtContent>
    </w:sdt>
    <w:p w14:paraId="3A26B13E" w14:textId="3F9438A9" w:rsidR="00604962" w:rsidRDefault="00604962" w:rsidP="00604962">
      <w:r>
        <w:t xml:space="preserve">Time required: </w:t>
      </w:r>
      <w:r w:rsidR="003B274E">
        <w:t>6</w:t>
      </w:r>
      <w:r>
        <w:t>0 minutes</w:t>
      </w:r>
    </w:p>
    <w:p w14:paraId="4A636ECD" w14:textId="43F2E01D" w:rsidR="001E1699" w:rsidRDefault="001E1699" w:rsidP="001E1699">
      <w:pPr>
        <w:pStyle w:val="Heading1"/>
      </w:pPr>
      <w:bookmarkStart w:id="2" w:name="_Toc188626736"/>
      <w:r>
        <w:t>Video</w:t>
      </w:r>
      <w:bookmarkEnd w:id="2"/>
    </w:p>
    <w:p w14:paraId="4B7D0E97" w14:textId="3756BF8A" w:rsidR="001E1699" w:rsidRPr="001E1699" w:rsidRDefault="001E1699" w:rsidP="001E1699">
      <w:r>
        <w:t xml:space="preserve">This is a 3 hour class that goes into this subject very deeply. </w:t>
      </w:r>
      <w:r w:rsidR="00D65A50">
        <w:t>Watch this if</w:t>
      </w:r>
      <w:r>
        <w:t xml:space="preserve"> you want to take a deep dive into threading.</w:t>
      </w:r>
    </w:p>
    <w:p w14:paraId="44379CCF" w14:textId="1D6BA94A" w:rsidR="001E1699" w:rsidRDefault="001E1699" w:rsidP="00604962">
      <w:hyperlink r:id="rId8" w:history="1">
        <w:r w:rsidRPr="001E1699">
          <w:rPr>
            <w:rStyle w:val="Hyperlink"/>
          </w:rPr>
          <w:t>Asynchronous Python Mastery: Threads, processes, and Async Development</w:t>
        </w:r>
      </w:hyperlink>
    </w:p>
    <w:p w14:paraId="127AE0CA" w14:textId="29AB632C" w:rsidR="005663BA" w:rsidRDefault="005663BA" w:rsidP="005663BA">
      <w:pPr>
        <w:pStyle w:val="Heading1"/>
      </w:pPr>
      <w:bookmarkStart w:id="3" w:name="_Toc188626737"/>
      <w:r>
        <w:t>Threading</w:t>
      </w:r>
      <w:bookmarkEnd w:id="3"/>
    </w:p>
    <w:p w14:paraId="2F08635B" w14:textId="5781F267" w:rsidR="00F56FFA" w:rsidRDefault="00BE5603" w:rsidP="00F56FFA">
      <w:r>
        <w:t>T</w:t>
      </w:r>
      <w:r w:rsidR="001A08DD">
        <w:t xml:space="preserve">hreading is built into Python. </w:t>
      </w:r>
      <w:r w:rsidR="00F56FFA">
        <w:t xml:space="preserve">Threading in </w:t>
      </w:r>
      <w:r w:rsidR="001A08DD">
        <w:t>P</w:t>
      </w:r>
      <w:r w:rsidR="00F56FFA">
        <w:t>ython is used to run multiple threads (tasks, function calls) at the same time.</w:t>
      </w:r>
      <w:r w:rsidR="00732397">
        <w:t xml:space="preserve"> Python threads are used in cases where the execution of a task involves some waiting. One example would be interaction with a service hosted on another computer, such as a webserver. Threading allows python to execute other code while waiting</w:t>
      </w:r>
      <w:r w:rsidR="006260D8">
        <w:t>.</w:t>
      </w:r>
    </w:p>
    <w:p w14:paraId="57B12569" w14:textId="00436C71" w:rsidR="00EB223D" w:rsidRDefault="00EB223D" w:rsidP="00EB223D">
      <w:pPr>
        <w:pStyle w:val="Heading1"/>
      </w:pPr>
      <w:bookmarkStart w:id="4" w:name="_Toc188626738"/>
      <w:r>
        <w:lastRenderedPageBreak/>
        <w:t>Process</w:t>
      </w:r>
      <w:bookmarkEnd w:id="4"/>
    </w:p>
    <w:p w14:paraId="5378BD7D" w14:textId="65457BF8" w:rsidR="00EB223D" w:rsidRPr="00EB223D" w:rsidRDefault="00EB223D" w:rsidP="00EB223D">
      <w:r>
        <w:t>A process has at least one thread and some resources set aside by the operating</w:t>
      </w:r>
      <w:r w:rsidR="009B49EB">
        <w:t xml:space="preserve"> system</w:t>
      </w:r>
      <w:r>
        <w:t>.</w:t>
      </w:r>
      <w:r w:rsidR="008E26C0">
        <w:t xml:space="preserve"> This could be </w:t>
      </w:r>
      <w:r w:rsidR="001B0139">
        <w:t xml:space="preserve">a </w:t>
      </w:r>
      <w:r w:rsidR="008E26C0">
        <w:t>hard drive, processor cores, network, etc.</w:t>
      </w:r>
      <w:r w:rsidR="005C4AC7">
        <w:t xml:space="preserve"> The resources change as the process’s needs change.</w:t>
      </w:r>
    </w:p>
    <w:p w14:paraId="0F0E4DB3" w14:textId="77777777" w:rsidR="005663BA" w:rsidRDefault="005663BA" w:rsidP="005663BA">
      <w:r>
        <w:rPr>
          <w:noProof/>
        </w:rPr>
        <w:drawing>
          <wp:inline distT="0" distB="0" distL="0" distR="0" wp14:anchorId="59F969A3" wp14:editId="489D1F89">
            <wp:extent cx="5361729" cy="2686050"/>
            <wp:effectExtent l="38100" t="38100" r="86995" b="95250"/>
            <wp:docPr id="7" name="Picture 7" descr="Multi-Threading in Python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in Python - DEV Community"/>
                    <pic:cNvPicPr>
                      <a:picLocks noChangeAspect="1" noChangeArrowheads="1"/>
                    </pic:cNvPicPr>
                  </pic:nvPicPr>
                  <pic:blipFill rotWithShape="1">
                    <a:blip r:embed="rId9">
                      <a:extLst>
                        <a:ext uri="{28A0092B-C50C-407E-A947-70E740481C1C}">
                          <a14:useLocalDpi xmlns:a14="http://schemas.microsoft.com/office/drawing/2010/main" val="0"/>
                        </a:ext>
                      </a:extLst>
                    </a:blip>
                    <a:srcRect l="6333" t="2667" r="1833" b="5333"/>
                    <a:stretch/>
                  </pic:blipFill>
                  <pic:spPr bwMode="auto">
                    <a:xfrm>
                      <a:off x="0" y="0"/>
                      <a:ext cx="5367465" cy="268892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454102D" w14:textId="38C205F7" w:rsidR="008B2B75" w:rsidRDefault="008B2B75" w:rsidP="008B2B75">
      <w:pPr>
        <w:pStyle w:val="Heading1"/>
      </w:pPr>
      <w:bookmarkStart w:id="5" w:name="_Toc188626739"/>
      <w:r>
        <w:t>Time Slicing</w:t>
      </w:r>
      <w:bookmarkEnd w:id="5"/>
    </w:p>
    <w:p w14:paraId="66C3DE04" w14:textId="77B344EB" w:rsidR="008B2B75" w:rsidRDefault="008B2B75" w:rsidP="008B2B75">
      <w:r>
        <w:t>Your computer can have hundreds of processes running at the same time. Time slicing</w:t>
      </w:r>
      <w:r w:rsidR="00C04B64">
        <w:t xml:space="preserve"> or scheduling</w:t>
      </w:r>
      <w:r>
        <w:t xml:space="preserve"> allows these threads to share process time. Time slicing is not free. The OS has to save the current status of the thread so that when it comes back to the core, it doesn’t start from the beginning.</w:t>
      </w:r>
      <w:r w:rsidR="0044694D">
        <w:t xml:space="preserve"> There is some overhead in switching from one thread to another.</w:t>
      </w:r>
    </w:p>
    <w:p w14:paraId="64A5210E" w14:textId="4B948778" w:rsidR="00B057D1" w:rsidRPr="008B2B75" w:rsidRDefault="00B057D1" w:rsidP="008B2B75">
      <w:r>
        <w:rPr>
          <w:noProof/>
        </w:rPr>
        <w:drawing>
          <wp:inline distT="0" distB="0" distL="0" distR="0" wp14:anchorId="6BFB1EDB" wp14:editId="04AFE59D">
            <wp:extent cx="5943600" cy="1482725"/>
            <wp:effectExtent l="38100" t="38100" r="95250" b="98425"/>
            <wp:docPr id="240183842" name="Picture 2" descr="Multithreading — threads and processes, time-slicing algorithm | by Java  Jed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threading — threads and processes, time-slicing algorithm | by Java  Jedi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827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4D2D57" w14:textId="25B6C6CD" w:rsidR="00F67422" w:rsidRDefault="00D13AA8" w:rsidP="00D13AA8">
      <w:pPr>
        <w:pStyle w:val="Heading1"/>
      </w:pPr>
      <w:bookmarkStart w:id="6" w:name="_Toc99896503"/>
      <w:bookmarkStart w:id="7" w:name="_Toc188626740"/>
      <w:r>
        <w:lastRenderedPageBreak/>
        <w:t xml:space="preserve">Tutorial 1: </w:t>
      </w:r>
      <w:r w:rsidR="00EB2CA1">
        <w:t>W</w:t>
      </w:r>
      <w:r w:rsidR="00E043CA">
        <w:t>ithout Threading</w:t>
      </w:r>
      <w:bookmarkEnd w:id="7"/>
    </w:p>
    <w:p w14:paraId="689887B3" w14:textId="016A02DE" w:rsidR="00364E0F" w:rsidRDefault="00BD60D5" w:rsidP="00364E0F">
      <w:r>
        <w:t xml:space="preserve">All program runs on at least one single thread. </w:t>
      </w:r>
      <w:r w:rsidR="00D54D8A">
        <w:t xml:space="preserve">All code executes nose to tail, one after the </w:t>
      </w:r>
      <w:r w:rsidR="00D54D8A" w:rsidRPr="00B214E6">
        <w:t xml:space="preserve">other. </w:t>
      </w:r>
      <w:r w:rsidR="00C9359B" w:rsidRPr="00B214E6">
        <w:t>F</w:t>
      </w:r>
      <w:r w:rsidR="00364E0F" w:rsidRPr="00B214E6">
        <w:t>unctions must run one after the other.</w:t>
      </w:r>
      <w:r w:rsidR="0063477D" w:rsidRPr="00B214E6">
        <w:t xml:space="preserve"> T</w:t>
      </w:r>
      <w:r w:rsidR="0063477D">
        <w:t>h</w:t>
      </w:r>
      <w:r w:rsidR="00D33770">
        <w:t>ese</w:t>
      </w:r>
      <w:r w:rsidR="0063477D">
        <w:t xml:space="preserve"> </w:t>
      </w:r>
      <w:r w:rsidR="00D33770">
        <w:t>are</w:t>
      </w:r>
      <w:r w:rsidR="0063477D">
        <w:t xml:space="preserve"> called blocking</w:t>
      </w:r>
      <w:r w:rsidR="00A3786F">
        <w:t xml:space="preserve"> calls.</w:t>
      </w:r>
      <w:r w:rsidR="00610C5B">
        <w:t xml:space="preserve"> Nothing else can happen while the function is running.</w:t>
      </w:r>
    </w:p>
    <w:p w14:paraId="75B946E1" w14:textId="093F981F" w:rsidR="00364E0F" w:rsidRDefault="00526AEE" w:rsidP="00526AEE">
      <w:pPr>
        <w:pStyle w:val="ListParagraph"/>
        <w:numPr>
          <w:ilvl w:val="0"/>
          <w:numId w:val="47"/>
        </w:numPr>
      </w:pPr>
      <w:r>
        <w:t>function1()</w:t>
      </w:r>
    </w:p>
    <w:p w14:paraId="2341C219" w14:textId="1C682308" w:rsidR="00526AEE" w:rsidRDefault="00526AEE" w:rsidP="00526AEE">
      <w:pPr>
        <w:pStyle w:val="ListParagraph"/>
        <w:numPr>
          <w:ilvl w:val="0"/>
          <w:numId w:val="47"/>
        </w:numPr>
      </w:pPr>
      <w:r>
        <w:t>function2()</w:t>
      </w:r>
    </w:p>
    <w:p w14:paraId="2CC00CDA" w14:textId="73AD17FB" w:rsidR="00526AEE" w:rsidRDefault="00526AEE" w:rsidP="00526AEE">
      <w:pPr>
        <w:pStyle w:val="ListParagraph"/>
        <w:numPr>
          <w:ilvl w:val="0"/>
          <w:numId w:val="47"/>
        </w:numPr>
      </w:pPr>
      <w:r>
        <w:t>function3()</w:t>
      </w:r>
    </w:p>
    <w:p w14:paraId="5A992A62" w14:textId="79C7F147" w:rsidR="00364E0F" w:rsidRDefault="00921574" w:rsidP="00364E0F">
      <w:r>
        <w:t xml:space="preserve">This program shows an example of </w:t>
      </w:r>
      <w:r w:rsidR="009A22FD">
        <w:t>functions running in a single thread</w:t>
      </w:r>
      <w:r w:rsidR="00F621C3">
        <w:t>.</w:t>
      </w:r>
    </w:p>
    <w:p w14:paraId="06803113" w14:textId="18E73FBB" w:rsidR="00D305A0" w:rsidRDefault="00A22C95" w:rsidP="00364E0F">
      <w:r>
        <w:rPr>
          <w:noProof/>
        </w:rPr>
        <w:drawing>
          <wp:inline distT="0" distB="0" distL="0" distR="0" wp14:anchorId="7A849A9C" wp14:editId="3C448B08">
            <wp:extent cx="6126480" cy="5440680"/>
            <wp:effectExtent l="38100" t="38100" r="102870" b="1028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6126480" cy="54406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6DC9EF" w14:textId="00F00F53" w:rsidR="003F1FA3" w:rsidRDefault="00CA02A4" w:rsidP="00364E0F">
      <w:r>
        <w:lastRenderedPageBreak/>
        <w:t>Example run:</w:t>
      </w:r>
    </w:p>
    <w:p w14:paraId="3173140C" w14:textId="7A5AFFFE" w:rsidR="00F621C3" w:rsidRDefault="00022038" w:rsidP="00364E0F">
      <w:r>
        <w:rPr>
          <w:noProof/>
        </w:rPr>
        <w:drawing>
          <wp:inline distT="0" distB="0" distL="0" distR="0" wp14:anchorId="56AFC787" wp14:editId="4A552293">
            <wp:extent cx="402336" cy="2029968"/>
            <wp:effectExtent l="38100" t="38100" r="93345" b="85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336" cy="202996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1BBF78" w14:textId="44D7C3B4" w:rsidR="00022038" w:rsidRPr="00364E0F" w:rsidRDefault="00022038" w:rsidP="00022038">
      <w:pPr>
        <w:pStyle w:val="Heading1"/>
      </w:pPr>
      <w:bookmarkStart w:id="8" w:name="_Toc188626741"/>
      <w:r>
        <w:t>Tutorial 2: Threading</w:t>
      </w:r>
      <w:bookmarkEnd w:id="8"/>
    </w:p>
    <w:p w14:paraId="786F57E3" w14:textId="0755BCF7" w:rsidR="00F972E4" w:rsidRDefault="00F972E4" w:rsidP="00F972E4">
      <w:r>
        <w:t>Threading allows us to speed up programs by executing</w:t>
      </w:r>
      <w:r w:rsidR="00856BAF">
        <w:t xml:space="preserve"> </w:t>
      </w:r>
      <w:r>
        <w:t>multiple tasks at the SAME time.</w:t>
      </w:r>
    </w:p>
    <w:p w14:paraId="6AE9A613" w14:textId="11ABAF5B" w:rsidR="00856BAF" w:rsidRDefault="00F972E4" w:rsidP="00856BAF">
      <w:pPr>
        <w:pStyle w:val="ListParagraph"/>
        <w:numPr>
          <w:ilvl w:val="0"/>
          <w:numId w:val="47"/>
        </w:numPr>
      </w:pPr>
      <w:r>
        <w:t>Each task will run on its own thread</w:t>
      </w:r>
      <w:r w:rsidR="00856BAF">
        <w:t xml:space="preserve"> </w:t>
      </w:r>
    </w:p>
    <w:p w14:paraId="1EA4D576" w14:textId="02CE1DB7" w:rsidR="00F972E4" w:rsidRDefault="00F972E4" w:rsidP="00856BAF">
      <w:pPr>
        <w:pStyle w:val="ListParagraph"/>
        <w:numPr>
          <w:ilvl w:val="0"/>
          <w:numId w:val="47"/>
        </w:numPr>
      </w:pPr>
      <w:r>
        <w:t>Each thread can run simultaneously and share data with each other</w:t>
      </w:r>
    </w:p>
    <w:p w14:paraId="24BD68BC" w14:textId="1240080D" w:rsidR="00F972E4" w:rsidRDefault="00F972E4" w:rsidP="00856BAF">
      <w:pPr>
        <w:pStyle w:val="ListParagraph"/>
        <w:numPr>
          <w:ilvl w:val="0"/>
          <w:numId w:val="47"/>
        </w:numPr>
      </w:pPr>
      <w:r>
        <w:t>Every thread you start must do SOMETHING</w:t>
      </w:r>
    </w:p>
    <w:p w14:paraId="3D81A37A" w14:textId="137FD961" w:rsidR="001F0B35" w:rsidRDefault="001F0B35" w:rsidP="00856BAF">
      <w:pPr>
        <w:pStyle w:val="ListParagraph"/>
        <w:numPr>
          <w:ilvl w:val="0"/>
          <w:numId w:val="47"/>
        </w:numPr>
      </w:pPr>
      <w:r>
        <w:t>Threads will finish at different times. The OS task scheduler runs them when it has time.</w:t>
      </w:r>
    </w:p>
    <w:p w14:paraId="243C63A0" w14:textId="11BAB578" w:rsidR="00D13AA8" w:rsidRDefault="00856BAF" w:rsidP="00F972E4">
      <w:r>
        <w:t>W</w:t>
      </w:r>
      <w:r w:rsidR="00F972E4">
        <w:t xml:space="preserve">e </w:t>
      </w:r>
      <w:r>
        <w:t>will</w:t>
      </w:r>
      <w:r w:rsidR="00F972E4">
        <w:t xml:space="preserve"> define </w:t>
      </w:r>
      <w:r>
        <w:t>3 different functions, one for each thread. O</w:t>
      </w:r>
      <w:r w:rsidR="00F972E4">
        <w:t>ur threads will then target these functions.</w:t>
      </w:r>
      <w:r>
        <w:t xml:space="preserve"> </w:t>
      </w:r>
      <w:r w:rsidR="00F972E4">
        <w:t>When we start the threads, the target functions will be run.</w:t>
      </w:r>
    </w:p>
    <w:p w14:paraId="42D06B29" w14:textId="60E37564" w:rsidR="00B20C3C" w:rsidRDefault="000F5366" w:rsidP="00F972E4">
      <w:r>
        <w:t>Modify the existing code as shown.</w:t>
      </w:r>
      <w:r w:rsidR="005E459B">
        <w:t xml:space="preserve"> </w:t>
      </w:r>
    </w:p>
    <w:p w14:paraId="68538E70" w14:textId="1CED753E" w:rsidR="005E459B" w:rsidRDefault="000F5366" w:rsidP="00F972E4">
      <w:r>
        <w:rPr>
          <w:noProof/>
        </w:rPr>
        <w:lastRenderedPageBreak/>
        <w:drawing>
          <wp:inline distT="0" distB="0" distL="0" distR="0" wp14:anchorId="170CB78E" wp14:editId="4DC8D63B">
            <wp:extent cx="6190488" cy="2761488"/>
            <wp:effectExtent l="38100" t="38100" r="96520" b="9652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3"/>
                    <a:stretch>
                      <a:fillRect/>
                    </a:stretch>
                  </pic:blipFill>
                  <pic:spPr>
                    <a:xfrm>
                      <a:off x="0" y="0"/>
                      <a:ext cx="6190488" cy="276148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79E05" w14:textId="08855419" w:rsidR="00B22F70" w:rsidRDefault="00B22F70" w:rsidP="00F972E4">
      <w:r>
        <w:t>Example run</w:t>
      </w:r>
      <w:r w:rsidR="00523096">
        <w:t xml:space="preserve"> (Each run may be different)</w:t>
      </w:r>
      <w:r>
        <w:t>:</w:t>
      </w:r>
    </w:p>
    <w:p w14:paraId="64BAD957" w14:textId="5085E9B1" w:rsidR="00B22F70" w:rsidRDefault="00523096" w:rsidP="00F972E4">
      <w:r>
        <w:rPr>
          <w:noProof/>
        </w:rPr>
        <w:drawing>
          <wp:inline distT="0" distB="0" distL="0" distR="0" wp14:anchorId="3C630DE8" wp14:editId="4C4C74F3">
            <wp:extent cx="1179576" cy="2478024"/>
            <wp:effectExtent l="38100" t="38100" r="97155" b="9398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4"/>
                    <a:stretch>
                      <a:fillRect/>
                    </a:stretch>
                  </pic:blipFill>
                  <pic:spPr>
                    <a:xfrm>
                      <a:off x="0" y="0"/>
                      <a:ext cx="1179576" cy="247802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6F8F10" w14:textId="253F6713" w:rsidR="00E66289" w:rsidRDefault="00034D27" w:rsidP="00034D27">
      <w:pPr>
        <w:pStyle w:val="Heading1"/>
      </w:pPr>
      <w:bookmarkStart w:id="9" w:name="_Toc188626742"/>
      <w:r>
        <w:t>Tutorial 3: Threading with Join</w:t>
      </w:r>
      <w:bookmarkEnd w:id="9"/>
    </w:p>
    <w:p w14:paraId="0C620CF6" w14:textId="3A68A422" w:rsidR="00034D27" w:rsidRDefault="00F4560C" w:rsidP="00034D27">
      <w:r>
        <w:t>Modify the existing code to add a print statement. Notice that it executes right away on the program thread.</w:t>
      </w:r>
    </w:p>
    <w:p w14:paraId="5B6D8D28" w14:textId="32FA3AD1" w:rsidR="00F4560C" w:rsidRPr="00034D27" w:rsidRDefault="00F4560C" w:rsidP="00034D27">
      <w:r>
        <w:rPr>
          <w:noProof/>
        </w:rPr>
        <w:lastRenderedPageBreak/>
        <w:drawing>
          <wp:inline distT="0" distB="0" distL="0" distR="0" wp14:anchorId="44AF2D81" wp14:editId="304FE8DE">
            <wp:extent cx="5943600" cy="3536950"/>
            <wp:effectExtent l="38100" t="38100" r="95250" b="10160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943600" cy="353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16E90E" w14:textId="77777777" w:rsidR="00C12048" w:rsidRDefault="00C12048" w:rsidP="00C12048">
      <w:r>
        <w:t>Example run (Each run may be different):</w:t>
      </w:r>
    </w:p>
    <w:p w14:paraId="7011C820" w14:textId="3D024213" w:rsidR="00E66289" w:rsidRDefault="00C14A08" w:rsidP="00F972E4">
      <w:r>
        <w:rPr>
          <w:noProof/>
        </w:rPr>
        <w:drawing>
          <wp:inline distT="0" distB="0" distL="0" distR="0" wp14:anchorId="1AAD9824" wp14:editId="559C3AA3">
            <wp:extent cx="2350008" cy="2734056"/>
            <wp:effectExtent l="38100" t="38100" r="88900" b="857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2350008" cy="273405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D4B857" w14:textId="70FC5BC3" w:rsidR="00265E41" w:rsidRDefault="00F4560C" w:rsidP="00F972E4">
      <w:r>
        <w:t xml:space="preserve">Uncomment the </w:t>
      </w:r>
      <w:r w:rsidRPr="005D5C43">
        <w:rPr>
          <w:b/>
          <w:bCs/>
        </w:rPr>
        <w:t>.join()</w:t>
      </w:r>
      <w:r>
        <w:t xml:space="preserve"> </w:t>
      </w:r>
      <w:r w:rsidR="005D16FB">
        <w:t>methods</w:t>
      </w:r>
      <w:r>
        <w:t xml:space="preserve">. </w:t>
      </w:r>
      <w:r w:rsidR="00265E41">
        <w:t xml:space="preserve">The .join() </w:t>
      </w:r>
      <w:r w:rsidR="005D16FB">
        <w:t>method</w:t>
      </w:r>
      <w:r w:rsidR="00265E41">
        <w:t xml:space="preserve"> releases the thread and allow</w:t>
      </w:r>
      <w:r w:rsidR="005439B4">
        <w:t>s</w:t>
      </w:r>
      <w:r w:rsidR="00265E41">
        <w:t xml:space="preserve"> the program to “join” the main thread. </w:t>
      </w:r>
    </w:p>
    <w:p w14:paraId="1D0D9533" w14:textId="77CDCA3F" w:rsidR="00F00ACD" w:rsidRDefault="00F4560C" w:rsidP="00F972E4">
      <w:r>
        <w:t>This is an e</w:t>
      </w:r>
      <w:r w:rsidR="00F00ACD">
        <w:t>xample run with join.</w:t>
      </w:r>
      <w:r w:rsidR="00647A4A">
        <w:t xml:space="preserve"> All three threads must complete before the next command is run.</w:t>
      </w:r>
    </w:p>
    <w:p w14:paraId="7211362A" w14:textId="77777777" w:rsidR="00185F88" w:rsidRDefault="00185F88" w:rsidP="00185F88">
      <w:r>
        <w:lastRenderedPageBreak/>
        <w:t>Example run (Each run may be different):</w:t>
      </w:r>
    </w:p>
    <w:p w14:paraId="50646A31" w14:textId="320577DF" w:rsidR="00E66289" w:rsidRPr="00D13AA8" w:rsidRDefault="00C12048" w:rsidP="00F972E4">
      <w:r>
        <w:rPr>
          <w:noProof/>
        </w:rPr>
        <w:drawing>
          <wp:inline distT="0" distB="0" distL="0" distR="0" wp14:anchorId="762238B8" wp14:editId="10AA1A3E">
            <wp:extent cx="1472184" cy="2734056"/>
            <wp:effectExtent l="38100" t="38100" r="90170" b="85725"/>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7"/>
                    <a:stretch>
                      <a:fillRect/>
                    </a:stretch>
                  </pic:blipFill>
                  <pic:spPr>
                    <a:xfrm>
                      <a:off x="0" y="0"/>
                      <a:ext cx="1472184" cy="273405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A49564" w14:textId="0C9F0F4B" w:rsidR="00A35504" w:rsidRDefault="003D5301" w:rsidP="00A35504">
      <w:pPr>
        <w:pStyle w:val="Heading1"/>
      </w:pPr>
      <w:bookmarkStart w:id="10" w:name="_Toc188626743"/>
      <w:r>
        <w:t xml:space="preserve">Tutorial 4: </w:t>
      </w:r>
      <w:r w:rsidR="00A35504">
        <w:t>Daemon Threads</w:t>
      </w:r>
      <w:r>
        <w:t xml:space="preserve"> and Tkinter</w:t>
      </w:r>
      <w:bookmarkEnd w:id="10"/>
    </w:p>
    <w:p w14:paraId="2CC38F7F" w14:textId="55F1B674" w:rsidR="00A35504" w:rsidRDefault="00A35504" w:rsidP="00A35504">
      <w:r>
        <w:t>A daemon is a background service. If you are running a function or method in a separate thread that you want to keep going until the program stops, setting daemon to True will stop the thread when the program ends.</w:t>
      </w:r>
    </w:p>
    <w:p w14:paraId="3DED2082" w14:textId="48272095" w:rsidR="00011038" w:rsidRPr="00011038" w:rsidRDefault="00011038" w:rsidP="00011038">
      <w:r>
        <w:t>I</w:t>
      </w:r>
      <w:r w:rsidRPr="00011038">
        <w:t>n a Tkinter application, the main event loop (</w:t>
      </w:r>
      <w:proofErr w:type="spellStart"/>
      <w:r w:rsidRPr="00011038">
        <w:t>mainloop</w:t>
      </w:r>
      <w:proofErr w:type="spellEnd"/>
      <w:r w:rsidRPr="00011038">
        <w:t>()) is responsible for handling all GUI updates and user interactions. If a long-running task is executed within this main thread, it will block the event loop, causing the GUI to become unresponsive until the task completes.</w:t>
      </w:r>
    </w:p>
    <w:p w14:paraId="4D04EA6D" w14:textId="77777777" w:rsidR="00011038" w:rsidRPr="00011038" w:rsidRDefault="00011038" w:rsidP="00011038">
      <w:r w:rsidRPr="00011038">
        <w:t>Threading helps by allowing long-running tasks to run in separate threads, freeing up the main thread to continue handling GUI updates and user interactions. This ensures that the GUI remains responsive even while background tasks are being executed.</w:t>
      </w:r>
    </w:p>
    <w:p w14:paraId="50A24837" w14:textId="224B7EEA" w:rsidR="00011038" w:rsidRPr="00011038" w:rsidRDefault="00011038" w:rsidP="00011038">
      <w:r w:rsidRPr="00011038">
        <w:t>In the provided code, the </w:t>
      </w:r>
      <w:proofErr w:type="spellStart"/>
      <w:r w:rsidRPr="00011038">
        <w:t>background_task</w:t>
      </w:r>
      <w:proofErr w:type="spellEnd"/>
      <w:r w:rsidRPr="00011038">
        <w:t> method runs in a separate thread created by the </w:t>
      </w:r>
      <w:proofErr w:type="spellStart"/>
      <w:r w:rsidRPr="00011038">
        <w:t>start_thread</w:t>
      </w:r>
      <w:proofErr w:type="spellEnd"/>
      <w:r w:rsidRPr="00011038">
        <w:t> method. This allows the label to be updated with the current timestamp every second without blocking the main event loop, keeping the GUI responsive.</w:t>
      </w:r>
    </w:p>
    <w:p w14:paraId="2CD418DC" w14:textId="34644884" w:rsidR="00A35504" w:rsidRDefault="00AB68DF" w:rsidP="00A35504">
      <w:r>
        <w:rPr>
          <w:noProof/>
        </w:rPr>
        <w:lastRenderedPageBreak/>
        <w:drawing>
          <wp:inline distT="0" distB="0" distL="0" distR="0" wp14:anchorId="6E3BE0EC" wp14:editId="3096F084">
            <wp:extent cx="5943600" cy="5517515"/>
            <wp:effectExtent l="38100" t="38100" r="95250" b="102235"/>
            <wp:docPr id="291224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4881" name="Picture 1" descr="A screenshot of a computer program&#10;&#10;Description automatically generated"/>
                    <pic:cNvPicPr/>
                  </pic:nvPicPr>
                  <pic:blipFill>
                    <a:blip r:embed="rId18"/>
                    <a:stretch>
                      <a:fillRect/>
                    </a:stretch>
                  </pic:blipFill>
                  <pic:spPr>
                    <a:xfrm>
                      <a:off x="0" y="0"/>
                      <a:ext cx="5943600" cy="55175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2268E5" w14:textId="6BC0375B" w:rsidR="00B44A86" w:rsidRDefault="001D7E8F" w:rsidP="00A35504">
      <w:r>
        <w:rPr>
          <w:noProof/>
        </w:rPr>
        <w:lastRenderedPageBreak/>
        <w:drawing>
          <wp:inline distT="0" distB="0" distL="0" distR="0" wp14:anchorId="481883E3" wp14:editId="7F1E6AE3">
            <wp:extent cx="5943600" cy="5919470"/>
            <wp:effectExtent l="38100" t="38100" r="95250" b="100330"/>
            <wp:docPr id="9486154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15471" name="Picture 1" descr="A screenshot of a computer program&#10;&#10;Description automatically generated"/>
                    <pic:cNvPicPr/>
                  </pic:nvPicPr>
                  <pic:blipFill>
                    <a:blip r:embed="rId19"/>
                    <a:stretch>
                      <a:fillRect/>
                    </a:stretch>
                  </pic:blipFill>
                  <pic:spPr>
                    <a:xfrm>
                      <a:off x="0" y="0"/>
                      <a:ext cx="5943600" cy="591947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F19059" w14:textId="4B561FDF" w:rsidR="00A85EC2" w:rsidRDefault="00A85EC2" w:rsidP="00A35504">
      <w:r>
        <w:t>Example run:</w:t>
      </w:r>
    </w:p>
    <w:p w14:paraId="3852E850" w14:textId="30FD310B" w:rsidR="00A85EC2" w:rsidRDefault="00CE73F1" w:rsidP="00A35504">
      <w:r>
        <w:rPr>
          <w:noProof/>
        </w:rPr>
        <w:drawing>
          <wp:inline distT="0" distB="0" distL="0" distR="0" wp14:anchorId="7C4F4617" wp14:editId="202FFE12">
            <wp:extent cx="1651085" cy="1511378"/>
            <wp:effectExtent l="38100" t="38100" r="101600" b="88900"/>
            <wp:docPr id="126102510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25103" name="Picture 1" descr="A screenshot of a computer error&#10;&#10;Description automatically generated"/>
                    <pic:cNvPicPr/>
                  </pic:nvPicPr>
                  <pic:blipFill>
                    <a:blip r:embed="rId20"/>
                    <a:stretch>
                      <a:fillRect/>
                    </a:stretch>
                  </pic:blipFill>
                  <pic:spPr>
                    <a:xfrm>
                      <a:off x="0" y="0"/>
                      <a:ext cx="1651085" cy="151137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F08E8C" w14:textId="6EF41A5F" w:rsidR="001760A3" w:rsidRDefault="001760A3" w:rsidP="001760A3">
      <w:pPr>
        <w:pStyle w:val="Heading2"/>
      </w:pPr>
      <w:bookmarkStart w:id="11" w:name="_Toc188626744"/>
      <w:r>
        <w:lastRenderedPageBreak/>
        <w:t>Assignment Submission</w:t>
      </w:r>
      <w:bookmarkEnd w:id="6"/>
      <w:bookmarkEnd w:id="11"/>
    </w:p>
    <w:p w14:paraId="125A559F" w14:textId="40AD1E86" w:rsidR="00C86B4E" w:rsidRDefault="00C86B4E" w:rsidP="00917BB0">
      <w:pPr>
        <w:pStyle w:val="ListParagraph"/>
        <w:numPr>
          <w:ilvl w:val="0"/>
          <w:numId w:val="4"/>
        </w:numPr>
      </w:pPr>
      <w:r>
        <w:t>Attach all</w:t>
      </w:r>
      <w:r w:rsidR="003D2EBA">
        <w:t xml:space="preserve"> program</w:t>
      </w:r>
      <w:r>
        <w:t xml:space="preserve"> files.</w:t>
      </w:r>
    </w:p>
    <w:p w14:paraId="13CE2765" w14:textId="16EE007C" w:rsidR="00C86B4E" w:rsidRDefault="00C86B4E" w:rsidP="00917BB0">
      <w:pPr>
        <w:pStyle w:val="ListParagraph"/>
        <w:numPr>
          <w:ilvl w:val="0"/>
          <w:numId w:val="4"/>
        </w:numPr>
      </w:pPr>
      <w:r>
        <w:t>Attach a screenshot of each successful program run.</w:t>
      </w:r>
    </w:p>
    <w:p w14:paraId="1AED69FC" w14:textId="150EE028" w:rsidR="00C86B4E" w:rsidRPr="00C86B4E" w:rsidRDefault="00C86B4E" w:rsidP="00917BB0">
      <w:pPr>
        <w:pStyle w:val="ListParagraph"/>
        <w:numPr>
          <w:ilvl w:val="0"/>
          <w:numId w:val="4"/>
        </w:numPr>
      </w:pPr>
      <w:r>
        <w:t>Submit the assignment in Blackboard.</w:t>
      </w:r>
    </w:p>
    <w:sectPr w:rsidR="00C86B4E" w:rsidRPr="00C86B4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2FEFC" w14:textId="77777777" w:rsidR="00EF558B" w:rsidRDefault="00EF558B" w:rsidP="00EF558B">
      <w:pPr>
        <w:spacing w:before="0" w:after="0" w:line="240" w:lineRule="auto"/>
      </w:pPr>
      <w:r>
        <w:separator/>
      </w:r>
    </w:p>
  </w:endnote>
  <w:endnote w:type="continuationSeparator" w:id="0">
    <w:p w14:paraId="013625A9" w14:textId="77777777" w:rsidR="00EF558B" w:rsidRDefault="00EF558B" w:rsidP="00EF55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42F5A" w14:textId="57E03E08" w:rsidR="00EF558B" w:rsidRDefault="00EF558B" w:rsidP="00EF558B">
    <w:pPr>
      <w:pStyle w:val="Footer"/>
      <w:tabs>
        <w:tab w:val="right" w:pos="9900"/>
      </w:tabs>
    </w:pPr>
    <w:r>
      <w:tab/>
    </w:r>
    <w:r w:rsidRPr="008E56FA">
      <w:t xml:space="preserve">Page </w:t>
    </w:r>
    <w:r w:rsidRPr="008E56FA">
      <w:rPr>
        <w:bCs/>
      </w:rPr>
      <w:fldChar w:fldCharType="begin"/>
    </w:r>
    <w:r w:rsidRPr="008E56FA">
      <w:rPr>
        <w:bCs/>
      </w:rPr>
      <w:instrText xml:space="preserve"> PAGE  \* Arabic  \* MERGEFORMAT </w:instrText>
    </w:r>
    <w:r w:rsidRPr="008E56FA">
      <w:rPr>
        <w:bCs/>
      </w:rPr>
      <w:fldChar w:fldCharType="separate"/>
    </w:r>
    <w:r>
      <w:rPr>
        <w:bCs/>
      </w:rPr>
      <w:t>1</w:t>
    </w:r>
    <w:r w:rsidRPr="008E56FA">
      <w:rPr>
        <w:bCs/>
      </w:rPr>
      <w:fldChar w:fldCharType="end"/>
    </w:r>
    <w:r w:rsidRPr="008E56FA">
      <w:t xml:space="preserve"> of </w:t>
    </w:r>
    <w:r w:rsidRPr="008E56FA">
      <w:rPr>
        <w:bCs/>
      </w:rPr>
      <w:fldChar w:fldCharType="begin"/>
    </w:r>
    <w:r w:rsidRPr="008E56FA">
      <w:rPr>
        <w:bCs/>
      </w:rPr>
      <w:instrText xml:space="preserve"> NUMPAGES  \* Arabic  \* MERGEFORMAT </w:instrText>
    </w:r>
    <w:r w:rsidRPr="008E56FA">
      <w:rPr>
        <w:bCs/>
      </w:rPr>
      <w:fldChar w:fldCharType="separate"/>
    </w:r>
    <w:r>
      <w:rPr>
        <w:bCs/>
      </w:rPr>
      <w:t>2</w:t>
    </w:r>
    <w:r w:rsidRPr="008E56FA">
      <w:rPr>
        <w:bCs/>
      </w:rPr>
      <w:fldChar w:fldCharType="end"/>
    </w:r>
    <w:r>
      <w:tab/>
      <w:t xml:space="preserve">Revised: </w:t>
    </w:r>
    <w:r>
      <w:fldChar w:fldCharType="begin"/>
    </w:r>
    <w:r>
      <w:instrText xml:space="preserve"> SAVEDATE \@ "M/d/yyyy" \* MERGEFORMAT </w:instrText>
    </w:r>
    <w:r>
      <w:fldChar w:fldCharType="separate"/>
    </w:r>
    <w:r w:rsidR="000E716B">
      <w:rPr>
        <w:noProof/>
      </w:rPr>
      <w:t>1/24/2025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610EB" w14:textId="77777777" w:rsidR="00EF558B" w:rsidRDefault="00EF558B" w:rsidP="00EF558B">
      <w:pPr>
        <w:spacing w:before="0" w:after="0" w:line="240" w:lineRule="auto"/>
      </w:pPr>
      <w:r>
        <w:separator/>
      </w:r>
    </w:p>
  </w:footnote>
  <w:footnote w:type="continuationSeparator" w:id="0">
    <w:p w14:paraId="1F7A84A0" w14:textId="77777777" w:rsidR="00EF558B" w:rsidRDefault="00EF558B" w:rsidP="00EF55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99F"/>
    <w:multiLevelType w:val="hybridMultilevel"/>
    <w:tmpl w:val="2CECAC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0509B5"/>
    <w:multiLevelType w:val="hybridMultilevel"/>
    <w:tmpl w:val="9060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DB464E8"/>
    <w:multiLevelType w:val="hybridMultilevel"/>
    <w:tmpl w:val="0D7223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12272B"/>
    <w:multiLevelType w:val="hybridMultilevel"/>
    <w:tmpl w:val="C3E0F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00D0D1B"/>
    <w:multiLevelType w:val="hybridMultilevel"/>
    <w:tmpl w:val="E0360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CDA3295"/>
    <w:multiLevelType w:val="hybridMultilevel"/>
    <w:tmpl w:val="0D7223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077624219">
    <w:abstractNumId w:val="24"/>
  </w:num>
  <w:num w:numId="2" w16cid:durableId="797263802">
    <w:abstractNumId w:val="26"/>
  </w:num>
  <w:num w:numId="3" w16cid:durableId="1782912928">
    <w:abstractNumId w:val="16"/>
  </w:num>
  <w:num w:numId="4" w16cid:durableId="1850290539">
    <w:abstractNumId w:val="0"/>
  </w:num>
  <w:num w:numId="5" w16cid:durableId="1932931805">
    <w:abstractNumId w:val="35"/>
  </w:num>
  <w:num w:numId="6" w16cid:durableId="8335674">
    <w:abstractNumId w:val="20"/>
  </w:num>
  <w:num w:numId="7" w16cid:durableId="991717160">
    <w:abstractNumId w:val="46"/>
  </w:num>
  <w:num w:numId="8" w16cid:durableId="233398371">
    <w:abstractNumId w:val="12"/>
  </w:num>
  <w:num w:numId="9" w16cid:durableId="2089574035">
    <w:abstractNumId w:val="41"/>
  </w:num>
  <w:num w:numId="10" w16cid:durableId="1674454697">
    <w:abstractNumId w:val="14"/>
  </w:num>
  <w:num w:numId="11" w16cid:durableId="982584376">
    <w:abstractNumId w:val="27"/>
  </w:num>
  <w:num w:numId="12" w16cid:durableId="31927364">
    <w:abstractNumId w:val="11"/>
  </w:num>
  <w:num w:numId="13" w16cid:durableId="8606043">
    <w:abstractNumId w:val="10"/>
  </w:num>
  <w:num w:numId="14" w16cid:durableId="1821994727">
    <w:abstractNumId w:val="34"/>
  </w:num>
  <w:num w:numId="15" w16cid:durableId="640884466">
    <w:abstractNumId w:val="1"/>
  </w:num>
  <w:num w:numId="16" w16cid:durableId="1030834320">
    <w:abstractNumId w:val="36"/>
  </w:num>
  <w:num w:numId="17" w16cid:durableId="750539642">
    <w:abstractNumId w:val="39"/>
  </w:num>
  <w:num w:numId="18" w16cid:durableId="917012450">
    <w:abstractNumId w:val="31"/>
  </w:num>
  <w:num w:numId="19" w16cid:durableId="1641763341">
    <w:abstractNumId w:val="28"/>
  </w:num>
  <w:num w:numId="20" w16cid:durableId="1581018421">
    <w:abstractNumId w:val="45"/>
  </w:num>
  <w:num w:numId="21" w16cid:durableId="1808090313">
    <w:abstractNumId w:val="17"/>
  </w:num>
  <w:num w:numId="22" w16cid:durableId="1203638314">
    <w:abstractNumId w:val="19"/>
  </w:num>
  <w:num w:numId="23" w16cid:durableId="1702632499">
    <w:abstractNumId w:val="5"/>
  </w:num>
  <w:num w:numId="24" w16cid:durableId="1237471050">
    <w:abstractNumId w:val="18"/>
  </w:num>
  <w:num w:numId="25" w16cid:durableId="87049267">
    <w:abstractNumId w:val="38"/>
  </w:num>
  <w:num w:numId="26" w16cid:durableId="673991286">
    <w:abstractNumId w:val="42"/>
  </w:num>
  <w:num w:numId="27" w16cid:durableId="1870221077">
    <w:abstractNumId w:val="8"/>
  </w:num>
  <w:num w:numId="28" w16cid:durableId="852498913">
    <w:abstractNumId w:val="44"/>
  </w:num>
  <w:num w:numId="29" w16cid:durableId="747458067">
    <w:abstractNumId w:val="6"/>
  </w:num>
  <w:num w:numId="30" w16cid:durableId="543174518">
    <w:abstractNumId w:val="43"/>
  </w:num>
  <w:num w:numId="31" w16cid:durableId="1946231029">
    <w:abstractNumId w:val="25"/>
  </w:num>
  <w:num w:numId="32" w16cid:durableId="676271599">
    <w:abstractNumId w:val="15"/>
  </w:num>
  <w:num w:numId="33" w16cid:durableId="522282323">
    <w:abstractNumId w:val="7"/>
  </w:num>
  <w:num w:numId="34" w16cid:durableId="614215234">
    <w:abstractNumId w:val="23"/>
  </w:num>
  <w:num w:numId="35" w16cid:durableId="357896998">
    <w:abstractNumId w:val="33"/>
  </w:num>
  <w:num w:numId="36" w16cid:durableId="823468201">
    <w:abstractNumId w:val="2"/>
  </w:num>
  <w:num w:numId="37" w16cid:durableId="557207467">
    <w:abstractNumId w:val="40"/>
  </w:num>
  <w:num w:numId="38" w16cid:durableId="541792372">
    <w:abstractNumId w:val="21"/>
  </w:num>
  <w:num w:numId="39" w16cid:durableId="616720581">
    <w:abstractNumId w:val="9"/>
  </w:num>
  <w:num w:numId="40" w16cid:durableId="625351170">
    <w:abstractNumId w:val="30"/>
  </w:num>
  <w:num w:numId="41" w16cid:durableId="1614943301">
    <w:abstractNumId w:val="3"/>
  </w:num>
  <w:num w:numId="42" w16cid:durableId="357632105">
    <w:abstractNumId w:val="29"/>
  </w:num>
  <w:num w:numId="43" w16cid:durableId="1014843266">
    <w:abstractNumId w:val="37"/>
  </w:num>
  <w:num w:numId="44" w16cid:durableId="500660454">
    <w:abstractNumId w:val="4"/>
  </w:num>
  <w:num w:numId="45" w16cid:durableId="566233000">
    <w:abstractNumId w:val="22"/>
  </w:num>
  <w:num w:numId="46" w16cid:durableId="644352753">
    <w:abstractNumId w:val="32"/>
  </w:num>
  <w:num w:numId="47" w16cid:durableId="112546724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98"/>
    <w:rsid w:val="00002A89"/>
    <w:rsid w:val="00011038"/>
    <w:rsid w:val="0001377A"/>
    <w:rsid w:val="0001520C"/>
    <w:rsid w:val="000155BC"/>
    <w:rsid w:val="00016675"/>
    <w:rsid w:val="00022038"/>
    <w:rsid w:val="00026FEC"/>
    <w:rsid w:val="00030932"/>
    <w:rsid w:val="00034D27"/>
    <w:rsid w:val="00047F31"/>
    <w:rsid w:val="00057624"/>
    <w:rsid w:val="000600C6"/>
    <w:rsid w:val="00064D5C"/>
    <w:rsid w:val="00072432"/>
    <w:rsid w:val="00077DC7"/>
    <w:rsid w:val="00082476"/>
    <w:rsid w:val="00096311"/>
    <w:rsid w:val="000A06B7"/>
    <w:rsid w:val="000A1C96"/>
    <w:rsid w:val="000A3AF9"/>
    <w:rsid w:val="000B56B4"/>
    <w:rsid w:val="000D273A"/>
    <w:rsid w:val="000D46FD"/>
    <w:rsid w:val="000D51B2"/>
    <w:rsid w:val="000E1A2B"/>
    <w:rsid w:val="000E3814"/>
    <w:rsid w:val="000E457F"/>
    <w:rsid w:val="000E716B"/>
    <w:rsid w:val="000F5366"/>
    <w:rsid w:val="00100E99"/>
    <w:rsid w:val="0010658B"/>
    <w:rsid w:val="00110E04"/>
    <w:rsid w:val="0011373F"/>
    <w:rsid w:val="00121777"/>
    <w:rsid w:val="00130CCF"/>
    <w:rsid w:val="00131513"/>
    <w:rsid w:val="001316D6"/>
    <w:rsid w:val="00135B64"/>
    <w:rsid w:val="00145268"/>
    <w:rsid w:val="001459BD"/>
    <w:rsid w:val="00152367"/>
    <w:rsid w:val="00164886"/>
    <w:rsid w:val="00173AE2"/>
    <w:rsid w:val="001760A3"/>
    <w:rsid w:val="001814E4"/>
    <w:rsid w:val="00182D53"/>
    <w:rsid w:val="001848D9"/>
    <w:rsid w:val="00185F88"/>
    <w:rsid w:val="001937DB"/>
    <w:rsid w:val="001A08DD"/>
    <w:rsid w:val="001A13B9"/>
    <w:rsid w:val="001A29AD"/>
    <w:rsid w:val="001A47ED"/>
    <w:rsid w:val="001A5692"/>
    <w:rsid w:val="001A66C5"/>
    <w:rsid w:val="001B0139"/>
    <w:rsid w:val="001B62CB"/>
    <w:rsid w:val="001C0302"/>
    <w:rsid w:val="001C6F65"/>
    <w:rsid w:val="001D6678"/>
    <w:rsid w:val="001D7E8F"/>
    <w:rsid w:val="001E1699"/>
    <w:rsid w:val="001E6CD3"/>
    <w:rsid w:val="001F0B35"/>
    <w:rsid w:val="001F5083"/>
    <w:rsid w:val="00212350"/>
    <w:rsid w:val="00215BDC"/>
    <w:rsid w:val="00223C20"/>
    <w:rsid w:val="00230A34"/>
    <w:rsid w:val="00233E94"/>
    <w:rsid w:val="002434D5"/>
    <w:rsid w:val="00243EDF"/>
    <w:rsid w:val="002505A0"/>
    <w:rsid w:val="00250FBE"/>
    <w:rsid w:val="00254D63"/>
    <w:rsid w:val="00255128"/>
    <w:rsid w:val="00255390"/>
    <w:rsid w:val="00256757"/>
    <w:rsid w:val="002571BD"/>
    <w:rsid w:val="002602BD"/>
    <w:rsid w:val="00260BE0"/>
    <w:rsid w:val="00265E41"/>
    <w:rsid w:val="00274FDF"/>
    <w:rsid w:val="00280599"/>
    <w:rsid w:val="00294C3A"/>
    <w:rsid w:val="002952B0"/>
    <w:rsid w:val="00295E33"/>
    <w:rsid w:val="002A28D6"/>
    <w:rsid w:val="002B0286"/>
    <w:rsid w:val="002D6B3C"/>
    <w:rsid w:val="002E38AE"/>
    <w:rsid w:val="002F182B"/>
    <w:rsid w:val="002F3A31"/>
    <w:rsid w:val="003059CE"/>
    <w:rsid w:val="003100CA"/>
    <w:rsid w:val="00317FF3"/>
    <w:rsid w:val="00321882"/>
    <w:rsid w:val="0033031A"/>
    <w:rsid w:val="00336F0D"/>
    <w:rsid w:val="00340E98"/>
    <w:rsid w:val="003445AA"/>
    <w:rsid w:val="00344EF6"/>
    <w:rsid w:val="003459BE"/>
    <w:rsid w:val="003524EA"/>
    <w:rsid w:val="00353917"/>
    <w:rsid w:val="00361CAD"/>
    <w:rsid w:val="00364AAE"/>
    <w:rsid w:val="00364E0F"/>
    <w:rsid w:val="00373921"/>
    <w:rsid w:val="003831E0"/>
    <w:rsid w:val="00390EFA"/>
    <w:rsid w:val="00391227"/>
    <w:rsid w:val="003952EA"/>
    <w:rsid w:val="003A1944"/>
    <w:rsid w:val="003A19FA"/>
    <w:rsid w:val="003A2FAB"/>
    <w:rsid w:val="003A5A39"/>
    <w:rsid w:val="003B2560"/>
    <w:rsid w:val="003B274E"/>
    <w:rsid w:val="003B6E49"/>
    <w:rsid w:val="003B70F2"/>
    <w:rsid w:val="003B7A34"/>
    <w:rsid w:val="003C14B1"/>
    <w:rsid w:val="003C246C"/>
    <w:rsid w:val="003C6EA5"/>
    <w:rsid w:val="003C7D59"/>
    <w:rsid w:val="003D2EBA"/>
    <w:rsid w:val="003D5301"/>
    <w:rsid w:val="003E2345"/>
    <w:rsid w:val="003E363C"/>
    <w:rsid w:val="003E782B"/>
    <w:rsid w:val="003F0A6F"/>
    <w:rsid w:val="003F1139"/>
    <w:rsid w:val="003F1FA3"/>
    <w:rsid w:val="003F39D6"/>
    <w:rsid w:val="004028A5"/>
    <w:rsid w:val="00403339"/>
    <w:rsid w:val="00406711"/>
    <w:rsid w:val="00407DBA"/>
    <w:rsid w:val="004202E6"/>
    <w:rsid w:val="004256D3"/>
    <w:rsid w:val="004260C9"/>
    <w:rsid w:val="0042612B"/>
    <w:rsid w:val="00431473"/>
    <w:rsid w:val="00434F78"/>
    <w:rsid w:val="00440998"/>
    <w:rsid w:val="0044694D"/>
    <w:rsid w:val="00452589"/>
    <w:rsid w:val="00470190"/>
    <w:rsid w:val="00475293"/>
    <w:rsid w:val="004874B3"/>
    <w:rsid w:val="0049156B"/>
    <w:rsid w:val="004A27C4"/>
    <w:rsid w:val="004B118B"/>
    <w:rsid w:val="004C0E0C"/>
    <w:rsid w:val="004C3A9A"/>
    <w:rsid w:val="004C7541"/>
    <w:rsid w:val="004D4075"/>
    <w:rsid w:val="004E5F02"/>
    <w:rsid w:val="004F014B"/>
    <w:rsid w:val="004F05E2"/>
    <w:rsid w:val="004F2E39"/>
    <w:rsid w:val="004F39E2"/>
    <w:rsid w:val="004F449B"/>
    <w:rsid w:val="004F5F1E"/>
    <w:rsid w:val="005063B4"/>
    <w:rsid w:val="00511139"/>
    <w:rsid w:val="00520845"/>
    <w:rsid w:val="00523096"/>
    <w:rsid w:val="00526AEE"/>
    <w:rsid w:val="00535D50"/>
    <w:rsid w:val="005439B4"/>
    <w:rsid w:val="00557A2A"/>
    <w:rsid w:val="00557ACB"/>
    <w:rsid w:val="005663BA"/>
    <w:rsid w:val="00571D27"/>
    <w:rsid w:val="00571DF5"/>
    <w:rsid w:val="00586733"/>
    <w:rsid w:val="00586E00"/>
    <w:rsid w:val="00594AC2"/>
    <w:rsid w:val="005A1CCB"/>
    <w:rsid w:val="005A3DD7"/>
    <w:rsid w:val="005B2647"/>
    <w:rsid w:val="005B79AE"/>
    <w:rsid w:val="005C0564"/>
    <w:rsid w:val="005C0B81"/>
    <w:rsid w:val="005C4AC7"/>
    <w:rsid w:val="005C6C8B"/>
    <w:rsid w:val="005C786F"/>
    <w:rsid w:val="005D16FB"/>
    <w:rsid w:val="005D20E3"/>
    <w:rsid w:val="005D5C43"/>
    <w:rsid w:val="005E459B"/>
    <w:rsid w:val="005E5F3D"/>
    <w:rsid w:val="005F101F"/>
    <w:rsid w:val="005F607E"/>
    <w:rsid w:val="005F6D6B"/>
    <w:rsid w:val="00604962"/>
    <w:rsid w:val="00610433"/>
    <w:rsid w:val="00610C5B"/>
    <w:rsid w:val="006211F1"/>
    <w:rsid w:val="006213AC"/>
    <w:rsid w:val="006260D8"/>
    <w:rsid w:val="006323FD"/>
    <w:rsid w:val="0063477D"/>
    <w:rsid w:val="00634B87"/>
    <w:rsid w:val="00645584"/>
    <w:rsid w:val="00647A4A"/>
    <w:rsid w:val="0065545E"/>
    <w:rsid w:val="00662482"/>
    <w:rsid w:val="00662589"/>
    <w:rsid w:val="00662FE3"/>
    <w:rsid w:val="006659F9"/>
    <w:rsid w:val="00676464"/>
    <w:rsid w:val="00681A65"/>
    <w:rsid w:val="006822DF"/>
    <w:rsid w:val="00682857"/>
    <w:rsid w:val="006836D2"/>
    <w:rsid w:val="00684B5D"/>
    <w:rsid w:val="00685027"/>
    <w:rsid w:val="006851C7"/>
    <w:rsid w:val="00686CFB"/>
    <w:rsid w:val="00690DEA"/>
    <w:rsid w:val="00694519"/>
    <w:rsid w:val="006A1C80"/>
    <w:rsid w:val="006A37A9"/>
    <w:rsid w:val="006A47E7"/>
    <w:rsid w:val="006A690D"/>
    <w:rsid w:val="006B063D"/>
    <w:rsid w:val="006C0531"/>
    <w:rsid w:val="006C05EC"/>
    <w:rsid w:val="006C4DD7"/>
    <w:rsid w:val="006E32DB"/>
    <w:rsid w:val="006E412D"/>
    <w:rsid w:val="006F3428"/>
    <w:rsid w:val="006F46EC"/>
    <w:rsid w:val="006F6CA6"/>
    <w:rsid w:val="00715233"/>
    <w:rsid w:val="007174D2"/>
    <w:rsid w:val="0072122D"/>
    <w:rsid w:val="00732397"/>
    <w:rsid w:val="0075748C"/>
    <w:rsid w:val="00775BD5"/>
    <w:rsid w:val="00776D1D"/>
    <w:rsid w:val="00786DB5"/>
    <w:rsid w:val="00795FF2"/>
    <w:rsid w:val="007972B2"/>
    <w:rsid w:val="007A29A6"/>
    <w:rsid w:val="007A6A88"/>
    <w:rsid w:val="007C0F26"/>
    <w:rsid w:val="007D05D9"/>
    <w:rsid w:val="007D509D"/>
    <w:rsid w:val="007E4E16"/>
    <w:rsid w:val="007E4E24"/>
    <w:rsid w:val="007E50DD"/>
    <w:rsid w:val="007E5903"/>
    <w:rsid w:val="007F31AB"/>
    <w:rsid w:val="008315F4"/>
    <w:rsid w:val="00833699"/>
    <w:rsid w:val="00844293"/>
    <w:rsid w:val="008462FD"/>
    <w:rsid w:val="00856BAF"/>
    <w:rsid w:val="008573B3"/>
    <w:rsid w:val="00886B8E"/>
    <w:rsid w:val="00886E40"/>
    <w:rsid w:val="00894AFE"/>
    <w:rsid w:val="008956E6"/>
    <w:rsid w:val="008A195F"/>
    <w:rsid w:val="008A5B4B"/>
    <w:rsid w:val="008A668B"/>
    <w:rsid w:val="008A7B76"/>
    <w:rsid w:val="008B2B75"/>
    <w:rsid w:val="008B54D7"/>
    <w:rsid w:val="008C12AA"/>
    <w:rsid w:val="008E26C0"/>
    <w:rsid w:val="009161D4"/>
    <w:rsid w:val="00917BB0"/>
    <w:rsid w:val="00921574"/>
    <w:rsid w:val="009242A5"/>
    <w:rsid w:val="0093531A"/>
    <w:rsid w:val="0093641E"/>
    <w:rsid w:val="009442EB"/>
    <w:rsid w:val="00947966"/>
    <w:rsid w:val="00963F79"/>
    <w:rsid w:val="009675A3"/>
    <w:rsid w:val="00972D27"/>
    <w:rsid w:val="009820D8"/>
    <w:rsid w:val="0098276A"/>
    <w:rsid w:val="00983FCD"/>
    <w:rsid w:val="00995250"/>
    <w:rsid w:val="009A0EDB"/>
    <w:rsid w:val="009A1F6B"/>
    <w:rsid w:val="009A22FD"/>
    <w:rsid w:val="009A28E3"/>
    <w:rsid w:val="009A68B9"/>
    <w:rsid w:val="009B39D4"/>
    <w:rsid w:val="009B49EB"/>
    <w:rsid w:val="009C1411"/>
    <w:rsid w:val="009C53F1"/>
    <w:rsid w:val="009D0C4D"/>
    <w:rsid w:val="009D755F"/>
    <w:rsid w:val="009F04A7"/>
    <w:rsid w:val="00A0041B"/>
    <w:rsid w:val="00A02EBD"/>
    <w:rsid w:val="00A054ED"/>
    <w:rsid w:val="00A22C95"/>
    <w:rsid w:val="00A24F1D"/>
    <w:rsid w:val="00A27F9D"/>
    <w:rsid w:val="00A32B44"/>
    <w:rsid w:val="00A35504"/>
    <w:rsid w:val="00A3786F"/>
    <w:rsid w:val="00A4436C"/>
    <w:rsid w:val="00A551DE"/>
    <w:rsid w:val="00A71618"/>
    <w:rsid w:val="00A73324"/>
    <w:rsid w:val="00A83FB5"/>
    <w:rsid w:val="00A85EC2"/>
    <w:rsid w:val="00A87EBD"/>
    <w:rsid w:val="00A912BE"/>
    <w:rsid w:val="00A94A8D"/>
    <w:rsid w:val="00A956BD"/>
    <w:rsid w:val="00AA17BA"/>
    <w:rsid w:val="00AB6141"/>
    <w:rsid w:val="00AB68DF"/>
    <w:rsid w:val="00AC07AE"/>
    <w:rsid w:val="00AD2D3A"/>
    <w:rsid w:val="00AD66DC"/>
    <w:rsid w:val="00AE4980"/>
    <w:rsid w:val="00AE658E"/>
    <w:rsid w:val="00AF2739"/>
    <w:rsid w:val="00AF7752"/>
    <w:rsid w:val="00B017F8"/>
    <w:rsid w:val="00B0281E"/>
    <w:rsid w:val="00B057D1"/>
    <w:rsid w:val="00B067F6"/>
    <w:rsid w:val="00B17305"/>
    <w:rsid w:val="00B20C3C"/>
    <w:rsid w:val="00B214E6"/>
    <w:rsid w:val="00B22F70"/>
    <w:rsid w:val="00B237B5"/>
    <w:rsid w:val="00B34D05"/>
    <w:rsid w:val="00B34EA7"/>
    <w:rsid w:val="00B37D66"/>
    <w:rsid w:val="00B44A86"/>
    <w:rsid w:val="00B51CB6"/>
    <w:rsid w:val="00B52F20"/>
    <w:rsid w:val="00B536C4"/>
    <w:rsid w:val="00B73311"/>
    <w:rsid w:val="00B73D3E"/>
    <w:rsid w:val="00B80FCD"/>
    <w:rsid w:val="00B81196"/>
    <w:rsid w:val="00B81CD4"/>
    <w:rsid w:val="00B8213B"/>
    <w:rsid w:val="00B82CB0"/>
    <w:rsid w:val="00B9020B"/>
    <w:rsid w:val="00BA5A8F"/>
    <w:rsid w:val="00BA7CF9"/>
    <w:rsid w:val="00BB451F"/>
    <w:rsid w:val="00BB477D"/>
    <w:rsid w:val="00BC2169"/>
    <w:rsid w:val="00BD60D5"/>
    <w:rsid w:val="00BE127F"/>
    <w:rsid w:val="00BE4625"/>
    <w:rsid w:val="00BE5603"/>
    <w:rsid w:val="00BF5DD7"/>
    <w:rsid w:val="00BF6F42"/>
    <w:rsid w:val="00C04B64"/>
    <w:rsid w:val="00C0552D"/>
    <w:rsid w:val="00C12048"/>
    <w:rsid w:val="00C139EC"/>
    <w:rsid w:val="00C14A08"/>
    <w:rsid w:val="00C20880"/>
    <w:rsid w:val="00C21CD0"/>
    <w:rsid w:val="00C22B08"/>
    <w:rsid w:val="00C25E91"/>
    <w:rsid w:val="00C30187"/>
    <w:rsid w:val="00C36928"/>
    <w:rsid w:val="00C437BE"/>
    <w:rsid w:val="00C557C7"/>
    <w:rsid w:val="00C56B86"/>
    <w:rsid w:val="00C60086"/>
    <w:rsid w:val="00C71829"/>
    <w:rsid w:val="00C76A27"/>
    <w:rsid w:val="00C86B4E"/>
    <w:rsid w:val="00C9359B"/>
    <w:rsid w:val="00C942FD"/>
    <w:rsid w:val="00C95B3A"/>
    <w:rsid w:val="00CA02A4"/>
    <w:rsid w:val="00CB67F5"/>
    <w:rsid w:val="00CE379F"/>
    <w:rsid w:val="00CE551C"/>
    <w:rsid w:val="00CE73F1"/>
    <w:rsid w:val="00CF2BC2"/>
    <w:rsid w:val="00CF5AEE"/>
    <w:rsid w:val="00D026DB"/>
    <w:rsid w:val="00D067B0"/>
    <w:rsid w:val="00D07B6E"/>
    <w:rsid w:val="00D11FD0"/>
    <w:rsid w:val="00D13AA8"/>
    <w:rsid w:val="00D176E5"/>
    <w:rsid w:val="00D22F6C"/>
    <w:rsid w:val="00D2554C"/>
    <w:rsid w:val="00D305A0"/>
    <w:rsid w:val="00D32459"/>
    <w:rsid w:val="00D3296F"/>
    <w:rsid w:val="00D33770"/>
    <w:rsid w:val="00D362C0"/>
    <w:rsid w:val="00D459D9"/>
    <w:rsid w:val="00D50007"/>
    <w:rsid w:val="00D530EE"/>
    <w:rsid w:val="00D54D8A"/>
    <w:rsid w:val="00D64311"/>
    <w:rsid w:val="00D65A50"/>
    <w:rsid w:val="00D718C4"/>
    <w:rsid w:val="00D71DB3"/>
    <w:rsid w:val="00D72F8D"/>
    <w:rsid w:val="00D84A94"/>
    <w:rsid w:val="00D84FDA"/>
    <w:rsid w:val="00D91EC1"/>
    <w:rsid w:val="00D92BCC"/>
    <w:rsid w:val="00D92CB0"/>
    <w:rsid w:val="00DA202B"/>
    <w:rsid w:val="00DA2710"/>
    <w:rsid w:val="00DA3B28"/>
    <w:rsid w:val="00DC3870"/>
    <w:rsid w:val="00DC5CCB"/>
    <w:rsid w:val="00DC6F5B"/>
    <w:rsid w:val="00DD144D"/>
    <w:rsid w:val="00DD593F"/>
    <w:rsid w:val="00DF4FE0"/>
    <w:rsid w:val="00E01490"/>
    <w:rsid w:val="00E031B0"/>
    <w:rsid w:val="00E043CA"/>
    <w:rsid w:val="00E079B5"/>
    <w:rsid w:val="00E343C3"/>
    <w:rsid w:val="00E37605"/>
    <w:rsid w:val="00E5117D"/>
    <w:rsid w:val="00E5223B"/>
    <w:rsid w:val="00E66289"/>
    <w:rsid w:val="00E669BF"/>
    <w:rsid w:val="00E77337"/>
    <w:rsid w:val="00E87AEE"/>
    <w:rsid w:val="00EA097E"/>
    <w:rsid w:val="00EA0E94"/>
    <w:rsid w:val="00EA714F"/>
    <w:rsid w:val="00EA79E6"/>
    <w:rsid w:val="00EB0EDC"/>
    <w:rsid w:val="00EB223D"/>
    <w:rsid w:val="00EB226E"/>
    <w:rsid w:val="00EB2CA1"/>
    <w:rsid w:val="00EB3DF5"/>
    <w:rsid w:val="00EB5F13"/>
    <w:rsid w:val="00EB6C86"/>
    <w:rsid w:val="00EB6D8B"/>
    <w:rsid w:val="00EC4FE1"/>
    <w:rsid w:val="00EC6499"/>
    <w:rsid w:val="00ED5569"/>
    <w:rsid w:val="00EE085D"/>
    <w:rsid w:val="00EE2A69"/>
    <w:rsid w:val="00EF48DF"/>
    <w:rsid w:val="00EF558B"/>
    <w:rsid w:val="00F00ACD"/>
    <w:rsid w:val="00F037F9"/>
    <w:rsid w:val="00F05FEE"/>
    <w:rsid w:val="00F11661"/>
    <w:rsid w:val="00F14917"/>
    <w:rsid w:val="00F14E37"/>
    <w:rsid w:val="00F3702B"/>
    <w:rsid w:val="00F4560C"/>
    <w:rsid w:val="00F51DC2"/>
    <w:rsid w:val="00F56FFA"/>
    <w:rsid w:val="00F6132E"/>
    <w:rsid w:val="00F621C3"/>
    <w:rsid w:val="00F638D1"/>
    <w:rsid w:val="00F67422"/>
    <w:rsid w:val="00F70421"/>
    <w:rsid w:val="00F720F4"/>
    <w:rsid w:val="00F727B4"/>
    <w:rsid w:val="00F73583"/>
    <w:rsid w:val="00F82187"/>
    <w:rsid w:val="00F83113"/>
    <w:rsid w:val="00F9515D"/>
    <w:rsid w:val="00F972E4"/>
    <w:rsid w:val="00FA2483"/>
    <w:rsid w:val="00FB38F1"/>
    <w:rsid w:val="00FC4127"/>
    <w:rsid w:val="00FD1D72"/>
    <w:rsid w:val="00FD359E"/>
    <w:rsid w:val="00FD4450"/>
    <w:rsid w:val="00FF4FE1"/>
    <w:rsid w:val="00FF5F4D"/>
    <w:rsid w:val="00FF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5720"/>
  <w15:chartTrackingRefBased/>
  <w15:docId w15:val="{1B389932-A543-4BCA-8DA5-1144000C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01"/>
    <w:pPr>
      <w:spacing w:before="160" w:after="80" w:line="336"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3D5301"/>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D5301"/>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3D5301"/>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unhideWhenUsed/>
    <w:rsid w:val="003D53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5301"/>
  </w:style>
  <w:style w:type="character" w:customStyle="1" w:styleId="Heading1Char">
    <w:name w:val="Heading 1 Char"/>
    <w:basedOn w:val="DefaultParagraphFont"/>
    <w:link w:val="Heading1"/>
    <w:rsid w:val="00EF48DF"/>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EF48DF"/>
    <w:rPr>
      <w:rFonts w:ascii="Arial" w:eastAsia="Times New Roman" w:hAnsi="Arial" w:cs="Arial"/>
      <w:b/>
      <w:bCs/>
      <w:iCs/>
      <w:sz w:val="24"/>
      <w:szCs w:val="28"/>
    </w:rPr>
  </w:style>
  <w:style w:type="character" w:customStyle="1" w:styleId="Heading3Char">
    <w:name w:val="Heading 3 Char"/>
    <w:basedOn w:val="DefaultParagraphFont"/>
    <w:link w:val="Heading3"/>
    <w:rsid w:val="00EF48DF"/>
    <w:rPr>
      <w:rFonts w:ascii="Arial" w:eastAsia="Times New Roman" w:hAnsi="Arial" w:cs="Times New Roman"/>
      <w:b/>
      <w:bCs/>
      <w:szCs w:val="24"/>
    </w:rPr>
  </w:style>
  <w:style w:type="paragraph" w:styleId="Footer">
    <w:name w:val="footer"/>
    <w:basedOn w:val="Normal"/>
    <w:link w:val="FooterChar"/>
    <w:rsid w:val="003D5301"/>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EF48DF"/>
    <w:rPr>
      <w:rFonts w:ascii="Verdana" w:eastAsia="Times New Roman" w:hAnsi="Verdana" w:cs="Times New Roman"/>
      <w:sz w:val="16"/>
      <w:szCs w:val="24"/>
    </w:rPr>
  </w:style>
  <w:style w:type="paragraph" w:styleId="Header">
    <w:name w:val="header"/>
    <w:basedOn w:val="Normal"/>
    <w:link w:val="HeaderChar"/>
    <w:rsid w:val="003D5301"/>
    <w:pPr>
      <w:tabs>
        <w:tab w:val="left" w:pos="5040"/>
        <w:tab w:val="left" w:pos="9720"/>
      </w:tabs>
    </w:pPr>
    <w:rPr>
      <w:sz w:val="16"/>
    </w:rPr>
  </w:style>
  <w:style w:type="character" w:customStyle="1" w:styleId="HeaderChar">
    <w:name w:val="Header Char"/>
    <w:basedOn w:val="DefaultParagraphFont"/>
    <w:link w:val="Header"/>
    <w:rsid w:val="00EF48DF"/>
    <w:rPr>
      <w:rFonts w:ascii="Verdana" w:eastAsia="Times New Roman" w:hAnsi="Verdana" w:cs="Times New Roman"/>
      <w:sz w:val="16"/>
      <w:szCs w:val="24"/>
    </w:rPr>
  </w:style>
  <w:style w:type="paragraph" w:customStyle="1" w:styleId="Outlinenumbering">
    <w:name w:val="Outline numbering"/>
    <w:basedOn w:val="Normal"/>
    <w:rsid w:val="003D5301"/>
    <w:pPr>
      <w:numPr>
        <w:numId w:val="1"/>
      </w:numPr>
      <w:tabs>
        <w:tab w:val="clear" w:pos="360"/>
        <w:tab w:val="num" w:pos="720"/>
      </w:tabs>
      <w:ind w:left="720"/>
    </w:pPr>
    <w:rPr>
      <w:szCs w:val="20"/>
    </w:rPr>
  </w:style>
  <w:style w:type="paragraph" w:customStyle="1" w:styleId="NumberedHeading2">
    <w:name w:val="Numbered Heading 2"/>
    <w:basedOn w:val="Normal"/>
    <w:rsid w:val="003D5301"/>
    <w:pPr>
      <w:numPr>
        <w:numId w:val="2"/>
      </w:numPr>
    </w:pPr>
  </w:style>
  <w:style w:type="character" w:styleId="PageNumber">
    <w:name w:val="page number"/>
    <w:basedOn w:val="DefaultParagraphFont"/>
    <w:rsid w:val="003D5301"/>
  </w:style>
  <w:style w:type="character" w:styleId="Hyperlink">
    <w:name w:val="Hyperlink"/>
    <w:uiPriority w:val="99"/>
    <w:rsid w:val="003D5301"/>
    <w:rPr>
      <w:color w:val="0000FF"/>
      <w:u w:val="single"/>
    </w:rPr>
  </w:style>
  <w:style w:type="character" w:styleId="FollowedHyperlink">
    <w:name w:val="FollowedHyperlink"/>
    <w:rsid w:val="003D5301"/>
    <w:rPr>
      <w:color w:val="800080"/>
      <w:u w:val="single"/>
    </w:rPr>
  </w:style>
  <w:style w:type="paragraph" w:styleId="ListParagraph">
    <w:name w:val="List Paragraph"/>
    <w:basedOn w:val="Normal"/>
    <w:uiPriority w:val="34"/>
    <w:qFormat/>
    <w:rsid w:val="003D5301"/>
    <w:pPr>
      <w:ind w:left="720"/>
    </w:pPr>
  </w:style>
  <w:style w:type="paragraph" w:styleId="TOCHeading">
    <w:name w:val="TOC Heading"/>
    <w:basedOn w:val="Heading1"/>
    <w:next w:val="Normal"/>
    <w:uiPriority w:val="39"/>
    <w:unhideWhenUsed/>
    <w:qFormat/>
    <w:rsid w:val="003D5301"/>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3D5301"/>
    <w:pPr>
      <w:spacing w:before="80" w:line="240" w:lineRule="auto"/>
    </w:pPr>
    <w:rPr>
      <w:rFonts w:ascii="Courier New" w:hAnsi="Courier New"/>
    </w:rPr>
  </w:style>
  <w:style w:type="paragraph" w:styleId="TOC1">
    <w:name w:val="toc 1"/>
    <w:basedOn w:val="Normal"/>
    <w:next w:val="Normal"/>
    <w:autoRedefine/>
    <w:uiPriority w:val="39"/>
    <w:unhideWhenUsed/>
    <w:rsid w:val="003D5301"/>
    <w:pPr>
      <w:spacing w:after="100" w:line="240" w:lineRule="auto"/>
    </w:pPr>
  </w:style>
  <w:style w:type="paragraph" w:styleId="TOC2">
    <w:name w:val="toc 2"/>
    <w:basedOn w:val="Normal"/>
    <w:next w:val="Normal"/>
    <w:autoRedefine/>
    <w:uiPriority w:val="39"/>
    <w:unhideWhenUsed/>
    <w:rsid w:val="003D5301"/>
    <w:pPr>
      <w:spacing w:after="100" w:line="240" w:lineRule="auto"/>
      <w:ind w:left="202"/>
    </w:pPr>
  </w:style>
  <w:style w:type="paragraph" w:styleId="TOC3">
    <w:name w:val="toc 3"/>
    <w:basedOn w:val="Normal"/>
    <w:next w:val="Normal"/>
    <w:autoRedefine/>
    <w:uiPriority w:val="39"/>
    <w:semiHidden/>
    <w:unhideWhenUsed/>
    <w:rsid w:val="003D5301"/>
    <w:pPr>
      <w:spacing w:after="100" w:line="240" w:lineRule="auto"/>
      <w:ind w:left="403"/>
    </w:pPr>
  </w:style>
  <w:style w:type="character" w:customStyle="1" w:styleId="hgkelc">
    <w:name w:val="hgkelc"/>
    <w:basedOn w:val="DefaultParagraphFont"/>
    <w:rsid w:val="008573B3"/>
  </w:style>
  <w:style w:type="character" w:styleId="UnresolvedMention">
    <w:name w:val="Unresolved Mention"/>
    <w:basedOn w:val="DefaultParagraphFont"/>
    <w:uiPriority w:val="99"/>
    <w:semiHidden/>
    <w:unhideWhenUsed/>
    <w:rsid w:val="00A55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06268">
      <w:bodyDiv w:val="1"/>
      <w:marLeft w:val="0"/>
      <w:marRight w:val="0"/>
      <w:marTop w:val="0"/>
      <w:marBottom w:val="0"/>
      <w:divBdr>
        <w:top w:val="none" w:sz="0" w:space="0" w:color="auto"/>
        <w:left w:val="none" w:sz="0" w:space="0" w:color="auto"/>
        <w:bottom w:val="none" w:sz="0" w:space="0" w:color="auto"/>
        <w:right w:val="none" w:sz="0" w:space="0" w:color="auto"/>
      </w:divBdr>
    </w:div>
    <w:div w:id="666132667">
      <w:bodyDiv w:val="1"/>
      <w:marLeft w:val="0"/>
      <w:marRight w:val="0"/>
      <w:marTop w:val="0"/>
      <w:marBottom w:val="0"/>
      <w:divBdr>
        <w:top w:val="none" w:sz="0" w:space="0" w:color="auto"/>
        <w:left w:val="none" w:sz="0" w:space="0" w:color="auto"/>
        <w:bottom w:val="none" w:sz="0" w:space="0" w:color="auto"/>
        <w:right w:val="none" w:sz="0" w:space="0" w:color="auto"/>
      </w:divBdr>
      <w:divsChild>
        <w:div w:id="1701936328">
          <w:marLeft w:val="0"/>
          <w:marRight w:val="0"/>
          <w:marTop w:val="0"/>
          <w:marBottom w:val="0"/>
          <w:divBdr>
            <w:top w:val="none" w:sz="0" w:space="0" w:color="auto"/>
            <w:left w:val="none" w:sz="0" w:space="0" w:color="auto"/>
            <w:bottom w:val="none" w:sz="0" w:space="0" w:color="auto"/>
            <w:right w:val="none" w:sz="0" w:space="0" w:color="auto"/>
          </w:divBdr>
          <w:divsChild>
            <w:div w:id="1951350396">
              <w:marLeft w:val="0"/>
              <w:marRight w:val="0"/>
              <w:marTop w:val="0"/>
              <w:marBottom w:val="0"/>
              <w:divBdr>
                <w:top w:val="none" w:sz="0" w:space="0" w:color="auto"/>
                <w:left w:val="none" w:sz="0" w:space="0" w:color="auto"/>
                <w:bottom w:val="none" w:sz="0" w:space="0" w:color="auto"/>
                <w:right w:val="none" w:sz="0" w:space="0" w:color="auto"/>
              </w:divBdr>
            </w:div>
            <w:div w:id="808324974">
              <w:marLeft w:val="0"/>
              <w:marRight w:val="0"/>
              <w:marTop w:val="0"/>
              <w:marBottom w:val="0"/>
              <w:divBdr>
                <w:top w:val="none" w:sz="0" w:space="0" w:color="auto"/>
                <w:left w:val="none" w:sz="0" w:space="0" w:color="auto"/>
                <w:bottom w:val="none" w:sz="0" w:space="0" w:color="auto"/>
                <w:right w:val="none" w:sz="0" w:space="0" w:color="auto"/>
              </w:divBdr>
            </w:div>
            <w:div w:id="2039314339">
              <w:marLeft w:val="0"/>
              <w:marRight w:val="0"/>
              <w:marTop w:val="0"/>
              <w:marBottom w:val="0"/>
              <w:divBdr>
                <w:top w:val="none" w:sz="0" w:space="0" w:color="auto"/>
                <w:left w:val="none" w:sz="0" w:space="0" w:color="auto"/>
                <w:bottom w:val="none" w:sz="0" w:space="0" w:color="auto"/>
                <w:right w:val="none" w:sz="0" w:space="0" w:color="auto"/>
              </w:divBdr>
            </w:div>
            <w:div w:id="1155146500">
              <w:marLeft w:val="0"/>
              <w:marRight w:val="0"/>
              <w:marTop w:val="0"/>
              <w:marBottom w:val="0"/>
              <w:divBdr>
                <w:top w:val="none" w:sz="0" w:space="0" w:color="auto"/>
                <w:left w:val="none" w:sz="0" w:space="0" w:color="auto"/>
                <w:bottom w:val="none" w:sz="0" w:space="0" w:color="auto"/>
                <w:right w:val="none" w:sz="0" w:space="0" w:color="auto"/>
              </w:divBdr>
            </w:div>
            <w:div w:id="1819564561">
              <w:marLeft w:val="0"/>
              <w:marRight w:val="0"/>
              <w:marTop w:val="0"/>
              <w:marBottom w:val="0"/>
              <w:divBdr>
                <w:top w:val="none" w:sz="0" w:space="0" w:color="auto"/>
                <w:left w:val="none" w:sz="0" w:space="0" w:color="auto"/>
                <w:bottom w:val="none" w:sz="0" w:space="0" w:color="auto"/>
                <w:right w:val="none" w:sz="0" w:space="0" w:color="auto"/>
              </w:divBdr>
            </w:div>
            <w:div w:id="1395200876">
              <w:marLeft w:val="0"/>
              <w:marRight w:val="0"/>
              <w:marTop w:val="0"/>
              <w:marBottom w:val="0"/>
              <w:divBdr>
                <w:top w:val="none" w:sz="0" w:space="0" w:color="auto"/>
                <w:left w:val="none" w:sz="0" w:space="0" w:color="auto"/>
                <w:bottom w:val="none" w:sz="0" w:space="0" w:color="auto"/>
                <w:right w:val="none" w:sz="0" w:space="0" w:color="auto"/>
              </w:divBdr>
            </w:div>
            <w:div w:id="719093490">
              <w:marLeft w:val="0"/>
              <w:marRight w:val="0"/>
              <w:marTop w:val="0"/>
              <w:marBottom w:val="0"/>
              <w:divBdr>
                <w:top w:val="none" w:sz="0" w:space="0" w:color="auto"/>
                <w:left w:val="none" w:sz="0" w:space="0" w:color="auto"/>
                <w:bottom w:val="none" w:sz="0" w:space="0" w:color="auto"/>
                <w:right w:val="none" w:sz="0" w:space="0" w:color="auto"/>
              </w:divBdr>
            </w:div>
            <w:div w:id="9333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112">
      <w:bodyDiv w:val="1"/>
      <w:marLeft w:val="0"/>
      <w:marRight w:val="0"/>
      <w:marTop w:val="0"/>
      <w:marBottom w:val="0"/>
      <w:divBdr>
        <w:top w:val="none" w:sz="0" w:space="0" w:color="auto"/>
        <w:left w:val="none" w:sz="0" w:space="0" w:color="auto"/>
        <w:bottom w:val="none" w:sz="0" w:space="0" w:color="auto"/>
        <w:right w:val="none" w:sz="0" w:space="0" w:color="auto"/>
      </w:divBdr>
      <w:divsChild>
        <w:div w:id="1384057221">
          <w:marLeft w:val="0"/>
          <w:marRight w:val="0"/>
          <w:marTop w:val="0"/>
          <w:marBottom w:val="0"/>
          <w:divBdr>
            <w:top w:val="none" w:sz="0" w:space="0" w:color="auto"/>
            <w:left w:val="none" w:sz="0" w:space="0" w:color="auto"/>
            <w:bottom w:val="none" w:sz="0" w:space="0" w:color="auto"/>
            <w:right w:val="none" w:sz="0" w:space="0" w:color="auto"/>
          </w:divBdr>
          <w:divsChild>
            <w:div w:id="2020159355">
              <w:marLeft w:val="0"/>
              <w:marRight w:val="0"/>
              <w:marTop w:val="0"/>
              <w:marBottom w:val="0"/>
              <w:divBdr>
                <w:top w:val="none" w:sz="0" w:space="0" w:color="auto"/>
                <w:left w:val="none" w:sz="0" w:space="0" w:color="auto"/>
                <w:bottom w:val="none" w:sz="0" w:space="0" w:color="auto"/>
                <w:right w:val="none" w:sz="0" w:space="0" w:color="auto"/>
              </w:divBdr>
            </w:div>
            <w:div w:id="5818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9720">
      <w:bodyDiv w:val="1"/>
      <w:marLeft w:val="0"/>
      <w:marRight w:val="0"/>
      <w:marTop w:val="0"/>
      <w:marBottom w:val="0"/>
      <w:divBdr>
        <w:top w:val="none" w:sz="0" w:space="0" w:color="auto"/>
        <w:left w:val="none" w:sz="0" w:space="0" w:color="auto"/>
        <w:bottom w:val="none" w:sz="0" w:space="0" w:color="auto"/>
        <w:right w:val="none" w:sz="0" w:space="0" w:color="auto"/>
      </w:divBdr>
      <w:divsChild>
        <w:div w:id="1052077542">
          <w:marLeft w:val="0"/>
          <w:marRight w:val="0"/>
          <w:marTop w:val="0"/>
          <w:marBottom w:val="0"/>
          <w:divBdr>
            <w:top w:val="none" w:sz="0" w:space="0" w:color="auto"/>
            <w:left w:val="none" w:sz="0" w:space="0" w:color="auto"/>
            <w:bottom w:val="none" w:sz="0" w:space="0" w:color="auto"/>
            <w:right w:val="none" w:sz="0" w:space="0" w:color="auto"/>
          </w:divBdr>
          <w:divsChild>
            <w:div w:id="103766852">
              <w:marLeft w:val="0"/>
              <w:marRight w:val="0"/>
              <w:marTop w:val="0"/>
              <w:marBottom w:val="0"/>
              <w:divBdr>
                <w:top w:val="none" w:sz="0" w:space="0" w:color="auto"/>
                <w:left w:val="none" w:sz="0" w:space="0" w:color="auto"/>
                <w:bottom w:val="none" w:sz="0" w:space="0" w:color="auto"/>
                <w:right w:val="none" w:sz="0" w:space="0" w:color="auto"/>
              </w:divBdr>
            </w:div>
            <w:div w:id="1544055870">
              <w:marLeft w:val="0"/>
              <w:marRight w:val="0"/>
              <w:marTop w:val="0"/>
              <w:marBottom w:val="0"/>
              <w:divBdr>
                <w:top w:val="none" w:sz="0" w:space="0" w:color="auto"/>
                <w:left w:val="none" w:sz="0" w:space="0" w:color="auto"/>
                <w:bottom w:val="none" w:sz="0" w:space="0" w:color="auto"/>
                <w:right w:val="none" w:sz="0" w:space="0" w:color="auto"/>
              </w:divBdr>
            </w:div>
            <w:div w:id="5311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gitcCAjqQs?si=VUMtQwJEE1ixICr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B9CF1-95D9-4667-839B-331FFC5C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605</TotalTime>
  <Pages>10</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481</cp:revision>
  <cp:lastPrinted>2025-01-24T22:58:00Z</cp:lastPrinted>
  <dcterms:created xsi:type="dcterms:W3CDTF">2022-03-15T19:40:00Z</dcterms:created>
  <dcterms:modified xsi:type="dcterms:W3CDTF">2025-01-24T22:58:00Z</dcterms:modified>
</cp:coreProperties>
</file>